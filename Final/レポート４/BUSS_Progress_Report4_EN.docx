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42025" w:rsidP="00883903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 w:hint="eastAsia"/>
                <w:color w:val="auto"/>
                <w:sz w:val="20"/>
                <w:szCs w:val="20"/>
                <w:lang w:eastAsia="ja-JP"/>
              </w:rPr>
              <w:t>06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030651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1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06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142025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142025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7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Pr="00BD7FB5" w:rsidRDefault="00030651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1935" w:type="dxa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1935" w:type="dxa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030651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0349F3">
        <w:tc>
          <w:tcPr>
            <w:tcW w:w="2835" w:type="dxa"/>
            <w:vAlign w:val="center"/>
          </w:tcPr>
          <w:p w:rsidR="00030651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1935" w:type="dxa"/>
          </w:tcPr>
          <w:p w:rsidR="00030651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h</w:t>
            </w:r>
          </w:p>
        </w:tc>
        <w:tc>
          <w:tcPr>
            <w:tcW w:w="1326" w:type="dxa"/>
            <w:vAlign w:val="center"/>
          </w:tcPr>
          <w:p w:rsidR="00030651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030651" w:rsidRPr="00B551C1" w:rsidTr="00F1108A">
        <w:tc>
          <w:tcPr>
            <w:tcW w:w="28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Case</w:t>
            </w:r>
          </w:p>
        </w:tc>
        <w:tc>
          <w:tcPr>
            <w:tcW w:w="1935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030651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030651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030651" w:rsidRPr="00BD7FB5" w:rsidRDefault="00030651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142025" w:rsidRPr="00B551C1" w:rsidTr="00F1108A">
        <w:tc>
          <w:tcPr>
            <w:tcW w:w="2835" w:type="dxa"/>
            <w:vAlign w:val="center"/>
          </w:tcPr>
          <w:p w:rsidR="0014202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Report</w:t>
            </w:r>
          </w:p>
        </w:tc>
        <w:tc>
          <w:tcPr>
            <w:tcW w:w="1935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14202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06-08-2015</w:t>
            </w:r>
          </w:p>
        </w:tc>
        <w:tc>
          <w:tcPr>
            <w:tcW w:w="992" w:type="dxa"/>
            <w:vAlign w:val="center"/>
          </w:tcPr>
          <w:p w:rsidR="0014202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142025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033861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D372AE"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142025">
              <w:rPr>
                <w:rFonts w:ascii="Arial" w:hAnsi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7705F9" w:rsidRPr="00BD7FB5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</w:tc>
        <w:tc>
          <w:tcPr>
            <w:tcW w:w="2340" w:type="dxa"/>
            <w:vAlign w:val="center"/>
          </w:tcPr>
          <w:p w:rsidR="007705F9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Coding</w:t>
            </w:r>
          </w:p>
        </w:tc>
        <w:tc>
          <w:tcPr>
            <w:tcW w:w="2160" w:type="dxa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C74B23">
        <w:tc>
          <w:tcPr>
            <w:tcW w:w="279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DB</w:t>
            </w:r>
          </w:p>
        </w:tc>
        <w:tc>
          <w:tcPr>
            <w:tcW w:w="2160" w:type="dxa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236B1D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  <w:tr w:rsidR="00236B1D" w:rsidRPr="00B551C1" w:rsidTr="00D74B71">
        <w:tc>
          <w:tcPr>
            <w:tcW w:w="279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Test Case</w:t>
            </w:r>
          </w:p>
        </w:tc>
        <w:tc>
          <w:tcPr>
            <w:tcW w:w="216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2070" w:type="dxa"/>
            <w:vAlign w:val="center"/>
          </w:tcPr>
          <w:p w:rsidR="00236B1D" w:rsidRPr="00BD7FB5" w:rsidRDefault="00236B1D" w:rsidP="00236B1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</w:t>
            </w:r>
          </w:p>
        </w:tc>
        <w:tc>
          <w:tcPr>
            <w:tcW w:w="2340" w:type="dxa"/>
            <w:vAlign w:val="center"/>
          </w:tcPr>
          <w:p w:rsidR="00236B1D" w:rsidRPr="00BD7FB5" w:rsidRDefault="00142025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bookmarkStart w:id="0" w:name="_GoBack"/>
            <w:bookmarkEnd w:id="0"/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030651"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="00236B1D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C80" w:rsidRDefault="00F87C80">
      <w:r>
        <w:separator/>
      </w:r>
    </w:p>
  </w:endnote>
  <w:endnote w:type="continuationSeparator" w:id="0">
    <w:p w:rsidR="00F87C80" w:rsidRDefault="00F8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</w:t>
    </w:r>
    <w:r w:rsidR="00883903" w:rsidRPr="00AB009D">
      <w:t xml:space="preserve"> 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142025">
      <w:rPr>
        <w:rStyle w:val="PageNumber"/>
        <w:noProof/>
      </w:rPr>
      <w:t>1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142025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C80" w:rsidRDefault="00F87C80">
      <w:r>
        <w:separator/>
      </w:r>
    </w:p>
  </w:footnote>
  <w:footnote w:type="continuationSeparator" w:id="0">
    <w:p w:rsidR="00F87C80" w:rsidRDefault="00F87C80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</w:t>
    </w:r>
    <w:r w:rsidR="00883903" w:rsidRPr="00AB009D">
      <w:t xml:space="preserve"> </w:t>
    </w:r>
    <w:r w:rsidRPr="00AB009D">
      <w:t>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0651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42025"/>
    <w:rsid w:val="00152F77"/>
    <w:rsid w:val="00157DDD"/>
    <w:rsid w:val="00166EAB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2201A1"/>
    <w:rsid w:val="00236B1D"/>
    <w:rsid w:val="00246CC7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6D515B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83903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87C80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361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110</cp:revision>
  <cp:lastPrinted>2000-08-14T03:46:00Z</cp:lastPrinted>
  <dcterms:created xsi:type="dcterms:W3CDTF">2013-09-15T15:51:00Z</dcterms:created>
  <dcterms:modified xsi:type="dcterms:W3CDTF">2015-08-31T22:02:00Z</dcterms:modified>
  <cp:category>Template</cp:category>
</cp:coreProperties>
</file>