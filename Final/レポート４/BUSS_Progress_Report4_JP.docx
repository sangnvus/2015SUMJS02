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6CAC" w:rsidRPr="003E6CAC" w:rsidRDefault="00A41E40" w:rsidP="00A41E40">
            <w:pPr>
              <w:pStyle w:val="Bang"/>
              <w:rPr>
                <w:rFonts w:ascii="Arial" w:hAnsi="Arial" w:cs="Arial"/>
                <w:sz w:val="20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F543D1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F543D1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F543D1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06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9A22FE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6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9A22FE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19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9A22FE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14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4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9A22FE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28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0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3E6CAC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3E6CAC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="009A22FE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0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237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957"/>
      </w:tblGrid>
      <w:tr w:rsidR="004B3D68" w:rsidTr="008479F5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957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A22FE" w:rsidTr="008479F5">
        <w:tc>
          <w:tcPr>
            <w:tcW w:w="2700" w:type="dxa"/>
            <w:vAlign w:val="center"/>
          </w:tcPr>
          <w:p w:rsidR="009A22FE" w:rsidRPr="00BD7FB5" w:rsidRDefault="009A22FE" w:rsidP="003E6CAC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3E6CAC">
              <w:rPr>
                <w:rFonts w:hint="eastAsia"/>
                <w:lang w:eastAsia="ja-JP"/>
              </w:rPr>
              <w:t>４</w:t>
            </w:r>
          </w:p>
        </w:tc>
        <w:tc>
          <w:tcPr>
            <w:tcW w:w="1710" w:type="dxa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8479F5">
        <w:tc>
          <w:tcPr>
            <w:tcW w:w="2700" w:type="dxa"/>
            <w:vAlign w:val="center"/>
          </w:tcPr>
          <w:p w:rsidR="009A22FE" w:rsidRPr="00E4529F" w:rsidRDefault="009A22FE" w:rsidP="009A22FE">
            <w:pPr>
              <w:pStyle w:val="Bang"/>
              <w:rPr>
                <w:lang w:eastAsia="ja-JP"/>
              </w:rPr>
            </w:pPr>
            <w:r w:rsidRPr="008479F5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1710" w:type="dxa"/>
          </w:tcPr>
          <w:p w:rsidR="009A22FE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8479F5" w:rsidRDefault="009A22FE" w:rsidP="009A22FE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8479F5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データベー</w:t>
            </w:r>
            <w:r w:rsidRPr="008479F5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ス</w:t>
            </w:r>
            <w:proofErr w:type="spellEnd"/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テストケース</w:t>
            </w:r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０６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A22FE" w:rsidRPr="009A22FE" w:rsidRDefault="00965039" w:rsidP="00965039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3E6CAC">
              <w:rPr>
                <w:rFonts w:hint="eastAsia"/>
                <w:lang w:eastAsia="ja-JP"/>
              </w:rPr>
              <w:t>５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E4529F" w:rsidRDefault="008479F5" w:rsidP="008479F5">
            <w:pPr>
              <w:pStyle w:val="Bang"/>
              <w:rPr>
                <w:lang w:eastAsia="ja-JP"/>
              </w:rPr>
            </w:pPr>
            <w:r w:rsidRPr="008479F5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3870" w:type="dxa"/>
          </w:tcPr>
          <w:p w:rsidR="008479F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8479F5" w:rsidRDefault="008479F5" w:rsidP="008479F5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8479F5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データベー</w:t>
            </w:r>
            <w:r w:rsidRPr="008479F5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ス</w:t>
            </w:r>
            <w:proofErr w:type="spellEnd"/>
          </w:p>
        </w:tc>
        <w:tc>
          <w:tcPr>
            <w:tcW w:w="387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8479F5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テストケース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9A22FE">
              <w:rPr>
                <w:rFonts w:hint="eastAsia"/>
                <w:lang w:eastAsia="ja-JP"/>
              </w:rPr>
              <w:t>８</w:t>
            </w:r>
            <w:r w:rsidR="003B56A8"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</w:tr>
      <w:tr w:rsidR="003E6CAC" w:rsidTr="00D63916">
        <w:tc>
          <w:tcPr>
            <w:tcW w:w="2790" w:type="dxa"/>
            <w:vAlign w:val="center"/>
          </w:tcPr>
          <w:p w:rsidR="003E6CAC" w:rsidRDefault="003E6CAC" w:rsidP="003E6CAC">
            <w:pPr>
              <w:pStyle w:val="Bang"/>
              <w:rPr>
                <w:rFonts w:ascii="Arial" w:hAnsi="Arial" w:hint="eastAsia"/>
                <w:sz w:val="20"/>
                <w:lang w:eastAsia="ja-JP"/>
              </w:rPr>
            </w:pPr>
            <w:bookmarkStart w:id="0" w:name="_GoBack" w:colFirst="2" w:colLast="2"/>
            <w:r>
              <w:rPr>
                <w:rFonts w:ascii="Arial" w:hAnsi="Arial" w:hint="eastAsia"/>
                <w:sz w:val="20"/>
                <w:lang w:eastAsia="ja-JP"/>
              </w:rPr>
              <w:t>テストレポート</w:t>
            </w:r>
          </w:p>
        </w:tc>
        <w:tc>
          <w:tcPr>
            <w:tcW w:w="3870" w:type="dxa"/>
            <w:vAlign w:val="center"/>
          </w:tcPr>
          <w:p w:rsidR="003E6CAC" w:rsidRPr="00BD7FB5" w:rsidRDefault="003E6CAC" w:rsidP="003E6CAC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Bui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Bich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3E6CAC" w:rsidRPr="00BD7FB5" w:rsidRDefault="003E6CAC" w:rsidP="003E6CAC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</w:tr>
    </w:tbl>
    <w:bookmarkEnd w:id="0"/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lastRenderedPageBreak/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763" w:rsidRDefault="000E1763">
      <w:r>
        <w:separator/>
      </w:r>
    </w:p>
  </w:endnote>
  <w:endnote w:type="continuationSeparator" w:id="0">
    <w:p w:rsidR="000E1763" w:rsidRDefault="000E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</w:t>
    </w:r>
    <w:r w:rsidR="008479F5">
      <w:rPr>
        <w:lang w:eastAsia="ja-JP"/>
      </w:rPr>
      <w:t xml:space="preserve"> </w:t>
    </w:r>
    <w:r>
      <w:rPr>
        <w:lang w:eastAsia="ja-JP"/>
      </w:rPr>
      <w:t xml:space="preserve">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6CA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E6CA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763" w:rsidRDefault="000E1763">
      <w:r>
        <w:separator/>
      </w:r>
    </w:p>
  </w:footnote>
  <w:footnote w:type="continuationSeparator" w:id="0">
    <w:p w:rsidR="000E1763" w:rsidRDefault="000E1763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0E1763"/>
    <w:rsid w:val="00115CDD"/>
    <w:rsid w:val="00180D9D"/>
    <w:rsid w:val="001E3709"/>
    <w:rsid w:val="00217F45"/>
    <w:rsid w:val="002823FD"/>
    <w:rsid w:val="002A503B"/>
    <w:rsid w:val="002D32CE"/>
    <w:rsid w:val="003323D4"/>
    <w:rsid w:val="003840BC"/>
    <w:rsid w:val="003B50ED"/>
    <w:rsid w:val="003B56A8"/>
    <w:rsid w:val="003C7AC9"/>
    <w:rsid w:val="003E6CAC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8479F5"/>
    <w:rsid w:val="00906A67"/>
    <w:rsid w:val="00965039"/>
    <w:rsid w:val="00990DE8"/>
    <w:rsid w:val="009A22FE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543D1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320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14</cp:revision>
  <cp:lastPrinted>2000-08-14T03:46:00Z</cp:lastPrinted>
  <dcterms:created xsi:type="dcterms:W3CDTF">2015-05-22T17:46:00Z</dcterms:created>
  <dcterms:modified xsi:type="dcterms:W3CDTF">2015-09-01T02:13:00Z</dcterms:modified>
  <cp:category>Report, template</cp:category>
</cp:coreProperties>
</file>