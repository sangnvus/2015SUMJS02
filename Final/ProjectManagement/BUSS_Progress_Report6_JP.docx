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722" w:type="dxa"/>
              <w:tblLayout w:type="fixed"/>
              <w:tblLook w:val="0000" w:firstRow="0" w:lastRow="0" w:firstColumn="0" w:lastColumn="0" w:noHBand="0" w:noVBand="0"/>
            </w:tblPr>
            <w:tblGrid>
              <w:gridCol w:w="3222"/>
              <w:gridCol w:w="6500"/>
            </w:tblGrid>
            <w:tr w:rsidR="004B3D68" w:rsidTr="00A41E40">
              <w:trPr>
                <w:trHeight w:val="1737"/>
              </w:trPr>
              <w:tc>
                <w:tcPr>
                  <w:tcW w:w="3222" w:type="dxa"/>
                  <w:vAlign w:val="center"/>
                </w:tcPr>
                <w:p w:rsidR="004B3D68" w:rsidRDefault="00A11F40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A41E40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89785" cy="497109"/>
                        <wp:effectExtent l="152400" t="152400" r="287020" b="303530"/>
                        <wp:docPr id="74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9430" cy="4965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 xml:space="preserve">Bus User </w:t>
            </w:r>
            <w:r w:rsidR="00906A67" w:rsidRPr="00906A67">
              <w:rPr>
                <w:rFonts w:ascii="Arial" w:hAnsi="Arial"/>
                <w:sz w:val="20"/>
              </w:rPr>
              <w:t>Support System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Pr="00FB7CA7" w:rsidRDefault="00A41E40" w:rsidP="00906A67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>BU</w:t>
            </w:r>
            <w:r w:rsidR="00906A67">
              <w:rPr>
                <w:rFonts w:ascii="Arial" w:hAnsi="Arial"/>
                <w:sz w:val="20"/>
              </w:rPr>
              <w:t>SS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3E6CAC" w:rsidRPr="003E6CAC" w:rsidRDefault="00A41E40" w:rsidP="00A41E40">
            <w:pPr>
              <w:pStyle w:val="Bang"/>
              <w:rPr>
                <w:rFonts w:ascii="Arial" w:hAnsi="Arial" w:cs="Arial"/>
                <w:sz w:val="20"/>
              </w:rPr>
            </w:pPr>
            <w:r w:rsidRPr="00B0710E">
              <w:rPr>
                <w:rFonts w:ascii="Arial" w:hAnsi="Arial" w:cs="Arial"/>
                <w:sz w:val="20"/>
              </w:rPr>
              <w:t xml:space="preserve">Trinh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Thi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Tuyet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Mai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AD5ACE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="00F543D1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6C0A09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</w:t>
            </w:r>
            <w:r w:rsidR="00AD5ACE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7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スーパーバイザ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="006C0A09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AD5ACE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21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日－</w:t>
            </w:r>
          </w:p>
          <w:p w:rsidR="00A41E40" w:rsidRPr="00A41E40" w:rsidRDefault="00A41E40" w:rsidP="00AD5ACE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="006C0A09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6C0A09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</w:t>
            </w:r>
            <w:r w:rsidR="00AD5ACE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A41E40" w:rsidRPr="009F34CD" w:rsidRDefault="009F34CD" w:rsidP="00A41E40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Nguyen Van San</w:t>
            </w:r>
            <w:r w:rsidR="00727A39">
              <w:rPr>
                <w:rFonts w:ascii="Arial" w:hAnsi="Arial" w:cs="Arial"/>
                <w:sz w:val="20"/>
              </w:rPr>
              <w:t>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１１日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28日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A41E40" w:rsidRPr="004D1A5D" w:rsidRDefault="009A22FE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4</w:t>
            </w:r>
            <w:r w:rsidR="00A41E40"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 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A41E40" w:rsidRPr="00FB7CA7" w:rsidRDefault="00A41E40" w:rsidP="009A22FE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Nam, Trinh </w:t>
            </w:r>
            <w:proofErr w:type="spellStart"/>
            <w:r w:rsidRPr="00FB7CA7">
              <w:rPr>
                <w:rFonts w:ascii="Arial" w:hAnsi="Arial"/>
                <w:sz w:val="20"/>
              </w:rPr>
              <w:t>Thi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Tuyet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Mai, Bui </w:t>
            </w:r>
            <w:proofErr w:type="spellStart"/>
            <w:r w:rsidRPr="00FB7CA7">
              <w:rPr>
                <w:rFonts w:ascii="Arial" w:hAnsi="Arial"/>
                <w:sz w:val="20"/>
              </w:rPr>
              <w:t>Bich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Phuong, Tran </w:t>
            </w:r>
            <w:proofErr w:type="spellStart"/>
            <w:r w:rsidRPr="00FB7CA7">
              <w:rPr>
                <w:rFonts w:ascii="Arial" w:hAnsi="Arial"/>
                <w:sz w:val="20"/>
              </w:rPr>
              <w:t>Tu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Anh</w:t>
            </w:r>
            <w:proofErr w:type="spellEnd"/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A41E40" w:rsidRPr="004D1A5D" w:rsidRDefault="009A22FE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28</w:t>
            </w:r>
            <w:r w:rsidR="00A41E40"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0 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BB52C5">
            <w:pPr>
              <w:pStyle w:val="Bang"/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1作業日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=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8</w:t>
            </w:r>
            <w:r w:rsidR="00BB52C5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時間</w:t>
            </w: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A41E40" w:rsidRPr="004D1A5D" w:rsidRDefault="00AD5ACE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</w:t>
            </w:r>
            <w:r w:rsidR="009A22FE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0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A41E40" w:rsidRPr="004D1A5D" w:rsidRDefault="009A22FE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0</w:t>
            </w:r>
            <w:r w:rsidR="00D9746D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</w:tbl>
    <w:p w:rsidR="004B3D68" w:rsidRPr="004D1A5D" w:rsidRDefault="00A7285E" w:rsidP="004D1A5D">
      <w:pPr>
        <w:pStyle w:val="Heading1"/>
        <w:tabs>
          <w:tab w:val="left" w:pos="2535"/>
        </w:tabs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お客様からのクレーム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A7285E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お客様からのご要求</w:t>
      </w:r>
      <w:r w:rsidR="00FD37B2"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に対するサポート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D02F7F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lastRenderedPageBreak/>
        <w:t>要求変更管理</w:t>
      </w:r>
      <w:r w:rsidR="004B3D68" w:rsidRPr="004D1A5D">
        <w:rPr>
          <w:rStyle w:val="FootnoteReference"/>
          <w:rFonts w:asciiTheme="minorEastAsia" w:eastAsiaTheme="minorEastAsia" w:hAnsiTheme="minorEastAsia"/>
          <w:sz w:val="22"/>
          <w:szCs w:val="22"/>
        </w:rPr>
        <w:footnoteReference w:id="1"/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2823FD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品質活動</w:t>
      </w:r>
      <w:r w:rsidR="004B3D68" w:rsidRPr="004D1A5D">
        <w:rPr>
          <w:rFonts w:asciiTheme="minorEastAsia" w:eastAsiaTheme="minorEastAsia" w:hAnsiTheme="minorEastAsia"/>
          <w:sz w:val="22"/>
          <w:szCs w:val="22"/>
          <w:lang w:eastAsia="ja-JP"/>
        </w:rPr>
        <w:t xml:space="preserve"> 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Default="00051E03">
      <w:pPr>
        <w:pStyle w:val="Heading1"/>
        <w:rPr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タスク実行の状況（進捗度、遅延など）</w:t>
      </w:r>
    </w:p>
    <w:tbl>
      <w:tblPr>
        <w:tblW w:w="9237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710"/>
        <w:gridCol w:w="1440"/>
        <w:gridCol w:w="1350"/>
        <w:gridCol w:w="1080"/>
        <w:gridCol w:w="957"/>
      </w:tblGrid>
      <w:tr w:rsidR="004B3D68" w:rsidTr="008479F5">
        <w:tc>
          <w:tcPr>
            <w:tcW w:w="270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1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4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35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80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957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AD5ACE" w:rsidTr="008479F5">
        <w:tc>
          <w:tcPr>
            <w:tcW w:w="2700" w:type="dxa"/>
            <w:vAlign w:val="center"/>
          </w:tcPr>
          <w:p w:rsidR="00AD5ACE" w:rsidRPr="009A22FE" w:rsidRDefault="00AD5ACE" w:rsidP="00AD5ACE">
            <w:pPr>
              <w:pStyle w:val="Bang"/>
              <w:rPr>
                <w:lang w:eastAsia="ja-JP"/>
              </w:rPr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報告６</w:t>
            </w:r>
          </w:p>
        </w:tc>
        <w:tc>
          <w:tcPr>
            <w:tcW w:w="1710" w:type="dxa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２７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AD5ACE" w:rsidRDefault="00AD5ACE" w:rsidP="00AD5ACE">
            <w:pPr>
              <w:pStyle w:val="Bang"/>
            </w:pPr>
          </w:p>
        </w:tc>
      </w:tr>
      <w:tr w:rsidR="00AD5ACE" w:rsidTr="008479F5">
        <w:tc>
          <w:tcPr>
            <w:tcW w:w="2700" w:type="dxa"/>
            <w:vAlign w:val="center"/>
          </w:tcPr>
          <w:p w:rsidR="00AD5ACE" w:rsidRPr="006C0A09" w:rsidRDefault="00AD5ACE" w:rsidP="00AD5ACE">
            <w:pPr>
              <w:spacing w:before="0" w:after="0"/>
              <w:ind w:left="0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6C0A09">
              <w:rPr>
                <w:rFonts w:ascii="MS Mincho" w:eastAsia="Times New Roman" w:hAnsi="MS Mincho" w:cs="MS Mincho"/>
                <w:sz w:val="18"/>
                <w:szCs w:val="24"/>
                <w:lang w:eastAsia="ja-JP"/>
              </w:rPr>
              <w:t>プロジェクトの結果評</w:t>
            </w:r>
            <w:r w:rsidRPr="006C0A09">
              <w:rPr>
                <w:rFonts w:ascii="MS Mincho" w:eastAsia="Times New Roman" w:hAnsi="MS Mincho" w:cs="MS Mincho" w:hint="eastAsia"/>
                <w:sz w:val="18"/>
                <w:szCs w:val="24"/>
                <w:lang w:eastAsia="ja-JP"/>
              </w:rPr>
              <w:t>価</w:t>
            </w:r>
            <w:proofErr w:type="spellEnd"/>
          </w:p>
        </w:tc>
        <w:tc>
          <w:tcPr>
            <w:tcW w:w="1710" w:type="dxa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Trinh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Thi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Tuyet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２７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AD5ACE" w:rsidRDefault="00AD5ACE" w:rsidP="00AD5ACE">
            <w:pPr>
              <w:pStyle w:val="Bang"/>
            </w:pPr>
          </w:p>
        </w:tc>
      </w:tr>
      <w:tr w:rsidR="00AD5ACE" w:rsidTr="00492271">
        <w:tc>
          <w:tcPr>
            <w:tcW w:w="2700" w:type="dxa"/>
            <w:vAlign w:val="center"/>
          </w:tcPr>
          <w:p w:rsidR="00AD5ACE" w:rsidRPr="008479F5" w:rsidRDefault="00AD5ACE" w:rsidP="00AD5ACE">
            <w:pPr>
              <w:spacing w:before="0" w:after="0"/>
              <w:ind w:left="0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MS Mincho" w:hint="eastAsia"/>
                <w:sz w:val="18"/>
                <w:szCs w:val="24"/>
                <w:lang w:eastAsia="ja-JP"/>
              </w:rPr>
              <w:t>ユーザーガイド</w:t>
            </w:r>
          </w:p>
        </w:tc>
        <w:tc>
          <w:tcPr>
            <w:tcW w:w="171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Tran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Anh</w:t>
            </w:r>
            <w:proofErr w:type="spellEnd"/>
          </w:p>
        </w:tc>
        <w:tc>
          <w:tcPr>
            <w:tcW w:w="144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２７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AD5ACE" w:rsidRDefault="00AD5ACE" w:rsidP="00AD5ACE">
            <w:pPr>
              <w:pStyle w:val="Bang"/>
            </w:pPr>
          </w:p>
        </w:tc>
      </w:tr>
      <w:tr w:rsidR="00AD5ACE" w:rsidTr="00492271">
        <w:tc>
          <w:tcPr>
            <w:tcW w:w="270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>プレゼンテーションスライド</w:t>
            </w:r>
          </w:p>
        </w:tc>
        <w:tc>
          <w:tcPr>
            <w:tcW w:w="171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Nguyen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Thanh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Nam</w:t>
            </w:r>
          </w:p>
        </w:tc>
        <w:tc>
          <w:tcPr>
            <w:tcW w:w="144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２７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AD5ACE" w:rsidRDefault="00AD5ACE" w:rsidP="00AD5ACE">
            <w:pPr>
              <w:pStyle w:val="Bang"/>
            </w:pPr>
          </w:p>
        </w:tc>
      </w:tr>
      <w:tr w:rsidR="00AD5ACE" w:rsidTr="00492271">
        <w:tc>
          <w:tcPr>
            <w:tcW w:w="2700" w:type="dxa"/>
            <w:vAlign w:val="center"/>
          </w:tcPr>
          <w:p w:rsidR="00AD5ACE" w:rsidRDefault="00AD5ACE" w:rsidP="00AD5AC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>テストレポート</w:t>
            </w:r>
          </w:p>
        </w:tc>
        <w:tc>
          <w:tcPr>
            <w:tcW w:w="171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Bui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Bich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Phuong</w:t>
            </w:r>
          </w:p>
        </w:tc>
        <w:tc>
          <w:tcPr>
            <w:tcW w:w="144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２７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AD5ACE" w:rsidRPr="00BD7FB5" w:rsidRDefault="00AD5ACE" w:rsidP="00AD5AC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AD5ACE" w:rsidRDefault="00AD5ACE" w:rsidP="00AD5ACE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A22FE" w:rsidRPr="009A22FE" w:rsidRDefault="00AD5ACE" w:rsidP="00965039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プロジェクトの防衛プレゼンテーショ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ン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  <w:p w:rsidR="00965039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  <w:p w:rsidR="00AD5ACE" w:rsidRDefault="00AD5ACE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  <w:p w:rsidR="00AD5ACE" w:rsidRPr="00BD7FB5" w:rsidRDefault="00AD5ACE" w:rsidP="00965039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eastAsia="ja-JP"/>
              </w:rPr>
              <w:t xml:space="preserve">Tran </w:t>
            </w:r>
            <w:proofErr w:type="spellStart"/>
            <w:r>
              <w:rPr>
                <w:rFonts w:ascii="Arial" w:hAnsi="Arial"/>
                <w:sz w:val="20"/>
                <w:lang w:eastAsia="ja-JP"/>
              </w:rPr>
              <w:t>Tu</w:t>
            </w:r>
            <w:proofErr w:type="spellEnd"/>
            <w:r>
              <w:rPr>
                <w:rFonts w:ascii="Arial" w:hAnsi="Arial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lang w:eastAsia="ja-JP"/>
              </w:rPr>
              <w:t>Anh</w:t>
            </w:r>
            <w:proofErr w:type="spellEnd"/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AD5ACE"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月</w:t>
            </w:r>
            <w:r w:rsidR="00AD5ACE">
              <w:rPr>
                <w:rFonts w:hint="eastAsia"/>
                <w:lang w:eastAsia="ja-JP"/>
              </w:rPr>
              <w:t>０４</w:t>
            </w:r>
            <w:bookmarkStart w:id="0" w:name="_GoBack"/>
            <w:bookmarkEnd w:id="0"/>
            <w:r>
              <w:rPr>
                <w:rFonts w:hint="eastAsia"/>
              </w:rPr>
              <w:t>日</w:t>
            </w:r>
          </w:p>
        </w:tc>
      </w:tr>
    </w:tbl>
    <w:p w:rsidR="004B3D68" w:rsidRDefault="00217F45" w:rsidP="00A11F40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A11F40" w:rsidRPr="00A11F40" w:rsidRDefault="00A11F40" w:rsidP="00A11F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lastRenderedPageBreak/>
        <w:t>なし</w:t>
      </w:r>
    </w:p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Default="00A11F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i/>
          <w:lang w:eastAsia="ja-JP"/>
        </w:rPr>
        <w:t>T</w:t>
      </w:r>
      <w:r>
        <w:rPr>
          <w:b/>
          <w:i/>
          <w:lang w:eastAsia="ja-JP"/>
        </w:rPr>
        <w:t xml:space="preserve">rinh </w:t>
      </w:r>
      <w:proofErr w:type="spellStart"/>
      <w:r>
        <w:rPr>
          <w:b/>
          <w:i/>
          <w:lang w:eastAsia="ja-JP"/>
        </w:rPr>
        <w:t>Thi</w:t>
      </w:r>
      <w:proofErr w:type="spellEnd"/>
      <w:r>
        <w:rPr>
          <w:b/>
          <w:i/>
          <w:lang w:eastAsia="ja-JP"/>
        </w:rPr>
        <w:t xml:space="preserve"> </w:t>
      </w:r>
      <w:proofErr w:type="spellStart"/>
      <w:r>
        <w:rPr>
          <w:b/>
          <w:i/>
          <w:lang w:eastAsia="ja-JP"/>
        </w:rPr>
        <w:t>Tuyet</w:t>
      </w:r>
      <w:proofErr w:type="spellEnd"/>
      <w:r>
        <w:rPr>
          <w:b/>
          <w:i/>
          <w:lang w:eastAsia="ja-JP"/>
        </w:rPr>
        <w:t xml:space="preserve"> Mai</w:t>
      </w:r>
    </w:p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0B6" w:rsidRDefault="00D760B6">
      <w:r>
        <w:separator/>
      </w:r>
    </w:p>
  </w:endnote>
  <w:endnote w:type="continuationSeparator" w:id="0">
    <w:p w:rsidR="00D760B6" w:rsidRDefault="00D7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F973D4">
    <w:pPr>
      <w:pStyle w:val="Footer"/>
    </w:pPr>
    <w:r>
      <w:rPr>
        <w:lang w:eastAsia="ja-JP"/>
      </w:rPr>
      <w:t>B</w:t>
    </w:r>
    <w:r w:rsidR="00085374">
      <w:rPr>
        <w:lang w:eastAsia="ja-JP"/>
      </w:rPr>
      <w:t>L_Progress_Report2_</w:t>
    </w:r>
    <w:r w:rsidR="008479F5">
      <w:rPr>
        <w:lang w:eastAsia="ja-JP"/>
      </w:rPr>
      <w:t xml:space="preserve"> </w:t>
    </w:r>
    <w:r>
      <w:rPr>
        <w:lang w:eastAsia="ja-JP"/>
      </w:rPr>
      <w:t xml:space="preserve">JP                                     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5AC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D5AC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0B6" w:rsidRDefault="00D760B6">
      <w:r>
        <w:separator/>
      </w:r>
    </w:p>
  </w:footnote>
  <w:footnote w:type="continuationSeparator" w:id="0">
    <w:p w:rsidR="00D760B6" w:rsidRDefault="00D760B6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0"/>
    <w:rsid w:val="0000617E"/>
    <w:rsid w:val="00042655"/>
    <w:rsid w:val="00051E03"/>
    <w:rsid w:val="0005653E"/>
    <w:rsid w:val="00085374"/>
    <w:rsid w:val="000E1763"/>
    <w:rsid w:val="00115CDD"/>
    <w:rsid w:val="00180D9D"/>
    <w:rsid w:val="00190A75"/>
    <w:rsid w:val="001E3709"/>
    <w:rsid w:val="00217F45"/>
    <w:rsid w:val="002823FD"/>
    <w:rsid w:val="002A503B"/>
    <w:rsid w:val="002D32CE"/>
    <w:rsid w:val="003323D4"/>
    <w:rsid w:val="003840BC"/>
    <w:rsid w:val="003B50ED"/>
    <w:rsid w:val="003B56A8"/>
    <w:rsid w:val="003C7AC9"/>
    <w:rsid w:val="003E6CAC"/>
    <w:rsid w:val="004A4218"/>
    <w:rsid w:val="004B3D68"/>
    <w:rsid w:val="004D1A5D"/>
    <w:rsid w:val="005610E8"/>
    <w:rsid w:val="0059001F"/>
    <w:rsid w:val="005A4A75"/>
    <w:rsid w:val="005E29AA"/>
    <w:rsid w:val="00614EF2"/>
    <w:rsid w:val="006A0499"/>
    <w:rsid w:val="006A545C"/>
    <w:rsid w:val="006A684E"/>
    <w:rsid w:val="006C0A09"/>
    <w:rsid w:val="006F6A67"/>
    <w:rsid w:val="00727A39"/>
    <w:rsid w:val="0073798B"/>
    <w:rsid w:val="008479F5"/>
    <w:rsid w:val="00906A67"/>
    <w:rsid w:val="00965039"/>
    <w:rsid w:val="00990DE8"/>
    <w:rsid w:val="009A22FE"/>
    <w:rsid w:val="009F34CD"/>
    <w:rsid w:val="009F7CEF"/>
    <w:rsid w:val="00A11F40"/>
    <w:rsid w:val="00A41E40"/>
    <w:rsid w:val="00A67846"/>
    <w:rsid w:val="00A7285E"/>
    <w:rsid w:val="00AD5ACE"/>
    <w:rsid w:val="00B0710E"/>
    <w:rsid w:val="00B55BCC"/>
    <w:rsid w:val="00B95BBA"/>
    <w:rsid w:val="00BB52C5"/>
    <w:rsid w:val="00C04DC6"/>
    <w:rsid w:val="00C707F4"/>
    <w:rsid w:val="00D02F7F"/>
    <w:rsid w:val="00D760B6"/>
    <w:rsid w:val="00D9746D"/>
    <w:rsid w:val="00E0475D"/>
    <w:rsid w:val="00EB4AA0"/>
    <w:rsid w:val="00EE52E8"/>
    <w:rsid w:val="00F27059"/>
    <w:rsid w:val="00F44115"/>
    <w:rsid w:val="00F543D1"/>
    <w:rsid w:val="00F973D4"/>
    <w:rsid w:val="00FA6192"/>
    <w:rsid w:val="00FB7370"/>
    <w:rsid w:val="00FC62CB"/>
    <w:rsid w:val="00FD37B2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EF9F06-3A38-46DF-AA05-09A91BBD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A41E40"/>
    <w:pPr>
      <w:spacing w:before="80" w:after="80"/>
    </w:pPr>
    <w:rPr>
      <w:rFonts w:ascii="Tahoma" w:hAnsi="Tahoma"/>
      <w:b/>
      <w:color w:val="6E2500"/>
      <w:sz w:val="22"/>
      <w:szCs w:val="22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shorttext">
    <w:name w:val="short_text"/>
    <w:rsid w:val="0061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7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1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Capston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326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tuyetmai</dc:creator>
  <cp:keywords/>
  <dc:description>Newly issue</dc:description>
  <cp:lastModifiedBy>Nam Nguyễn Thành</cp:lastModifiedBy>
  <cp:revision>16</cp:revision>
  <cp:lastPrinted>2000-08-14T03:46:00Z</cp:lastPrinted>
  <dcterms:created xsi:type="dcterms:W3CDTF">2015-05-22T17:46:00Z</dcterms:created>
  <dcterms:modified xsi:type="dcterms:W3CDTF">2015-09-01T02:47:00Z</dcterms:modified>
  <cp:category>Report, template</cp:category>
</cp:coreProperties>
</file>