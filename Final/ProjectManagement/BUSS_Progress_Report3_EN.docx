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BC1208" w:rsidRPr="00BC1208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BC1208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</w:t>
            </w:r>
            <w:r w:rsidR="00BC1208">
              <w:rPr>
                <w:rFonts w:ascii="Arial" w:hAnsi="Arial"/>
                <w:color w:val="auto"/>
                <w:sz w:val="20"/>
                <w:szCs w:val="20"/>
              </w:rPr>
              <w:t>SS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030651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14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7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030651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19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 w:hint="eastAsia"/>
                <w:color w:val="auto"/>
                <w:sz w:val="20"/>
                <w:szCs w:val="20"/>
                <w:lang w:eastAsia="ja-JP"/>
              </w:rPr>
              <w:t>6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14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7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4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280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50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120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030651" w:rsidRPr="00B551C1" w:rsidTr="000349F3">
        <w:tc>
          <w:tcPr>
            <w:tcW w:w="2835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3</w:t>
            </w:r>
          </w:p>
        </w:tc>
        <w:tc>
          <w:tcPr>
            <w:tcW w:w="1935" w:type="dxa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14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30651" w:rsidRPr="00B551C1" w:rsidTr="000349F3">
        <w:tc>
          <w:tcPr>
            <w:tcW w:w="2835" w:type="dxa"/>
            <w:vAlign w:val="center"/>
          </w:tcPr>
          <w:p w:rsidR="00030651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Coding</w:t>
            </w:r>
          </w:p>
        </w:tc>
        <w:tc>
          <w:tcPr>
            <w:tcW w:w="1935" w:type="dxa"/>
          </w:tcPr>
          <w:p w:rsidR="00030651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14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30651" w:rsidRPr="00B551C1" w:rsidTr="000349F3">
        <w:tc>
          <w:tcPr>
            <w:tcW w:w="2835" w:type="dxa"/>
            <w:vAlign w:val="center"/>
          </w:tcPr>
          <w:p w:rsidR="00030651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DB</w:t>
            </w:r>
          </w:p>
        </w:tc>
        <w:tc>
          <w:tcPr>
            <w:tcW w:w="1935" w:type="dxa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14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30651" w:rsidRPr="00B551C1" w:rsidTr="00F1108A">
        <w:tc>
          <w:tcPr>
            <w:tcW w:w="2835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Plan</w:t>
            </w:r>
          </w:p>
        </w:tc>
        <w:tc>
          <w:tcPr>
            <w:tcW w:w="1935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30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30651" w:rsidRPr="00B551C1" w:rsidTr="00F1108A">
        <w:tc>
          <w:tcPr>
            <w:tcW w:w="2835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Case</w:t>
            </w:r>
          </w:p>
        </w:tc>
        <w:tc>
          <w:tcPr>
            <w:tcW w:w="1935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14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C74B23">
        <w:tc>
          <w:tcPr>
            <w:tcW w:w="279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Coding</w:t>
            </w:r>
          </w:p>
        </w:tc>
        <w:tc>
          <w:tcPr>
            <w:tcW w:w="2160" w:type="dxa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236B1D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C74B23">
        <w:tc>
          <w:tcPr>
            <w:tcW w:w="279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DB</w:t>
            </w:r>
          </w:p>
        </w:tc>
        <w:tc>
          <w:tcPr>
            <w:tcW w:w="2160" w:type="dxa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236B1D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D74B71">
        <w:tc>
          <w:tcPr>
            <w:tcW w:w="279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Case</w:t>
            </w:r>
          </w:p>
        </w:tc>
        <w:tc>
          <w:tcPr>
            <w:tcW w:w="216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236B1D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bookmarkStart w:id="0" w:name="_GoBack"/>
            <w:bookmarkEnd w:id="0"/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EAB" w:rsidRDefault="00166EAB">
      <w:r>
        <w:separator/>
      </w:r>
    </w:p>
  </w:endnote>
  <w:endnote w:type="continuationSeparator" w:id="0">
    <w:p w:rsidR="00166EAB" w:rsidRDefault="0016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</w:t>
    </w:r>
    <w:r w:rsidR="00883903" w:rsidRPr="00AB009D">
      <w:t xml:space="preserve"> 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030651">
      <w:rPr>
        <w:rStyle w:val="PageNumber"/>
        <w:noProof/>
      </w:rPr>
      <w:t>1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030651">
      <w:rPr>
        <w:rStyle w:val="PageNumber"/>
        <w:noProof/>
      </w:rPr>
      <w:t>2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EAB" w:rsidRDefault="00166EAB">
      <w:r>
        <w:separator/>
      </w:r>
    </w:p>
  </w:footnote>
  <w:footnote w:type="continuationSeparator" w:id="0">
    <w:p w:rsidR="00166EAB" w:rsidRDefault="00166EAB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</w:t>
    </w:r>
    <w:r w:rsidR="00883903" w:rsidRPr="00AB009D">
      <w:t xml:space="preserve"> </w:t>
    </w:r>
    <w:r w:rsidRPr="00AB009D">
      <w:t>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22B3C"/>
    <w:rsid w:val="00030651"/>
    <w:rsid w:val="00033861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57DDD"/>
    <w:rsid w:val="00166EAB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2201A1"/>
    <w:rsid w:val="00236B1D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50774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6D515B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61BA5"/>
    <w:rsid w:val="00883903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6E8F"/>
    <w:rsid w:val="00BA7F34"/>
    <w:rsid w:val="00BC1208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340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109</cp:revision>
  <cp:lastPrinted>2000-08-14T03:46:00Z</cp:lastPrinted>
  <dcterms:created xsi:type="dcterms:W3CDTF">2013-09-15T15:51:00Z</dcterms:created>
  <dcterms:modified xsi:type="dcterms:W3CDTF">2015-08-31T20:31:00Z</dcterms:modified>
  <cp:category>Template</cp:category>
</cp:coreProperties>
</file>