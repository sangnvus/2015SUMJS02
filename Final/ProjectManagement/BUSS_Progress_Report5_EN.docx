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 w:rsidRPr="00F140BC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 w:rsidRPr="00F140BC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Pr="00F140BC" w:rsidRDefault="00FA052D" w:rsidP="00FA052D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b/>
                      <w:noProof/>
                      <w:sz w:val="28"/>
                      <w:szCs w:val="22"/>
                      <w:lang w:eastAsia="ja-JP"/>
                    </w:rPr>
                    <w:drawing>
                      <wp:inline distT="0" distB="0" distL="0" distR="0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Pr="00F140BC" w:rsidRDefault="004B3D68" w:rsidP="00671FE4">
                  <w:pPr>
                    <w:pStyle w:val="HeaderTitle"/>
                    <w:rPr>
                      <w:rFonts w:ascii="Times New Roman" w:hAnsi="Times New Roman"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sz w:val="28"/>
                      <w:szCs w:val="22"/>
                    </w:rPr>
                    <w:t>project progress report</w:t>
                  </w:r>
                </w:p>
              </w:tc>
            </w:tr>
          </w:tbl>
          <w:p w:rsidR="004B3D68" w:rsidRPr="00F140BC" w:rsidRDefault="004B3D68" w:rsidP="00671FE4">
            <w:pPr>
              <w:pStyle w:val="HeaderTitle"/>
              <w:rPr>
                <w:rFonts w:ascii="Times New Roman" w:hAnsi="Times New Roman"/>
                <w:sz w:val="28"/>
                <w:szCs w:val="22"/>
              </w:rPr>
            </w:pP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FB7CA7" w:rsidRDefault="00CE5B9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Bus User </w:t>
            </w:r>
            <w:r w:rsidR="00BC1208" w:rsidRPr="00BC1208">
              <w:rPr>
                <w:rFonts w:ascii="Arial" w:hAnsi="Arial"/>
                <w:color w:val="auto"/>
                <w:sz w:val="20"/>
                <w:szCs w:val="20"/>
              </w:rPr>
              <w:t>Support System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FB7CA7" w:rsidRDefault="00CE5B9A" w:rsidP="00BC1208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BU</w:t>
            </w:r>
            <w:r w:rsidR="00BC1208">
              <w:rPr>
                <w:rFonts w:ascii="Arial" w:hAnsi="Arial"/>
                <w:color w:val="auto"/>
                <w:sz w:val="20"/>
                <w:szCs w:val="20"/>
              </w:rPr>
              <w:t>SS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FB7CA7" w:rsidRDefault="00152F7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 xml:space="preserve">Project </w:t>
            </w:r>
            <w:r w:rsidR="00F200AE" w:rsidRPr="00713D78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FB7CA7" w:rsidRDefault="00152F7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FB7CA7" w:rsidRDefault="00885E2A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 w:hint="eastAsia"/>
                <w:color w:val="auto"/>
                <w:sz w:val="20"/>
                <w:szCs w:val="20"/>
                <w:lang w:eastAsia="ja-JP"/>
              </w:rPr>
              <w:t>21</w:t>
            </w:r>
            <w:r w:rsidR="00693576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</w:t>
            </w:r>
            <w:r w:rsidR="0014202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8</w:t>
            </w:r>
            <w:r w:rsidR="00192AEE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FB7CA7" w:rsidRDefault="00192AE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Supervisor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Reporting period</w:t>
            </w:r>
            <w:r w:rsidRPr="00713D78"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Pr="00FB7CA7" w:rsidRDefault="00885E2A" w:rsidP="00142025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06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>-0</w:t>
            </w: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8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4B3D68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– </w:t>
            </w: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21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</w:t>
            </w:r>
            <w:r w:rsidR="0014202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8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Pr="00FB7CA7" w:rsidRDefault="00152F7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Nguyen Van Sang</w:t>
            </w: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 w:rsidRPr="00B551C1" w:rsidTr="001679E6">
        <w:trPr>
          <w:trHeight w:val="410"/>
        </w:trPr>
        <w:tc>
          <w:tcPr>
            <w:tcW w:w="2552" w:type="dxa"/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bang"/>
            </w:pPr>
            <w:r w:rsidRPr="00713D78">
              <w:t>Items</w:t>
            </w:r>
          </w:p>
        </w:tc>
        <w:tc>
          <w:tcPr>
            <w:tcW w:w="2551" w:type="dxa"/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bang"/>
            </w:pPr>
            <w:r w:rsidRPr="00713D78">
              <w:t>Information</w:t>
            </w:r>
          </w:p>
        </w:tc>
        <w:tc>
          <w:tcPr>
            <w:tcW w:w="4347" w:type="dxa"/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bang"/>
            </w:pPr>
            <w:r w:rsidRPr="00713D78">
              <w:t>Note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Pr="00FB7CA7" w:rsidRDefault="007C2D2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11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>-05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Estimated end-date</w:t>
            </w:r>
          </w:p>
        </w:tc>
        <w:tc>
          <w:tcPr>
            <w:tcW w:w="2551" w:type="dxa"/>
            <w:vAlign w:val="center"/>
          </w:tcPr>
          <w:p w:rsidR="004B3D68" w:rsidRPr="00FB7CA7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28</w:t>
            </w:r>
            <w:r w:rsidR="003C236A" w:rsidRPr="00FB7CA7">
              <w:rPr>
                <w:rFonts w:ascii="Arial" w:hAnsi="Arial"/>
                <w:color w:val="auto"/>
                <w:sz w:val="20"/>
                <w:szCs w:val="20"/>
              </w:rPr>
              <w:t>-08</w:t>
            </w:r>
            <w:r w:rsidR="00B6023C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Team size</w:t>
            </w:r>
          </w:p>
        </w:tc>
        <w:tc>
          <w:tcPr>
            <w:tcW w:w="2551" w:type="dxa"/>
            <w:vAlign w:val="center"/>
          </w:tcPr>
          <w:p w:rsidR="004B3D68" w:rsidRPr="00FB7CA7" w:rsidRDefault="0003065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4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members</w:t>
            </w:r>
          </w:p>
        </w:tc>
        <w:tc>
          <w:tcPr>
            <w:tcW w:w="4347" w:type="dxa"/>
            <w:vAlign w:val="center"/>
          </w:tcPr>
          <w:p w:rsidR="004B3D68" w:rsidRPr="00FB7CA7" w:rsidRDefault="00A0432A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Nguyen Thanh Nam, Trinh Thi Tuyet Mai, Bui Bich Phuong, Tran Tu Anh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Pr="00FB7CA7" w:rsidRDefault="0003065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280</w:t>
            </w:r>
            <w:r w:rsidR="00000A66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person-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day</w:t>
            </w:r>
            <w:r w:rsidR="00D26CEA" w:rsidRPr="00FB7CA7">
              <w:rPr>
                <w:rFonts w:ascii="Arial" w:hAnsi="Arial"/>
                <w:color w:val="auto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FB7CA7" w:rsidRDefault="00AE16A4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1 </w:t>
            </w:r>
            <w:r w:rsidR="00000A66" w:rsidRPr="00FB7CA7">
              <w:rPr>
                <w:rFonts w:ascii="Arial" w:hAnsi="Arial"/>
                <w:color w:val="auto"/>
                <w:sz w:val="20"/>
                <w:szCs w:val="20"/>
              </w:rPr>
              <w:t>person-day = 8 person-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hours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Total effort spent</w:t>
            </w:r>
          </w:p>
        </w:tc>
        <w:tc>
          <w:tcPr>
            <w:tcW w:w="2551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Pr="00FB7CA7" w:rsidRDefault="00885E2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50</w:t>
            </w:r>
            <w:r w:rsidR="00246CC7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person-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day</w:t>
            </w:r>
            <w:r w:rsidR="00D26CEA" w:rsidRPr="00FB7CA7">
              <w:rPr>
                <w:rFonts w:ascii="Arial" w:hAnsi="Arial"/>
                <w:color w:val="auto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Total effort left</w:t>
            </w:r>
          </w:p>
        </w:tc>
        <w:tc>
          <w:tcPr>
            <w:tcW w:w="2551" w:type="dxa"/>
            <w:vAlign w:val="center"/>
          </w:tcPr>
          <w:p w:rsidR="004B3D68" w:rsidRPr="00FB7CA7" w:rsidRDefault="00885E2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2</w:t>
            </w:r>
            <w:r w:rsidR="00030651">
              <w:rPr>
                <w:rFonts w:ascii="Arial" w:hAnsi="Arial"/>
                <w:color w:val="auto"/>
                <w:sz w:val="20"/>
                <w:szCs w:val="20"/>
              </w:rPr>
              <w:t>0</w:t>
            </w:r>
            <w:r w:rsidR="00F83B57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person-day</w:t>
            </w:r>
            <w:r w:rsidR="00D26CEA" w:rsidRPr="00FB7CA7">
              <w:rPr>
                <w:rFonts w:ascii="Arial" w:hAnsi="Arial"/>
                <w:color w:val="auto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Complaints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Support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Change Management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lastRenderedPageBreak/>
        <w:t xml:space="preserve">Quality Activities 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35"/>
        <w:gridCol w:w="1326"/>
        <w:gridCol w:w="992"/>
        <w:gridCol w:w="992"/>
        <w:gridCol w:w="1280"/>
      </w:tblGrid>
      <w:tr w:rsidR="004B3D68" w:rsidRPr="00B551C1" w:rsidTr="00F1108A">
        <w:tc>
          <w:tcPr>
            <w:tcW w:w="2835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Task</w:t>
            </w:r>
          </w:p>
        </w:tc>
        <w:tc>
          <w:tcPr>
            <w:tcW w:w="1935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Responsibility</w:t>
            </w:r>
          </w:p>
        </w:tc>
        <w:tc>
          <w:tcPr>
            <w:tcW w:w="1326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Delivera</w:t>
            </w:r>
            <w:r w:rsidR="00157DDD" w:rsidRPr="00713D78">
              <w:t>bl</w:t>
            </w:r>
            <w:r w:rsidRPr="00713D78">
              <w:t>e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 xml:space="preserve">Status 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Remark</w:t>
            </w:r>
          </w:p>
        </w:tc>
        <w:tc>
          <w:tcPr>
            <w:tcW w:w="1280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Re-schedule</w:t>
            </w:r>
          </w:p>
        </w:tc>
      </w:tr>
      <w:tr w:rsidR="00030651" w:rsidRPr="00B551C1" w:rsidTr="000349F3">
        <w:tc>
          <w:tcPr>
            <w:tcW w:w="2835" w:type="dxa"/>
            <w:vAlign w:val="center"/>
          </w:tcPr>
          <w:p w:rsidR="00030651" w:rsidRPr="00BD7FB5" w:rsidRDefault="00030651" w:rsidP="00885E2A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Progress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Report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885E2A">
              <w:rPr>
                <w:rFonts w:ascii="Arial" w:hAnsi="Arial"/>
                <w:color w:val="auto"/>
                <w:sz w:val="20"/>
                <w:szCs w:val="20"/>
              </w:rPr>
              <w:t>5</w:t>
            </w:r>
          </w:p>
        </w:tc>
        <w:tc>
          <w:tcPr>
            <w:tcW w:w="1935" w:type="dxa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Trinh Thi Tuyet Mai</w:t>
            </w:r>
          </w:p>
        </w:tc>
        <w:tc>
          <w:tcPr>
            <w:tcW w:w="1326" w:type="dxa"/>
            <w:vAlign w:val="center"/>
          </w:tcPr>
          <w:p w:rsidR="00030651" w:rsidRPr="00BD7FB5" w:rsidRDefault="00885E2A" w:rsidP="00142025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21</w:t>
            </w:r>
            <w:r w:rsidR="00030651" w:rsidRPr="00BD7FB5">
              <w:rPr>
                <w:rFonts w:ascii="Arial" w:hAnsi="Arial"/>
                <w:color w:val="auto"/>
                <w:sz w:val="20"/>
                <w:szCs w:val="20"/>
              </w:rPr>
              <w:t>-0</w:t>
            </w:r>
            <w:r w:rsidR="00142025">
              <w:rPr>
                <w:rFonts w:ascii="Arial" w:hAnsi="Arial"/>
                <w:color w:val="auto"/>
                <w:sz w:val="20"/>
                <w:szCs w:val="20"/>
              </w:rPr>
              <w:t>8</w:t>
            </w:r>
            <w:r w:rsidR="00030651"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  <w:tc>
          <w:tcPr>
            <w:tcW w:w="992" w:type="dxa"/>
            <w:vAlign w:val="center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030651" w:rsidRPr="00B551C1" w:rsidTr="000349F3">
        <w:tc>
          <w:tcPr>
            <w:tcW w:w="2835" w:type="dxa"/>
            <w:vAlign w:val="center"/>
          </w:tcPr>
          <w:p w:rsidR="00030651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Coding</w:t>
            </w:r>
          </w:p>
        </w:tc>
        <w:tc>
          <w:tcPr>
            <w:tcW w:w="1935" w:type="dxa"/>
          </w:tcPr>
          <w:p w:rsidR="00030651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Trinh Thi Tuyet Mai</w:t>
            </w:r>
          </w:p>
        </w:tc>
        <w:tc>
          <w:tcPr>
            <w:tcW w:w="1326" w:type="dxa"/>
            <w:vAlign w:val="center"/>
          </w:tcPr>
          <w:p w:rsidR="00030651" w:rsidRPr="00BD7FB5" w:rsidRDefault="00885E2A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21</w:t>
            </w:r>
            <w:r w:rsidR="00030651" w:rsidRPr="00BD7FB5">
              <w:rPr>
                <w:rFonts w:ascii="Arial" w:hAnsi="Arial"/>
                <w:color w:val="auto"/>
                <w:sz w:val="20"/>
                <w:szCs w:val="20"/>
              </w:rPr>
              <w:t>-0</w:t>
            </w:r>
            <w:r w:rsidR="00142025">
              <w:rPr>
                <w:rFonts w:ascii="Arial" w:hAnsi="Arial"/>
                <w:color w:val="auto"/>
                <w:sz w:val="20"/>
                <w:szCs w:val="20"/>
              </w:rPr>
              <w:t>8</w:t>
            </w:r>
            <w:r w:rsidR="00030651"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  <w:tc>
          <w:tcPr>
            <w:tcW w:w="992" w:type="dxa"/>
            <w:vAlign w:val="center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030651" w:rsidRPr="00B551C1" w:rsidTr="000349F3">
        <w:tc>
          <w:tcPr>
            <w:tcW w:w="2835" w:type="dxa"/>
            <w:vAlign w:val="center"/>
          </w:tcPr>
          <w:p w:rsidR="00030651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DB</w:t>
            </w:r>
          </w:p>
        </w:tc>
        <w:tc>
          <w:tcPr>
            <w:tcW w:w="1935" w:type="dxa"/>
          </w:tcPr>
          <w:p w:rsidR="00030651" w:rsidRPr="00BD7FB5" w:rsidRDefault="00142025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Tran Tu An</w:t>
            </w:r>
            <w:r w:rsidR="00030651">
              <w:rPr>
                <w:rFonts w:ascii="Arial" w:hAnsi="Arial"/>
                <w:color w:val="auto"/>
                <w:sz w:val="20"/>
                <w:szCs w:val="20"/>
              </w:rPr>
              <w:t>h</w:t>
            </w:r>
          </w:p>
        </w:tc>
        <w:tc>
          <w:tcPr>
            <w:tcW w:w="1326" w:type="dxa"/>
            <w:vAlign w:val="center"/>
          </w:tcPr>
          <w:p w:rsidR="00030651" w:rsidRPr="00BD7FB5" w:rsidRDefault="00885E2A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21</w:t>
            </w:r>
            <w:r w:rsidR="00030651" w:rsidRPr="00BD7FB5">
              <w:rPr>
                <w:rFonts w:ascii="Arial" w:hAnsi="Arial"/>
                <w:color w:val="auto"/>
                <w:sz w:val="20"/>
                <w:szCs w:val="20"/>
              </w:rPr>
              <w:t>-0</w:t>
            </w:r>
            <w:r w:rsidR="00142025">
              <w:rPr>
                <w:rFonts w:ascii="Arial" w:hAnsi="Arial"/>
                <w:color w:val="auto"/>
                <w:sz w:val="20"/>
                <w:szCs w:val="20"/>
              </w:rPr>
              <w:t>8</w:t>
            </w:r>
            <w:r w:rsidR="00030651"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  <w:tc>
          <w:tcPr>
            <w:tcW w:w="992" w:type="dxa"/>
            <w:vAlign w:val="center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142025" w:rsidRPr="00B551C1" w:rsidTr="00F1108A">
        <w:tc>
          <w:tcPr>
            <w:tcW w:w="2835" w:type="dxa"/>
            <w:vAlign w:val="center"/>
          </w:tcPr>
          <w:p w:rsidR="00142025" w:rsidRDefault="00142025" w:rsidP="00142025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 Test Report</w:t>
            </w:r>
          </w:p>
        </w:tc>
        <w:tc>
          <w:tcPr>
            <w:tcW w:w="1935" w:type="dxa"/>
            <w:vAlign w:val="center"/>
          </w:tcPr>
          <w:p w:rsidR="00142025" w:rsidRPr="00BD7FB5" w:rsidRDefault="00142025" w:rsidP="00142025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1326" w:type="dxa"/>
            <w:vAlign w:val="center"/>
          </w:tcPr>
          <w:p w:rsidR="00142025" w:rsidRDefault="00885E2A" w:rsidP="00142025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21</w:t>
            </w:r>
            <w:r w:rsidR="00142025">
              <w:rPr>
                <w:rFonts w:ascii="Arial" w:hAnsi="Arial"/>
                <w:color w:val="auto"/>
                <w:sz w:val="20"/>
                <w:szCs w:val="20"/>
              </w:rPr>
              <w:t>-08-2015</w:t>
            </w:r>
          </w:p>
        </w:tc>
        <w:tc>
          <w:tcPr>
            <w:tcW w:w="992" w:type="dxa"/>
            <w:vAlign w:val="center"/>
          </w:tcPr>
          <w:p w:rsidR="00142025" w:rsidRDefault="00142025" w:rsidP="00142025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142025" w:rsidRPr="00BD7FB5" w:rsidRDefault="00142025" w:rsidP="00142025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142025" w:rsidRPr="00BD7FB5" w:rsidRDefault="00142025" w:rsidP="00142025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C74B23" w:rsidRPr="00B551C1" w:rsidTr="001679E6">
        <w:tc>
          <w:tcPr>
            <w:tcW w:w="279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>Task</w:t>
            </w:r>
          </w:p>
        </w:tc>
        <w:tc>
          <w:tcPr>
            <w:tcW w:w="216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 xml:space="preserve">Responsibility 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>Delivera</w:t>
            </w:r>
            <w:r w:rsidR="004D2BC3">
              <w:t>bl</w:t>
            </w:r>
            <w:r w:rsidRPr="00713D78">
              <w:t>e</w:t>
            </w:r>
          </w:p>
        </w:tc>
        <w:tc>
          <w:tcPr>
            <w:tcW w:w="234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>Planned end date</w:t>
            </w:r>
          </w:p>
        </w:tc>
      </w:tr>
      <w:tr w:rsidR="007705F9" w:rsidRPr="00B551C1" w:rsidTr="00C74B23">
        <w:tc>
          <w:tcPr>
            <w:tcW w:w="2790" w:type="dxa"/>
            <w:vAlign w:val="center"/>
          </w:tcPr>
          <w:p w:rsidR="007705F9" w:rsidRPr="00BD7FB5" w:rsidRDefault="00033861" w:rsidP="00142025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r w:rsidR="00D372AE" w:rsidRPr="00BD7FB5">
              <w:rPr>
                <w:rFonts w:ascii="Arial" w:hAnsi="Arial"/>
                <w:color w:val="auto"/>
                <w:sz w:val="20"/>
                <w:szCs w:val="20"/>
              </w:rPr>
              <w:t>Progress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D372AE" w:rsidRPr="00BD7FB5">
              <w:rPr>
                <w:rFonts w:ascii="Arial" w:hAnsi="Arial"/>
                <w:color w:val="auto"/>
                <w:sz w:val="20"/>
                <w:szCs w:val="20"/>
              </w:rPr>
              <w:t>Report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885E2A">
              <w:rPr>
                <w:rFonts w:ascii="Arial" w:hAnsi="Arial"/>
                <w:color w:val="auto"/>
                <w:sz w:val="20"/>
                <w:szCs w:val="20"/>
              </w:rPr>
              <w:t>6</w:t>
            </w:r>
          </w:p>
        </w:tc>
        <w:tc>
          <w:tcPr>
            <w:tcW w:w="2160" w:type="dxa"/>
          </w:tcPr>
          <w:p w:rsidR="007705F9" w:rsidRPr="00BD7FB5" w:rsidRDefault="007705F9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  <w:p w:rsidR="007705F9" w:rsidRPr="00BD7FB5" w:rsidRDefault="007705F9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Trinh Thi Tuyet Mai</w:t>
            </w:r>
          </w:p>
        </w:tc>
        <w:tc>
          <w:tcPr>
            <w:tcW w:w="2070" w:type="dxa"/>
            <w:vAlign w:val="center"/>
          </w:tcPr>
          <w:p w:rsidR="007705F9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.docx</w:t>
            </w:r>
          </w:p>
        </w:tc>
        <w:tc>
          <w:tcPr>
            <w:tcW w:w="2340" w:type="dxa"/>
            <w:vAlign w:val="center"/>
          </w:tcPr>
          <w:p w:rsidR="007705F9" w:rsidRPr="00BD7FB5" w:rsidRDefault="00142025" w:rsidP="00885E2A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2</w:t>
            </w:r>
            <w:r w:rsidR="00885E2A">
              <w:rPr>
                <w:rFonts w:ascii="Arial" w:hAnsi="Arial"/>
                <w:color w:val="auto"/>
                <w:sz w:val="20"/>
                <w:szCs w:val="20"/>
              </w:rPr>
              <w:t>7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</w:rPr>
              <w:t>-0</w:t>
            </w:r>
            <w:r w:rsidR="00030651">
              <w:rPr>
                <w:rFonts w:ascii="Arial" w:hAnsi="Arial"/>
                <w:color w:val="auto"/>
                <w:sz w:val="20"/>
                <w:szCs w:val="20"/>
              </w:rPr>
              <w:t>8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</w:tr>
      <w:tr w:rsidR="00236B1D" w:rsidRPr="00B551C1" w:rsidTr="00C74B23">
        <w:tc>
          <w:tcPr>
            <w:tcW w:w="2790" w:type="dxa"/>
            <w:vAlign w:val="center"/>
          </w:tcPr>
          <w:p w:rsidR="00236B1D" w:rsidRDefault="00885E2A" w:rsidP="00236B1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 Project Result Assessment</w:t>
            </w:r>
          </w:p>
        </w:tc>
        <w:tc>
          <w:tcPr>
            <w:tcW w:w="2160" w:type="dxa"/>
          </w:tcPr>
          <w:p w:rsidR="00236B1D" w:rsidRPr="00BD7FB5" w:rsidRDefault="00885E2A" w:rsidP="00236B1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Trinh Thi Tuyet Mai</w:t>
            </w:r>
          </w:p>
        </w:tc>
        <w:tc>
          <w:tcPr>
            <w:tcW w:w="2070" w:type="dxa"/>
            <w:vAlign w:val="center"/>
          </w:tcPr>
          <w:p w:rsidR="00236B1D" w:rsidRDefault="00885E2A" w:rsidP="00236B1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.docx</w:t>
            </w:r>
          </w:p>
        </w:tc>
        <w:tc>
          <w:tcPr>
            <w:tcW w:w="2340" w:type="dxa"/>
            <w:vAlign w:val="center"/>
          </w:tcPr>
          <w:p w:rsidR="00236B1D" w:rsidRPr="00BD7FB5" w:rsidRDefault="00142025" w:rsidP="00885E2A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2</w:t>
            </w:r>
            <w:r w:rsidR="00885E2A">
              <w:rPr>
                <w:rFonts w:ascii="Arial" w:hAnsi="Arial"/>
                <w:color w:val="auto"/>
                <w:sz w:val="20"/>
                <w:szCs w:val="20"/>
              </w:rPr>
              <w:t>7</w:t>
            </w:r>
            <w:r w:rsidR="00236B1D" w:rsidRPr="00BD7FB5">
              <w:rPr>
                <w:rFonts w:ascii="Arial" w:hAnsi="Arial"/>
                <w:color w:val="auto"/>
                <w:sz w:val="20"/>
                <w:szCs w:val="20"/>
              </w:rPr>
              <w:t>-0</w:t>
            </w:r>
            <w:r w:rsidR="00030651">
              <w:rPr>
                <w:rFonts w:ascii="Arial" w:hAnsi="Arial"/>
                <w:color w:val="auto"/>
                <w:sz w:val="20"/>
                <w:szCs w:val="20"/>
              </w:rPr>
              <w:t>8</w:t>
            </w:r>
            <w:r w:rsidR="00236B1D"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</w:tr>
      <w:tr w:rsidR="00236B1D" w:rsidRPr="00B551C1" w:rsidTr="00C74B23">
        <w:tc>
          <w:tcPr>
            <w:tcW w:w="2790" w:type="dxa"/>
            <w:vAlign w:val="center"/>
          </w:tcPr>
          <w:p w:rsidR="00236B1D" w:rsidRDefault="00885E2A" w:rsidP="00236B1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 User guide</w:t>
            </w:r>
          </w:p>
        </w:tc>
        <w:tc>
          <w:tcPr>
            <w:tcW w:w="2160" w:type="dxa"/>
          </w:tcPr>
          <w:p w:rsidR="00236B1D" w:rsidRPr="00BD7FB5" w:rsidRDefault="00885E2A" w:rsidP="00236B1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Tran Tu An</w:t>
            </w:r>
            <w:r w:rsidR="00236B1D">
              <w:rPr>
                <w:rFonts w:ascii="Arial" w:hAnsi="Arial"/>
                <w:color w:val="auto"/>
                <w:sz w:val="20"/>
                <w:szCs w:val="20"/>
              </w:rPr>
              <w:t>h</w:t>
            </w:r>
          </w:p>
        </w:tc>
        <w:tc>
          <w:tcPr>
            <w:tcW w:w="2070" w:type="dxa"/>
            <w:vAlign w:val="center"/>
          </w:tcPr>
          <w:p w:rsidR="00236B1D" w:rsidRDefault="00885E2A" w:rsidP="00236B1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.docx</w:t>
            </w:r>
          </w:p>
        </w:tc>
        <w:tc>
          <w:tcPr>
            <w:tcW w:w="2340" w:type="dxa"/>
            <w:vAlign w:val="center"/>
          </w:tcPr>
          <w:p w:rsidR="00236B1D" w:rsidRPr="00BD7FB5" w:rsidRDefault="00142025" w:rsidP="00885E2A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2</w:t>
            </w:r>
            <w:r w:rsidR="00885E2A">
              <w:rPr>
                <w:rFonts w:ascii="Arial" w:hAnsi="Arial"/>
                <w:color w:val="auto"/>
                <w:sz w:val="20"/>
                <w:szCs w:val="20"/>
              </w:rPr>
              <w:t>7</w:t>
            </w:r>
            <w:r w:rsidR="00236B1D" w:rsidRPr="00BD7FB5">
              <w:rPr>
                <w:rFonts w:ascii="Arial" w:hAnsi="Arial"/>
                <w:color w:val="auto"/>
                <w:sz w:val="20"/>
                <w:szCs w:val="20"/>
              </w:rPr>
              <w:t>-0</w:t>
            </w:r>
            <w:r w:rsidR="00030651">
              <w:rPr>
                <w:rFonts w:ascii="Arial" w:hAnsi="Arial"/>
                <w:color w:val="auto"/>
                <w:sz w:val="20"/>
                <w:szCs w:val="20"/>
              </w:rPr>
              <w:t>8</w:t>
            </w:r>
            <w:r w:rsidR="00236B1D"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</w:tr>
      <w:tr w:rsidR="00236B1D" w:rsidRPr="00B551C1" w:rsidTr="00D74B71">
        <w:tc>
          <w:tcPr>
            <w:tcW w:w="2790" w:type="dxa"/>
            <w:vAlign w:val="center"/>
          </w:tcPr>
          <w:p w:rsidR="00236B1D" w:rsidRPr="00BD7FB5" w:rsidRDefault="00236B1D" w:rsidP="00885E2A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</w:t>
            </w:r>
            <w:r w:rsidR="00885E2A">
              <w:rPr>
                <w:rFonts w:ascii="Arial" w:hAnsi="Arial"/>
                <w:color w:val="auto"/>
                <w:sz w:val="20"/>
                <w:szCs w:val="20"/>
              </w:rPr>
              <w:t>Lesson Learnt</w:t>
            </w:r>
          </w:p>
        </w:tc>
        <w:tc>
          <w:tcPr>
            <w:tcW w:w="2160" w:type="dxa"/>
            <w:vAlign w:val="center"/>
          </w:tcPr>
          <w:p w:rsidR="00236B1D" w:rsidRPr="00BD7FB5" w:rsidRDefault="00236B1D" w:rsidP="00236B1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236B1D" w:rsidRPr="00BD7FB5" w:rsidRDefault="00236B1D" w:rsidP="00236B1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236B1D" w:rsidRPr="00BD7FB5" w:rsidRDefault="00142025" w:rsidP="00885E2A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2</w:t>
            </w:r>
            <w:r w:rsidR="00885E2A">
              <w:rPr>
                <w:rFonts w:ascii="Arial" w:hAnsi="Arial"/>
                <w:color w:val="auto"/>
                <w:sz w:val="20"/>
                <w:szCs w:val="20"/>
              </w:rPr>
              <w:t>7</w:t>
            </w:r>
            <w:r w:rsidR="00236B1D" w:rsidRPr="00BD7FB5">
              <w:rPr>
                <w:rFonts w:ascii="Arial" w:hAnsi="Arial"/>
                <w:color w:val="auto"/>
                <w:sz w:val="20"/>
                <w:szCs w:val="20"/>
              </w:rPr>
              <w:t>-0</w:t>
            </w:r>
            <w:r w:rsidR="00030651">
              <w:rPr>
                <w:rFonts w:ascii="Arial" w:hAnsi="Arial"/>
                <w:color w:val="auto"/>
                <w:sz w:val="20"/>
                <w:szCs w:val="20"/>
              </w:rPr>
              <w:t>8</w:t>
            </w:r>
            <w:r w:rsidR="00236B1D"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</w:tr>
      <w:tr w:rsidR="00885E2A" w:rsidRPr="00B551C1" w:rsidTr="00D74B71">
        <w:tc>
          <w:tcPr>
            <w:tcW w:w="2790" w:type="dxa"/>
            <w:vAlign w:val="center"/>
          </w:tcPr>
          <w:p w:rsidR="00885E2A" w:rsidRDefault="00885E2A" w:rsidP="00885E2A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 Presentation Slide</w:t>
            </w:r>
          </w:p>
        </w:tc>
        <w:tc>
          <w:tcPr>
            <w:tcW w:w="2160" w:type="dxa"/>
            <w:vAlign w:val="center"/>
          </w:tcPr>
          <w:p w:rsidR="00885E2A" w:rsidRPr="00BD7FB5" w:rsidRDefault="00885E2A" w:rsidP="00236B1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Nguyen Thanh Nam</w:t>
            </w:r>
          </w:p>
        </w:tc>
        <w:tc>
          <w:tcPr>
            <w:tcW w:w="2070" w:type="dxa"/>
            <w:vAlign w:val="center"/>
          </w:tcPr>
          <w:p w:rsidR="00885E2A" w:rsidRPr="00BD7FB5" w:rsidRDefault="00885E2A" w:rsidP="00236B1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.pptx</w:t>
            </w:r>
          </w:p>
        </w:tc>
        <w:tc>
          <w:tcPr>
            <w:tcW w:w="2340" w:type="dxa"/>
            <w:vAlign w:val="center"/>
          </w:tcPr>
          <w:p w:rsidR="00885E2A" w:rsidRDefault="00885E2A" w:rsidP="00885E2A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27-08-2015</w:t>
            </w:r>
            <w:bookmarkStart w:id="0" w:name="_GoBack"/>
            <w:bookmarkEnd w:id="0"/>
          </w:p>
        </w:tc>
      </w:tr>
    </w:tbl>
    <w:p w:rsidR="00C74B23" w:rsidRPr="00B551C1" w:rsidRDefault="004B3D68" w:rsidP="00535CD3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</w:t>
      </w:r>
      <w:r w:rsidR="00174C3B">
        <w:rPr>
          <w:rFonts w:ascii="Times New Roman" w:hAnsi="Times New Roman"/>
          <w:sz w:val="22"/>
          <w:szCs w:val="22"/>
        </w:rPr>
        <w:t>bl</w:t>
      </w:r>
      <w:r w:rsidRPr="00B551C1">
        <w:rPr>
          <w:rFonts w:ascii="Times New Roman" w:hAnsi="Times New Roman"/>
          <w:sz w:val="22"/>
          <w:szCs w:val="22"/>
        </w:rPr>
        <w:t>ems and Suggestions</w:t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</w:p>
    <w:p w:rsidR="00535CD3" w:rsidRDefault="00535CD3" w:rsidP="00C63C8A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</w:p>
    <w:p w:rsidR="004B3D68" w:rsidRPr="00B551C1" w:rsidRDefault="004B3D68" w:rsidP="00C63C8A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B551C1">
        <w:rPr>
          <w:rFonts w:ascii="Times New Roman" w:hAnsi="Times New Roman"/>
          <w:b/>
          <w:i/>
          <w:sz w:val="22"/>
          <w:szCs w:val="22"/>
        </w:rPr>
        <w:t>Author</w:t>
      </w:r>
    </w:p>
    <w:p w:rsidR="000B543E" w:rsidRPr="00B551C1" w:rsidRDefault="0001505A" w:rsidP="00C63C8A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>Nguyen Thanh Nam</w:t>
      </w:r>
    </w:p>
    <w:sectPr w:rsidR="000B543E" w:rsidRPr="00B551C1" w:rsidSect="007F4294">
      <w:headerReference w:type="default" r:id="rId8"/>
      <w:footerReference w:type="default" r:id="rId9"/>
      <w:pgSz w:w="11907" w:h="16839" w:code="9"/>
      <w:pgMar w:top="1728" w:right="1800" w:bottom="1728" w:left="1152" w:header="720" w:footer="720" w:gutter="648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F4D" w:rsidRDefault="00281F4D">
      <w:r>
        <w:separator/>
      </w:r>
    </w:p>
  </w:endnote>
  <w:endnote w:type="continuationSeparator" w:id="0">
    <w:p w:rsidR="00281F4D" w:rsidRDefault="00281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Pr="00AB009D" w:rsidRDefault="00174C3B" w:rsidP="00AB009D">
    <w:pPr>
      <w:pStyle w:val="Footer"/>
    </w:pPr>
    <w:r w:rsidRPr="00AB009D">
      <w:t>BUIN</w:t>
    </w:r>
    <w:r w:rsidR="001410E2" w:rsidRPr="00AB009D">
      <w:t>_Progress_Report</w:t>
    </w:r>
    <w:r w:rsidR="00AB009D" w:rsidRPr="00AB009D">
      <w:t>2</w:t>
    </w:r>
    <w:r w:rsidR="00883903" w:rsidRPr="00AB009D">
      <w:t xml:space="preserve"> </w:t>
    </w:r>
    <w:r w:rsidR="003322A8" w:rsidRPr="00AB009D">
      <w:t>_EN</w:t>
    </w:r>
    <w:r w:rsidR="004B3D68" w:rsidRPr="00AB009D">
      <w:tab/>
    </w:r>
    <w:r w:rsidR="00492E30" w:rsidRPr="00AB009D">
      <w:rPr>
        <w:rStyle w:val="PageNumber"/>
      </w:rPr>
      <w:fldChar w:fldCharType="begin"/>
    </w:r>
    <w:r w:rsidR="004B3D68" w:rsidRPr="00AB009D">
      <w:rPr>
        <w:rStyle w:val="PageNumber"/>
      </w:rPr>
      <w:instrText xml:space="preserve"> PAGE </w:instrText>
    </w:r>
    <w:r w:rsidR="00492E30" w:rsidRPr="00AB009D">
      <w:rPr>
        <w:rStyle w:val="PageNumber"/>
      </w:rPr>
      <w:fldChar w:fldCharType="separate"/>
    </w:r>
    <w:r w:rsidR="00885E2A">
      <w:rPr>
        <w:rStyle w:val="PageNumber"/>
        <w:noProof/>
      </w:rPr>
      <w:t>2</w:t>
    </w:r>
    <w:r w:rsidR="00492E30" w:rsidRPr="00AB009D">
      <w:rPr>
        <w:rStyle w:val="PageNumber"/>
      </w:rPr>
      <w:fldChar w:fldCharType="end"/>
    </w:r>
    <w:r w:rsidR="004B3D68" w:rsidRPr="00AB009D">
      <w:rPr>
        <w:rStyle w:val="PageNumber"/>
      </w:rPr>
      <w:t>/</w:t>
    </w:r>
    <w:r w:rsidR="00492E30" w:rsidRPr="00AB009D">
      <w:rPr>
        <w:rStyle w:val="PageNumber"/>
      </w:rPr>
      <w:fldChar w:fldCharType="begin"/>
    </w:r>
    <w:r w:rsidR="004B3D68" w:rsidRPr="00AB009D">
      <w:rPr>
        <w:rStyle w:val="PageNumber"/>
      </w:rPr>
      <w:instrText xml:space="preserve"> NUMPAGES </w:instrText>
    </w:r>
    <w:r w:rsidR="00492E30" w:rsidRPr="00AB009D">
      <w:rPr>
        <w:rStyle w:val="PageNumber"/>
      </w:rPr>
      <w:fldChar w:fldCharType="separate"/>
    </w:r>
    <w:r w:rsidR="00885E2A">
      <w:rPr>
        <w:rStyle w:val="PageNumber"/>
        <w:noProof/>
      </w:rPr>
      <w:t>2</w:t>
    </w:r>
    <w:r w:rsidR="00492E30" w:rsidRPr="00AB009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F4D" w:rsidRDefault="00281F4D">
      <w:r>
        <w:separator/>
      </w:r>
    </w:p>
  </w:footnote>
  <w:footnote w:type="continuationSeparator" w:id="0">
    <w:p w:rsidR="00281F4D" w:rsidRDefault="00281F4D">
      <w:r>
        <w:continuationSeparator/>
      </w:r>
    </w:p>
  </w:footnote>
  <w:footnote w:id="1">
    <w:p w:rsidR="004B3D68" w:rsidRDefault="004B3D68" w:rsidP="008B7EA6">
      <w:pPr>
        <w:pStyle w:val="FootnoteText"/>
        <w:ind w:left="0" w:firstLine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09D" w:rsidRPr="00AB009D" w:rsidRDefault="00AB009D" w:rsidP="00AB009D">
    <w:pPr>
      <w:pStyle w:val="Header"/>
    </w:pPr>
    <w:r w:rsidRPr="00AB009D">
      <w:t>BUIN_Progress_Report2</w:t>
    </w:r>
    <w:r w:rsidR="00883903" w:rsidRPr="00AB009D">
      <w:t xml:space="preserve"> </w:t>
    </w:r>
    <w:r w:rsidRPr="00AB009D">
      <w:t>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u w:val="single"/>
        <w:vertAlign w:val="baseline"/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3F7D67B1"/>
    <w:multiLevelType w:val="hybridMultilevel"/>
    <w:tmpl w:val="22C66C50"/>
    <w:lvl w:ilvl="0" w:tplc="50D46D50">
      <w:start w:val="2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6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6"/>
  </w:num>
  <w:num w:numId="3">
    <w:abstractNumId w:val="3"/>
  </w:num>
  <w:num w:numId="4">
    <w:abstractNumId w:val="10"/>
  </w:num>
  <w:num w:numId="5">
    <w:abstractNumId w:val="15"/>
  </w:num>
  <w:num w:numId="6">
    <w:abstractNumId w:val="31"/>
  </w:num>
  <w:num w:numId="7">
    <w:abstractNumId w:val="12"/>
  </w:num>
  <w:num w:numId="8">
    <w:abstractNumId w:val="20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785DA6"/>
    <w:rsid w:val="00000A66"/>
    <w:rsid w:val="0000261F"/>
    <w:rsid w:val="0001505A"/>
    <w:rsid w:val="000207BA"/>
    <w:rsid w:val="00022B3C"/>
    <w:rsid w:val="00030651"/>
    <w:rsid w:val="00033861"/>
    <w:rsid w:val="00045DB9"/>
    <w:rsid w:val="000A3E3D"/>
    <w:rsid w:val="000A4F20"/>
    <w:rsid w:val="000A551A"/>
    <w:rsid w:val="000B11C4"/>
    <w:rsid w:val="000B543E"/>
    <w:rsid w:val="000E13F8"/>
    <w:rsid w:val="00116A50"/>
    <w:rsid w:val="00125198"/>
    <w:rsid w:val="00125298"/>
    <w:rsid w:val="001410E2"/>
    <w:rsid w:val="00142025"/>
    <w:rsid w:val="00152F77"/>
    <w:rsid w:val="00157DDD"/>
    <w:rsid w:val="00166EAB"/>
    <w:rsid w:val="001679E6"/>
    <w:rsid w:val="00174C3B"/>
    <w:rsid w:val="00177638"/>
    <w:rsid w:val="001916F2"/>
    <w:rsid w:val="00191C42"/>
    <w:rsid w:val="00192AEE"/>
    <w:rsid w:val="001955F3"/>
    <w:rsid w:val="001B1849"/>
    <w:rsid w:val="001C03E1"/>
    <w:rsid w:val="002201A1"/>
    <w:rsid w:val="00236B1D"/>
    <w:rsid w:val="00246CC7"/>
    <w:rsid w:val="00281F4D"/>
    <w:rsid w:val="00282888"/>
    <w:rsid w:val="002C08E5"/>
    <w:rsid w:val="002C332A"/>
    <w:rsid w:val="002D0B1A"/>
    <w:rsid w:val="002D6B79"/>
    <w:rsid w:val="002D7DAF"/>
    <w:rsid w:val="002E0DC3"/>
    <w:rsid w:val="002F062E"/>
    <w:rsid w:val="00305B28"/>
    <w:rsid w:val="0031116A"/>
    <w:rsid w:val="00317B3B"/>
    <w:rsid w:val="0032484C"/>
    <w:rsid w:val="003322A8"/>
    <w:rsid w:val="003378CA"/>
    <w:rsid w:val="00350774"/>
    <w:rsid w:val="003C236A"/>
    <w:rsid w:val="00421092"/>
    <w:rsid w:val="004835B6"/>
    <w:rsid w:val="00492E30"/>
    <w:rsid w:val="00494A0E"/>
    <w:rsid w:val="004A641E"/>
    <w:rsid w:val="004B3D68"/>
    <w:rsid w:val="004C6EC4"/>
    <w:rsid w:val="004D2BC3"/>
    <w:rsid w:val="004D5A28"/>
    <w:rsid w:val="004E395B"/>
    <w:rsid w:val="004E3DC0"/>
    <w:rsid w:val="004F5A80"/>
    <w:rsid w:val="0050377C"/>
    <w:rsid w:val="00535CD3"/>
    <w:rsid w:val="005479CB"/>
    <w:rsid w:val="005844E2"/>
    <w:rsid w:val="005B4A3B"/>
    <w:rsid w:val="005D40D0"/>
    <w:rsid w:val="00611ACA"/>
    <w:rsid w:val="0065715C"/>
    <w:rsid w:val="00671FE4"/>
    <w:rsid w:val="00684AC6"/>
    <w:rsid w:val="00693576"/>
    <w:rsid w:val="006A545C"/>
    <w:rsid w:val="006B7EE0"/>
    <w:rsid w:val="006D515B"/>
    <w:rsid w:val="00713D78"/>
    <w:rsid w:val="00734BC7"/>
    <w:rsid w:val="00742D86"/>
    <w:rsid w:val="007705F9"/>
    <w:rsid w:val="007819D7"/>
    <w:rsid w:val="00782600"/>
    <w:rsid w:val="00785DA6"/>
    <w:rsid w:val="007C2D2B"/>
    <w:rsid w:val="007C4C8D"/>
    <w:rsid w:val="007D0392"/>
    <w:rsid w:val="007F4294"/>
    <w:rsid w:val="008111D6"/>
    <w:rsid w:val="008174A3"/>
    <w:rsid w:val="00861BA5"/>
    <w:rsid w:val="00883903"/>
    <w:rsid w:val="00885E2A"/>
    <w:rsid w:val="008A7CE7"/>
    <w:rsid w:val="008B6FAA"/>
    <w:rsid w:val="008B7EA6"/>
    <w:rsid w:val="008E6212"/>
    <w:rsid w:val="0090532B"/>
    <w:rsid w:val="00905F04"/>
    <w:rsid w:val="00910418"/>
    <w:rsid w:val="00923FB3"/>
    <w:rsid w:val="00947344"/>
    <w:rsid w:val="009A1177"/>
    <w:rsid w:val="009A2DA2"/>
    <w:rsid w:val="009B4D19"/>
    <w:rsid w:val="009D2FDE"/>
    <w:rsid w:val="009F43E0"/>
    <w:rsid w:val="00A0432A"/>
    <w:rsid w:val="00A04731"/>
    <w:rsid w:val="00A2156C"/>
    <w:rsid w:val="00A43447"/>
    <w:rsid w:val="00A73195"/>
    <w:rsid w:val="00AB009D"/>
    <w:rsid w:val="00AC343C"/>
    <w:rsid w:val="00AC4D33"/>
    <w:rsid w:val="00AE16A4"/>
    <w:rsid w:val="00AE7A2C"/>
    <w:rsid w:val="00B43BBB"/>
    <w:rsid w:val="00B551C1"/>
    <w:rsid w:val="00B6023C"/>
    <w:rsid w:val="00B97463"/>
    <w:rsid w:val="00BA6E8F"/>
    <w:rsid w:val="00BA7F34"/>
    <w:rsid w:val="00BC1208"/>
    <w:rsid w:val="00BD7FB5"/>
    <w:rsid w:val="00C0300A"/>
    <w:rsid w:val="00C50049"/>
    <w:rsid w:val="00C53FE6"/>
    <w:rsid w:val="00C63C8A"/>
    <w:rsid w:val="00C74B23"/>
    <w:rsid w:val="00C766F6"/>
    <w:rsid w:val="00CB055C"/>
    <w:rsid w:val="00CC18D3"/>
    <w:rsid w:val="00CC3C27"/>
    <w:rsid w:val="00CC528D"/>
    <w:rsid w:val="00CE0A85"/>
    <w:rsid w:val="00CE5B9A"/>
    <w:rsid w:val="00D07705"/>
    <w:rsid w:val="00D129C3"/>
    <w:rsid w:val="00D136C4"/>
    <w:rsid w:val="00D155F3"/>
    <w:rsid w:val="00D204C2"/>
    <w:rsid w:val="00D26CEA"/>
    <w:rsid w:val="00D372AE"/>
    <w:rsid w:val="00D94851"/>
    <w:rsid w:val="00D9504E"/>
    <w:rsid w:val="00DA60B7"/>
    <w:rsid w:val="00E0475D"/>
    <w:rsid w:val="00E05862"/>
    <w:rsid w:val="00E136B4"/>
    <w:rsid w:val="00E1537B"/>
    <w:rsid w:val="00E4672F"/>
    <w:rsid w:val="00E50502"/>
    <w:rsid w:val="00E674E9"/>
    <w:rsid w:val="00EB6FA1"/>
    <w:rsid w:val="00ED0615"/>
    <w:rsid w:val="00ED1C11"/>
    <w:rsid w:val="00F1108A"/>
    <w:rsid w:val="00F12D78"/>
    <w:rsid w:val="00F140BC"/>
    <w:rsid w:val="00F200AE"/>
    <w:rsid w:val="00F231F6"/>
    <w:rsid w:val="00F26B44"/>
    <w:rsid w:val="00F4703D"/>
    <w:rsid w:val="00F83B57"/>
    <w:rsid w:val="00F87C80"/>
    <w:rsid w:val="00F9109B"/>
    <w:rsid w:val="00FA02FB"/>
    <w:rsid w:val="00FA052D"/>
    <w:rsid w:val="00FA26A9"/>
    <w:rsid w:val="00FB7CA7"/>
    <w:rsid w:val="00FC22B3"/>
    <w:rsid w:val="00FC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26E3905-36F0-41C6-A382-FE77592F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AB009D"/>
    <w:pPr>
      <w:ind w:left="90"/>
    </w:pPr>
    <w:rPr>
      <w:rFonts w:ascii="Arial" w:hAnsi="Arial" w:cs="Arial"/>
      <w:color w:val="A6A6A6" w:themeColor="background1" w:themeShade="A6"/>
    </w:rPr>
  </w:style>
  <w:style w:type="paragraph" w:styleId="Footer">
    <w:name w:val="footer"/>
    <w:basedOn w:val="Normal"/>
    <w:autoRedefine/>
    <w:rsid w:val="00AB009D"/>
    <w:pPr>
      <w:pBdr>
        <w:top w:val="single" w:sz="4" w:space="1" w:color="auto"/>
      </w:pBdr>
      <w:tabs>
        <w:tab w:val="right" w:pos="9360"/>
      </w:tabs>
      <w:ind w:left="0"/>
    </w:pPr>
    <w:rPr>
      <w:rFonts w:ascii="Arial" w:hAnsi="Arial" w:cs="Arial"/>
      <w:color w:val="A6A6A6" w:themeColor="background1" w:themeShade="A6"/>
      <w:lang w:eastAsia="ja-JP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E674E9"/>
    <w:pPr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671FE4"/>
    <w:pPr>
      <w:tabs>
        <w:tab w:val="clear" w:pos="1152"/>
      </w:tabs>
      <w:spacing w:after="0" w:line="360" w:lineRule="auto"/>
      <w:ind w:left="0" w:firstLine="0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</w:rPr>
  </w:style>
  <w:style w:type="paragraph" w:customStyle="1" w:styleId="HeadingLv1">
    <w:name w:val="Heading Lv1"/>
    <w:autoRedefine/>
    <w:rsid w:val="00FB7CA7"/>
    <w:pPr>
      <w:spacing w:before="80" w:after="80"/>
    </w:pPr>
    <w:rPr>
      <w:rFonts w:ascii="Arial" w:hAnsi="Arial" w:cs="Arial"/>
      <w:b/>
      <w:color w:val="6E2500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g\Desktop\VNBD-%20Voluntary%20non-remunerated%20blood%20donation%20VNBD\Package_E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Report.dot</Template>
  <TotalTime>364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Nam Nguyễn Thành</dc:creator>
  <dc:description>Newly issue</dc:description>
  <cp:lastModifiedBy>Nam Nguyễn Thành</cp:lastModifiedBy>
  <cp:revision>111</cp:revision>
  <cp:lastPrinted>2000-08-14T03:46:00Z</cp:lastPrinted>
  <dcterms:created xsi:type="dcterms:W3CDTF">2013-09-15T15:51:00Z</dcterms:created>
  <dcterms:modified xsi:type="dcterms:W3CDTF">2015-09-01T02:29:00Z</dcterms:modified>
  <cp:category>Template</cp:category>
</cp:coreProperties>
</file>