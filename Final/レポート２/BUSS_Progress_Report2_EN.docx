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Bus User </w:t>
            </w:r>
            <w:r w:rsidR="00BC1208" w:rsidRPr="00BC1208">
              <w:rPr>
                <w:rFonts w:ascii="Arial" w:hAnsi="Arial"/>
                <w:color w:val="auto"/>
                <w:sz w:val="20"/>
                <w:szCs w:val="20"/>
              </w:rPr>
              <w:t>Support System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CE5B9A" w:rsidP="00BC1208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</w:t>
            </w:r>
            <w:r w:rsidR="00BC1208">
              <w:rPr>
                <w:rFonts w:ascii="Arial" w:hAnsi="Arial"/>
                <w:color w:val="auto"/>
                <w:sz w:val="20"/>
                <w:szCs w:val="20"/>
              </w:rPr>
              <w:t>SS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19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27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19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Nam, Trinh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Mai, Nguyen Le Tuan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, Bui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Phuong, Tran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35</w:t>
            </w:r>
            <w:r w:rsidR="00AE16A4" w:rsidRPr="00FB7CA7"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88390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100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88390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195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883903" w:rsidRPr="00B551C1" w:rsidTr="00F1108A">
        <w:tc>
          <w:tcPr>
            <w:tcW w:w="28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Architecture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</w:tc>
        <w:tc>
          <w:tcPr>
            <w:tcW w:w="1326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07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883903" w:rsidRPr="00B551C1" w:rsidTr="00F1108A">
        <w:tc>
          <w:tcPr>
            <w:tcW w:w="28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Screen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14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883903" w:rsidRPr="00B551C1" w:rsidTr="00F1108A">
        <w:tc>
          <w:tcPr>
            <w:tcW w:w="28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Database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</w:tc>
        <w:tc>
          <w:tcPr>
            <w:tcW w:w="1326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16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883903" w:rsidRPr="00B551C1" w:rsidTr="00F1108A">
        <w:tc>
          <w:tcPr>
            <w:tcW w:w="28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Class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</w:tc>
        <w:tc>
          <w:tcPr>
            <w:tcW w:w="1326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18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883903" w:rsidRPr="00B551C1" w:rsidTr="00F1108A">
        <w:tc>
          <w:tcPr>
            <w:tcW w:w="28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2</w:t>
            </w:r>
          </w:p>
        </w:tc>
        <w:tc>
          <w:tcPr>
            <w:tcW w:w="1935" w:type="dxa"/>
            <w:vAlign w:val="center"/>
          </w:tcPr>
          <w:p w:rsidR="00883903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Nguyen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Thanh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19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883903" w:rsidRPr="00B551C1" w:rsidTr="00F1108A">
        <w:tc>
          <w:tcPr>
            <w:tcW w:w="28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Checklist Architecture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19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1326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07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883903" w:rsidRPr="00B551C1" w:rsidTr="005E7118">
        <w:tc>
          <w:tcPr>
            <w:tcW w:w="28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Screen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1935" w:type="dxa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1326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07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883903" w:rsidRPr="00B551C1" w:rsidTr="00F1108A">
        <w:tc>
          <w:tcPr>
            <w:tcW w:w="28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Database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1326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08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883903" w:rsidRPr="00B551C1" w:rsidTr="00F1108A">
        <w:tc>
          <w:tcPr>
            <w:tcW w:w="28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Class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1326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08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  <w:tc>
          <w:tcPr>
            <w:tcW w:w="992" w:type="dxa"/>
            <w:vAlign w:val="center"/>
          </w:tcPr>
          <w:p w:rsidR="00883903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883903" w:rsidRPr="00BD7FB5" w:rsidRDefault="00883903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03386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3</w:t>
            </w:r>
          </w:p>
        </w:tc>
        <w:tc>
          <w:tcPr>
            <w:tcW w:w="2160" w:type="dxa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7705F9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14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7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236B1D" w:rsidRPr="00B551C1" w:rsidTr="00C74B23">
        <w:tc>
          <w:tcPr>
            <w:tcW w:w="2790" w:type="dxa"/>
            <w:vAlign w:val="center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Coding</w:t>
            </w:r>
          </w:p>
        </w:tc>
        <w:tc>
          <w:tcPr>
            <w:tcW w:w="2160" w:type="dxa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14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7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236B1D" w:rsidRPr="00B551C1" w:rsidTr="00C74B23">
        <w:tc>
          <w:tcPr>
            <w:tcW w:w="2790" w:type="dxa"/>
            <w:vAlign w:val="center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DB</w:t>
            </w:r>
          </w:p>
        </w:tc>
        <w:tc>
          <w:tcPr>
            <w:tcW w:w="2160" w:type="dxa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2070" w:type="dxa"/>
            <w:vAlign w:val="center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14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7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236B1D" w:rsidRPr="00B551C1" w:rsidTr="00D74B71">
        <w:tc>
          <w:tcPr>
            <w:tcW w:w="279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Test Plan</w:t>
            </w:r>
          </w:p>
        </w:tc>
        <w:tc>
          <w:tcPr>
            <w:tcW w:w="216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30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6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236B1D" w:rsidRPr="00B551C1" w:rsidTr="00D74B71">
        <w:tc>
          <w:tcPr>
            <w:tcW w:w="279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Test Case</w:t>
            </w:r>
          </w:p>
        </w:tc>
        <w:tc>
          <w:tcPr>
            <w:tcW w:w="216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14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7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</w:tbl>
    <w:p w:rsidR="00C74B23" w:rsidRPr="00B551C1" w:rsidRDefault="004B3D68" w:rsidP="00535CD3">
      <w:pPr>
        <w:pStyle w:val="Heading1"/>
        <w:rPr>
          <w:rFonts w:ascii="Times New Roman" w:hAnsi="Times New Roman"/>
          <w:sz w:val="22"/>
          <w:szCs w:val="22"/>
        </w:rPr>
      </w:pPr>
      <w:bookmarkStart w:id="0" w:name="_GoBack"/>
      <w:bookmarkEnd w:id="0"/>
      <w:r w:rsidRPr="00B551C1">
        <w:rPr>
          <w:rFonts w:ascii="Times New Roman" w:hAnsi="Times New Roman"/>
          <w:sz w:val="22"/>
          <w:szCs w:val="22"/>
        </w:rPr>
        <w:lastRenderedPageBreak/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Pr="00B551C1">
        <w:rPr>
          <w:rFonts w:ascii="Times New Roman" w:hAnsi="Times New Roman"/>
          <w:sz w:val="22"/>
          <w:szCs w:val="22"/>
        </w:rPr>
        <w:t>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Nguyen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Thanh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Nam</w:t>
      </w:r>
    </w:p>
    <w:sectPr w:rsidR="000B543E" w:rsidRPr="00B551C1" w:rsidSect="007F4294">
      <w:headerReference w:type="default" r:id="rId8"/>
      <w:footerReference w:type="default" r:id="rId9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15B" w:rsidRDefault="006D515B">
      <w:r>
        <w:separator/>
      </w:r>
    </w:p>
  </w:endnote>
  <w:endnote w:type="continuationSeparator" w:id="0">
    <w:p w:rsidR="006D515B" w:rsidRDefault="006D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</w:t>
    </w:r>
    <w:r w:rsidR="00883903" w:rsidRPr="00AB009D">
      <w:t xml:space="preserve"> 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236B1D">
      <w:rPr>
        <w:rStyle w:val="PageNumber"/>
        <w:noProof/>
      </w:rPr>
      <w:t>2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236B1D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15B" w:rsidRDefault="006D515B">
      <w:r>
        <w:separator/>
      </w:r>
    </w:p>
  </w:footnote>
  <w:footnote w:type="continuationSeparator" w:id="0">
    <w:p w:rsidR="006D515B" w:rsidRDefault="006D515B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</w:t>
    </w:r>
    <w:r w:rsidR="00883903" w:rsidRPr="00AB009D">
      <w:t xml:space="preserve"> </w:t>
    </w:r>
    <w:r w:rsidRPr="00AB009D">
      <w:t>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0261F"/>
    <w:rsid w:val="0001505A"/>
    <w:rsid w:val="000207BA"/>
    <w:rsid w:val="00022B3C"/>
    <w:rsid w:val="00033861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57DDD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2201A1"/>
    <w:rsid w:val="00236B1D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50774"/>
    <w:rsid w:val="003C236A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35CD3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B7EE0"/>
    <w:rsid w:val="006D515B"/>
    <w:rsid w:val="00713D78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7F4294"/>
    <w:rsid w:val="008111D6"/>
    <w:rsid w:val="008174A3"/>
    <w:rsid w:val="00861BA5"/>
    <w:rsid w:val="00883903"/>
    <w:rsid w:val="008A7CE7"/>
    <w:rsid w:val="008B6FAA"/>
    <w:rsid w:val="008B7EA6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43447"/>
    <w:rsid w:val="00A73195"/>
    <w:rsid w:val="00AB009D"/>
    <w:rsid w:val="00AC343C"/>
    <w:rsid w:val="00AC4D33"/>
    <w:rsid w:val="00AE16A4"/>
    <w:rsid w:val="00AE7A2C"/>
    <w:rsid w:val="00B43BBB"/>
    <w:rsid w:val="00B551C1"/>
    <w:rsid w:val="00B6023C"/>
    <w:rsid w:val="00B97463"/>
    <w:rsid w:val="00BA6E8F"/>
    <w:rsid w:val="00BA7F34"/>
    <w:rsid w:val="00BC1208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29C3"/>
    <w:rsid w:val="00D136C4"/>
    <w:rsid w:val="00D155F3"/>
    <w:rsid w:val="00D204C2"/>
    <w:rsid w:val="00D26CEA"/>
    <w:rsid w:val="00D372AE"/>
    <w:rsid w:val="00D94851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9109B"/>
    <w:rsid w:val="00FA02FB"/>
    <w:rsid w:val="00FA052D"/>
    <w:rsid w:val="00FA26A9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337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108</cp:revision>
  <cp:lastPrinted>2000-08-14T03:46:00Z</cp:lastPrinted>
  <dcterms:created xsi:type="dcterms:W3CDTF">2013-09-15T15:51:00Z</dcterms:created>
  <dcterms:modified xsi:type="dcterms:W3CDTF">2015-08-31T20:05:00Z</dcterms:modified>
  <cp:category>Template</cp:category>
</cp:coreProperties>
</file>