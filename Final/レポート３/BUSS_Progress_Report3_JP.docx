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9A22FE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14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9A22FE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14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4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9A22FE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28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0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50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12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0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237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957"/>
      </w:tblGrid>
      <w:tr w:rsidR="004B3D68" w:rsidTr="008479F5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957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報告３</w:t>
            </w:r>
          </w:p>
        </w:tc>
        <w:tc>
          <w:tcPr>
            <w:tcW w:w="1710" w:type="dxa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E4529F" w:rsidRDefault="009A22FE" w:rsidP="009A22FE">
            <w:pPr>
              <w:pStyle w:val="Bang"/>
              <w:rPr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710" w:type="dxa"/>
          </w:tcPr>
          <w:p w:rsidR="009A22FE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8479F5" w:rsidRDefault="009A22FE" w:rsidP="009A22FE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テストプレン</w:t>
            </w:r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vi-VN" w:eastAsia="ja-JP"/>
              </w:rPr>
              <w:t>３０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テストケース</w:t>
            </w:r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１４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A22FE" w:rsidRPr="009A22FE" w:rsidRDefault="00965039" w:rsidP="00965039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9A22FE">
              <w:rPr>
                <w:rFonts w:hint="eastAsia"/>
                <w:lang w:eastAsia="ja-JP"/>
              </w:rPr>
              <w:t>4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9A22FE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E4529F" w:rsidRDefault="008479F5" w:rsidP="008479F5">
            <w:pPr>
              <w:pStyle w:val="Bang"/>
              <w:rPr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3870" w:type="dxa"/>
          </w:tcPr>
          <w:p w:rsidR="008479F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9A22FE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8479F5" w:rsidRDefault="008479F5" w:rsidP="008479F5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387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9A22FE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テストプレン</w:t>
            </w:r>
          </w:p>
        </w:tc>
        <w:tc>
          <w:tcPr>
            <w:tcW w:w="387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9A22FE">
              <w:rPr>
                <w:rFonts w:hint="eastAsia"/>
                <w:lang w:eastAsia="ja-JP"/>
              </w:rPr>
              <w:t>８</w:t>
            </w:r>
            <w:r w:rsidR="003B56A8">
              <w:rPr>
                <w:rFonts w:hint="eastAsia"/>
              </w:rPr>
              <w:t>月</w:t>
            </w:r>
            <w:r w:rsidR="009A22FE">
              <w:rPr>
                <w:rFonts w:hint="eastAsia"/>
                <w:lang w:val="vi-VN"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lastRenderedPageBreak/>
              <w:t>テストケース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9A22FE">
              <w:rPr>
                <w:rFonts w:hint="eastAsia"/>
                <w:lang w:eastAsia="ja-JP"/>
              </w:rPr>
              <w:t>８</w:t>
            </w:r>
            <w:r w:rsidR="003B56A8">
              <w:rPr>
                <w:rFonts w:hint="eastAsia"/>
              </w:rPr>
              <w:t>月</w:t>
            </w:r>
            <w:r w:rsidR="009A22FE">
              <w:rPr>
                <w:rFonts w:hint="eastAsia"/>
                <w:lang w:eastAsia="ja-JP"/>
              </w:rPr>
              <w:t>０６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CE" w:rsidRDefault="002D32CE">
      <w:r>
        <w:separator/>
      </w:r>
    </w:p>
  </w:endnote>
  <w:endnote w:type="continuationSeparator" w:id="0">
    <w:p w:rsidR="002D32CE" w:rsidRDefault="002D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</w:t>
    </w:r>
    <w:r w:rsidR="008479F5">
      <w:rPr>
        <w:lang w:eastAsia="ja-JP"/>
      </w:rPr>
      <w:t xml:space="preserve"> </w:t>
    </w:r>
    <w:r>
      <w:rPr>
        <w:lang w:eastAsia="ja-JP"/>
      </w:rPr>
      <w:t xml:space="preserve">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22F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22F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CE" w:rsidRDefault="002D32CE">
      <w:r>
        <w:separator/>
      </w:r>
    </w:p>
  </w:footnote>
  <w:footnote w:type="continuationSeparator" w:id="0">
    <w:p w:rsidR="002D32CE" w:rsidRDefault="002D32CE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15CDD"/>
    <w:rsid w:val="00180D9D"/>
    <w:rsid w:val="001E3709"/>
    <w:rsid w:val="00217F45"/>
    <w:rsid w:val="002823FD"/>
    <w:rsid w:val="002A503B"/>
    <w:rsid w:val="002D32CE"/>
    <w:rsid w:val="003323D4"/>
    <w:rsid w:val="003840BC"/>
    <w:rsid w:val="003B50ED"/>
    <w:rsid w:val="003B56A8"/>
    <w:rsid w:val="003C7AC9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8479F5"/>
    <w:rsid w:val="00906A67"/>
    <w:rsid w:val="00965039"/>
    <w:rsid w:val="00990DE8"/>
    <w:rsid w:val="009A22FE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71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13</cp:revision>
  <cp:lastPrinted>2000-08-14T03:46:00Z</cp:lastPrinted>
  <dcterms:created xsi:type="dcterms:W3CDTF">2015-05-22T17:46:00Z</dcterms:created>
  <dcterms:modified xsi:type="dcterms:W3CDTF">2015-08-31T20:34:00Z</dcterms:modified>
  <cp:category>Report, template</cp:category>
</cp:coreProperties>
</file>