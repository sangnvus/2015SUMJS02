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Project </w:t>
            </w:r>
            <w:r w:rsidR="00F200AE" w:rsidRPr="00B551C1">
              <w:rPr>
                <w:rFonts w:ascii="Times New Roman" w:hAnsi="Times New Roman"/>
                <w:sz w:val="22"/>
                <w:szCs w:val="22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rPr>
                <w:lang w:eastAsia="ja-JP"/>
              </w:rPr>
              <w:t>15</w:t>
            </w:r>
            <w:r w:rsidR="00693576" w:rsidRPr="00B551C1">
              <w:t>-</w:t>
            </w:r>
            <w:r w:rsidR="00E674E9" w:rsidRPr="00B551C1">
              <w:rPr>
                <w:lang w:eastAsia="ja-JP"/>
              </w:rPr>
              <w:t>05</w:t>
            </w:r>
            <w:r w:rsidR="00192AEE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B551C1" w:rsidRDefault="00192AEE" w:rsidP="00E674E9">
            <w:pPr>
              <w:pStyle w:val="Bang"/>
            </w:pPr>
            <w:r w:rsidRPr="00B551C1"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B551C1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11</w:t>
            </w:r>
            <w:r w:rsidR="00E674E9" w:rsidRPr="00B551C1">
              <w:t>-05-</w:t>
            </w:r>
            <w:r w:rsidR="00910418">
              <w:t>2015</w:t>
            </w:r>
            <w:r w:rsidR="00E674E9" w:rsidRPr="00B551C1">
              <w:t xml:space="preserve"> </w:t>
            </w:r>
            <w:r w:rsidR="004B3D68" w:rsidRPr="00B551C1">
              <w:t xml:space="preserve">– </w:t>
            </w:r>
            <w:r>
              <w:rPr>
                <w:lang w:eastAsia="ja-JP"/>
              </w:rPr>
              <w:t>15</w:t>
            </w:r>
            <w:r w:rsidR="00E674E9" w:rsidRPr="00B551C1">
              <w:rPr>
                <w:lang w:eastAsia="ja-JP"/>
              </w:rPr>
              <w:t>-05</w:t>
            </w:r>
            <w:r w:rsidR="00E674E9" w:rsidRPr="00B551C1">
              <w:t>-</w:t>
            </w:r>
            <w:r w:rsidR="00910418"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B551C1" w:rsidRDefault="00152F77" w:rsidP="00E674E9">
            <w:pPr>
              <w:pStyle w:val="Bang"/>
            </w:pPr>
            <w: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B551C1" w:rsidRDefault="007C2D2B" w:rsidP="00E674E9">
            <w:pPr>
              <w:pStyle w:val="Bang"/>
            </w:pPr>
            <w:r>
              <w:t>11</w:t>
            </w:r>
            <w:r w:rsidR="00E674E9" w:rsidRPr="00B551C1">
              <w:t>-05</w:t>
            </w:r>
            <w:r w:rsidR="00785DA6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3C236A">
            <w:pPr>
              <w:pStyle w:val="Bang"/>
            </w:pPr>
            <w:r>
              <w:t>21</w:t>
            </w:r>
            <w:r w:rsidR="003C236A" w:rsidRPr="00B551C1">
              <w:t>-08</w:t>
            </w:r>
            <w:r w:rsidR="00B6023C" w:rsidRPr="00B551C1">
              <w:t>-</w:t>
            </w:r>
            <w:r w:rsidR="00910418">
              <w:t>2015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5</w:t>
            </w:r>
            <w:r w:rsidR="00785DA6" w:rsidRPr="00B551C1"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B551C1" w:rsidRDefault="00A0432A" w:rsidP="00E674E9">
            <w:pPr>
              <w:pStyle w:val="Bang"/>
            </w:pPr>
            <w: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B551C1" w:rsidRDefault="00000A66" w:rsidP="00E674E9">
            <w:pPr>
              <w:pStyle w:val="Bang"/>
            </w:pPr>
            <w:r>
              <w:t>35</w:t>
            </w:r>
            <w:r w:rsidR="00AE16A4" w:rsidRPr="00B551C1">
              <w:t>0</w:t>
            </w:r>
            <w:r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AE16A4" w:rsidP="00E674E9">
            <w:pPr>
              <w:pStyle w:val="Bang"/>
            </w:pPr>
            <w:r w:rsidRPr="00B551C1">
              <w:t xml:space="preserve">1 </w:t>
            </w:r>
            <w:r w:rsidR="00000A66">
              <w:t>person-day = 8 person-</w:t>
            </w:r>
            <w:r w:rsidR="00785DA6" w:rsidRPr="00B551C1"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0B11C4">
            <w:pPr>
              <w:pStyle w:val="Bang"/>
            </w:pPr>
            <w:r>
              <w:t>20</w:t>
            </w:r>
            <w:r w:rsidR="00246CC7">
              <w:t xml:space="preserve"> person-</w:t>
            </w:r>
            <w:r w:rsidR="00785DA6" w:rsidRPr="00B551C1">
              <w:t>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B551C1" w:rsidRDefault="004B3D68" w:rsidP="00192AEE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B551C1" w:rsidRDefault="00F83B57" w:rsidP="00E674E9">
            <w:pPr>
              <w:pStyle w:val="Bang"/>
            </w:pPr>
            <w:r>
              <w:t>330 person-day</w:t>
            </w:r>
            <w:r w:rsidR="00D26CEA">
              <w:t>s</w:t>
            </w:r>
          </w:p>
        </w:tc>
        <w:tc>
          <w:tcPr>
            <w:tcW w:w="4347" w:type="dxa"/>
            <w:vAlign w:val="center"/>
          </w:tcPr>
          <w:p w:rsidR="004B3D68" w:rsidRPr="00B551C1" w:rsidRDefault="004B3D68" w:rsidP="00E674E9">
            <w:pPr>
              <w:pStyle w:val="Bang"/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>Change Management</w:t>
      </w:r>
      <w:r w:rsidRPr="00B551C1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B551C1" w:rsidRDefault="004B3D68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551C1" w:rsidRDefault="00DA60B7" w:rsidP="00E674E9">
            <w:pPr>
              <w:pStyle w:val="Bang"/>
              <w:rPr>
                <w:lang w:eastAsia="ja-JP"/>
              </w:rPr>
            </w:pPr>
            <w:r>
              <w:t>BL_Introduction_Report</w:t>
            </w:r>
            <w:r w:rsidR="000A551A" w:rsidRPr="00B551C1">
              <w:t>1</w:t>
            </w:r>
            <w:r w:rsidR="00C74B23" w:rsidRPr="00B551C1">
              <w:t>_v</w:t>
            </w:r>
            <w:r w:rsidR="00693576" w:rsidRPr="00B551C1">
              <w:rPr>
                <w:lang w:eastAsia="ja-JP"/>
              </w:rPr>
              <w:t>1.0</w:t>
            </w:r>
            <w:r w:rsidR="000A551A" w:rsidRPr="00B551C1">
              <w:rPr>
                <w:lang w:eastAsia="ja-JP"/>
              </w:rPr>
              <w:t>_EN</w:t>
            </w:r>
          </w:p>
        </w:tc>
        <w:tc>
          <w:tcPr>
            <w:tcW w:w="1935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B551C1" w:rsidRDefault="008111D6" w:rsidP="00E674E9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C74B23" w:rsidRPr="00B551C1" w:rsidRDefault="0065715C" w:rsidP="00E674E9">
            <w:pPr>
              <w:pStyle w:val="Bang"/>
            </w:pPr>
            <w:r>
              <w:t>In progress</w:t>
            </w:r>
          </w:p>
        </w:tc>
        <w:tc>
          <w:tcPr>
            <w:tcW w:w="992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191C42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0A551A" w:rsidRPr="00B551C1">
              <w:rPr>
                <w:lang w:eastAsia="ja-JP"/>
              </w:rPr>
              <w:t xml:space="preserve"> </w:t>
            </w:r>
            <w:r w:rsidR="00191C42">
              <w:t>Progress_Report</w:t>
            </w:r>
            <w:r w:rsidR="000A551A" w:rsidRPr="00B551C1">
              <w:t>1_</w:t>
            </w:r>
            <w:r w:rsidR="00191C42">
              <w:t>Week01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C0300A" w:rsidP="000A551A">
            <w:pPr>
              <w:pStyle w:val="Bang"/>
            </w:pPr>
            <w: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B551C1" w:rsidRDefault="004F5A80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C0300A" w:rsidP="00B551C1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</w:t>
            </w:r>
            <w:r w:rsidRPr="00B551C1">
              <w:t>1_</w:t>
            </w:r>
            <w:r>
              <w:t>Week01_</w:t>
            </w:r>
            <w:r w:rsidR="00B551C1" w:rsidRPr="00B551C1">
              <w:t>J</w:t>
            </w:r>
            <w:r w:rsidR="002C08E5">
              <w:t>P</w:t>
            </w:r>
          </w:p>
        </w:tc>
        <w:tc>
          <w:tcPr>
            <w:tcW w:w="1935" w:type="dxa"/>
            <w:vAlign w:val="center"/>
          </w:tcPr>
          <w:p w:rsidR="00B551C1" w:rsidRPr="00B551C1" w:rsidRDefault="004F5A80" w:rsidP="00B551C1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B551C1" w:rsidRDefault="004F5A80" w:rsidP="00B551C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  <w:rPr>
                <w:lang w:eastAsia="ja-JP"/>
              </w:rPr>
            </w:pPr>
            <w:r w:rsidRPr="00B551C1">
              <w:rPr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0A551A">
            <w:pPr>
              <w:pStyle w:val="Bang"/>
            </w:pPr>
            <w:r>
              <w:t>BL</w:t>
            </w:r>
            <w:r w:rsidR="000A551A" w:rsidRPr="00B551C1">
              <w:t>_Q&amp;A Management Sheet_v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B551C1" w:rsidRDefault="00125198" w:rsidP="000A551A">
            <w:pPr>
              <w:pStyle w:val="Bang"/>
            </w:pPr>
            <w:r>
              <w:rPr>
                <w:lang w:eastAsia="ja-JP"/>
              </w:rPr>
              <w:t>18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551C1" w:rsidRDefault="00DA60B7" w:rsidP="00B551C1">
            <w:pPr>
              <w:pStyle w:val="Bang"/>
            </w:pPr>
            <w:r>
              <w:t>BL</w:t>
            </w:r>
            <w:r w:rsidR="00B551C1" w:rsidRPr="00B551C1">
              <w:t>_Q&amp;A Management Sheet_v</w:t>
            </w:r>
            <w:r w:rsidR="00B551C1" w:rsidRPr="00B551C1">
              <w:rPr>
                <w:lang w:eastAsia="ja-JP"/>
              </w:rPr>
              <w:t>1.0</w:t>
            </w:r>
            <w:r w:rsidR="00B551C1">
              <w:t>_JP</w:t>
            </w:r>
          </w:p>
        </w:tc>
        <w:tc>
          <w:tcPr>
            <w:tcW w:w="1935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B551C1" w:rsidRDefault="00125198" w:rsidP="00B551C1">
            <w:pPr>
              <w:pStyle w:val="Bang"/>
            </w:pPr>
            <w:r>
              <w:rPr>
                <w:lang w:eastAsia="ja-JP"/>
              </w:rPr>
              <w:t>18</w:t>
            </w:r>
            <w:r w:rsidR="00B551C1" w:rsidRPr="00B551C1">
              <w:t>-</w:t>
            </w:r>
            <w:r w:rsidR="00B551C1" w:rsidRPr="00B551C1">
              <w:rPr>
                <w:lang w:eastAsia="ja-JP"/>
              </w:rPr>
              <w:t>05</w:t>
            </w:r>
            <w:r w:rsidR="00B551C1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  <w:r w:rsidRPr="00B551C1">
              <w:t>Done</w:t>
            </w:r>
          </w:p>
        </w:tc>
        <w:tc>
          <w:tcPr>
            <w:tcW w:w="992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B551C1" w:rsidRPr="00B551C1" w:rsidRDefault="00B551C1" w:rsidP="00B551C1">
            <w:pPr>
              <w:pStyle w:val="Bang"/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DA60B7" w:rsidP="00F9109B">
            <w:pPr>
              <w:pStyle w:val="Bang"/>
            </w:pPr>
            <w:r>
              <w:t>BL</w:t>
            </w:r>
            <w:r w:rsidR="000A551A" w:rsidRPr="00B551C1">
              <w:t>_</w:t>
            </w:r>
            <w:r w:rsidR="00F9109B">
              <w:rPr>
                <w:lang w:eastAsia="ja-JP"/>
              </w:rPr>
              <w:t>Concept_Design</w:t>
            </w:r>
            <w:r w:rsidR="000A551A" w:rsidRPr="00B551C1">
              <w:t>_v</w:t>
            </w:r>
            <w:r w:rsidR="000A551A" w:rsidRPr="00B551C1">
              <w:rPr>
                <w:lang w:eastAsia="ja-JP"/>
              </w:rPr>
              <w:t>1.0</w:t>
            </w:r>
            <w:r w:rsidR="000A551A" w:rsidRPr="00B551C1">
              <w:t>_EN</w:t>
            </w:r>
          </w:p>
        </w:tc>
        <w:tc>
          <w:tcPr>
            <w:tcW w:w="1935" w:type="dxa"/>
            <w:vAlign w:val="center"/>
          </w:tcPr>
          <w:p w:rsidR="000A551A" w:rsidRPr="00B551C1" w:rsidRDefault="00684AC6" w:rsidP="000A551A">
            <w:pPr>
              <w:pStyle w:val="Bang"/>
            </w:pPr>
            <w: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B551C1" w:rsidRDefault="008111D6" w:rsidP="000A551A">
            <w:pPr>
              <w:pStyle w:val="Bang"/>
            </w:pPr>
            <w:r>
              <w:rPr>
                <w:lang w:eastAsia="ja-JP"/>
              </w:rPr>
              <w:t>22</w:t>
            </w:r>
            <w:r w:rsidR="000A551A" w:rsidRPr="00B551C1">
              <w:t>-</w:t>
            </w:r>
            <w:r w:rsidR="000A551A" w:rsidRPr="00B551C1">
              <w:rPr>
                <w:lang w:eastAsia="ja-JP"/>
              </w:rPr>
              <w:t>05</w:t>
            </w:r>
            <w:r w:rsidR="000A551A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2D0B1A" w:rsidP="000A551A">
            <w:pPr>
              <w:pStyle w:val="Bang"/>
            </w:pPr>
            <w:r>
              <w:t>In progress</w:t>
            </w:r>
            <w:r w:rsidR="005479CB">
              <w:t xml:space="preserve"> </w:t>
            </w:r>
            <w:r w:rsidR="00F9109B">
              <w:t>(7</w:t>
            </w:r>
            <w:r w:rsidR="000A551A" w:rsidRPr="00B551C1">
              <w:t>0%)</w:t>
            </w:r>
          </w:p>
        </w:tc>
        <w:tc>
          <w:tcPr>
            <w:tcW w:w="992" w:type="dxa"/>
            <w:vAlign w:val="center"/>
          </w:tcPr>
          <w:p w:rsidR="000A551A" w:rsidRPr="00B551C1" w:rsidRDefault="00EB6FA1" w:rsidP="000A551A">
            <w:pPr>
              <w:pStyle w:val="Bang"/>
            </w:pPr>
            <w:r>
              <w:t>Map template</w:t>
            </w: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F9109B">
              <w:t>Project_</w:t>
            </w:r>
            <w:r w:rsidR="007819D7" w:rsidRPr="00B551C1">
              <w:t>Plan_v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rPr>
                <w:lang w:eastAsia="ja-JP"/>
              </w:rPr>
              <w:t>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Pr="00B551C1">
              <w:t>(30%)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05F04">
              <w:t>_Project_Schedule_</w:t>
            </w:r>
            <w:r w:rsidR="007819D7" w:rsidRPr="00B551C1">
              <w:t>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1935" w:type="dxa"/>
            <w:vAlign w:val="center"/>
          </w:tcPr>
          <w:p w:rsidR="007819D7" w:rsidRPr="00B551C1" w:rsidRDefault="002D0B1A" w:rsidP="007819D7">
            <w:pPr>
              <w:pStyle w:val="Bang"/>
            </w:pPr>
            <w:r>
              <w:t>Nguyen Thanh</w:t>
            </w:r>
            <w:r w:rsidR="007819D7" w:rsidRPr="00B551C1"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551C1" w:rsidRDefault="008111D6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</w:t>
            </w:r>
            <w:r w:rsidR="007819D7" w:rsidRPr="00B551C1">
              <w:rPr>
                <w:lang w:eastAsia="ja-JP"/>
              </w:rPr>
              <w:t>05</w:t>
            </w:r>
            <w:r w:rsidR="007819D7" w:rsidRPr="00B551C1">
              <w:t>-</w:t>
            </w:r>
            <w:r w:rsidR="00910418">
              <w:t>2015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</w:pPr>
            <w:r w:rsidRPr="00B551C1">
              <w:t>In progress</w:t>
            </w:r>
            <w:r w:rsidR="005479CB">
              <w:t xml:space="preserve"> </w:t>
            </w:r>
            <w:r w:rsidR="002E0DC3">
              <w:t>(7</w:t>
            </w:r>
            <w:r w:rsidRPr="00B551C1">
              <w:t>0%)</w:t>
            </w:r>
          </w:p>
        </w:tc>
        <w:tc>
          <w:tcPr>
            <w:tcW w:w="992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551C1" w:rsidRDefault="007819D7" w:rsidP="007819D7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E136B4" w:rsidP="00782600">
            <w:pPr>
              <w:pStyle w:val="Bang"/>
            </w:pPr>
            <w: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B551C1" w:rsidRDefault="00E136B4" w:rsidP="000A551A">
            <w:pPr>
              <w:pStyle w:val="Bang"/>
            </w:pPr>
            <w:r>
              <w:t>Tran Tu Anh</w:t>
            </w:r>
          </w:p>
        </w:tc>
        <w:tc>
          <w:tcPr>
            <w:tcW w:w="1326" w:type="dxa"/>
            <w:vAlign w:val="center"/>
          </w:tcPr>
          <w:p w:rsidR="000A551A" w:rsidRPr="00B551C1" w:rsidRDefault="00E136B4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551C1" w:rsidRDefault="000E13F8" w:rsidP="000A551A">
            <w:pPr>
              <w:pStyle w:val="Bang"/>
            </w:pPr>
            <w:r>
              <w:t>BL_Checklist_S</w:t>
            </w:r>
            <w:r w:rsidR="003378CA">
              <w:t>oftware_</w:t>
            </w:r>
            <w:r>
              <w:t>R</w:t>
            </w:r>
            <w:r w:rsidR="003378CA">
              <w:t>equirement_</w:t>
            </w:r>
            <w:r>
              <w:t>S</w:t>
            </w:r>
            <w:r w:rsidR="003378CA">
              <w:t>pecification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B551C1" w:rsidRDefault="000E13F8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551C1" w:rsidRDefault="00CC3C27" w:rsidP="000A551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551C1" w:rsidRDefault="000A551A" w:rsidP="000A551A">
            <w:pPr>
              <w:pStyle w:val="Bang"/>
              <w:rPr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B551C1" w:rsidRDefault="000E13F8" w:rsidP="000E13F8">
            <w:pPr>
              <w:pStyle w:val="Bang"/>
            </w:pPr>
            <w:r>
              <w:lastRenderedPageBreak/>
              <w:t>BL_Checklist_P</w:t>
            </w:r>
            <w:r w:rsidR="003378CA">
              <w:t>roject_</w:t>
            </w:r>
            <w:r>
              <w:t>P</w:t>
            </w:r>
            <w:r w:rsidR="003378CA">
              <w:t>lan</w:t>
            </w:r>
            <w:r>
              <w:t>_v1.0</w:t>
            </w:r>
          </w:p>
        </w:tc>
        <w:tc>
          <w:tcPr>
            <w:tcW w:w="1935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</w:t>
            </w:r>
            <w:r w:rsidR="00910418">
              <w:rPr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B551C1" w:rsidRDefault="00CC3C27" w:rsidP="000E13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B551C1" w:rsidRDefault="000E13F8" w:rsidP="000E13F8">
            <w:pPr>
              <w:pStyle w:val="Bang"/>
              <w:rPr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Default="003378CA" w:rsidP="003378CA">
            <w:pPr>
              <w:pStyle w:val="Bang"/>
            </w:pPr>
            <w:r>
              <w:t>BL_Checklist_Concept_Design_v1.0</w:t>
            </w:r>
          </w:p>
        </w:tc>
        <w:tc>
          <w:tcPr>
            <w:tcW w:w="1935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B551C1" w:rsidRDefault="003378CA" w:rsidP="003378CA">
            <w:pPr>
              <w:pStyle w:val="Bang"/>
              <w:rPr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B551C1" w:rsidRDefault="00C74B23" w:rsidP="00192AEE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B551C1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910418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551C1" w:rsidRDefault="00910418" w:rsidP="00E674E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C74B23" w:rsidRPr="00B551C1" w:rsidRDefault="00C74B23" w:rsidP="00E674E9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Default="00317B3B" w:rsidP="00317B3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Default="00317B3B" w:rsidP="00317B3B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317B3B" w:rsidRPr="00B551C1" w:rsidRDefault="00EB6FA1" w:rsidP="00E674E9">
            <w:pPr>
              <w:pStyle w:val="Bang"/>
            </w:pPr>
            <w:r>
              <w:t>Code demo</w:t>
            </w:r>
          </w:p>
        </w:tc>
        <w:tc>
          <w:tcPr>
            <w:tcW w:w="2340" w:type="dxa"/>
            <w:vAlign w:val="center"/>
          </w:tcPr>
          <w:p w:rsidR="00317B3B" w:rsidRDefault="00317B3B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551C1" w:rsidRDefault="008E6212" w:rsidP="00E674E9">
            <w:pPr>
              <w:pStyle w:val="Bang"/>
            </w:pPr>
            <w: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B551C1" w:rsidRDefault="007705F9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551C1" w:rsidRDefault="008E6212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B551C1" w:rsidRDefault="00AC343C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AC343C" w:rsidRPr="00B551C1" w:rsidRDefault="00910418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ED1C11" w:rsidRPr="00B551C1">
              <w:rPr>
                <w:lang w:eastAsia="ja-JP"/>
              </w:rPr>
              <w:t>-05-</w:t>
            </w:r>
            <w:r>
              <w:rPr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B551C1" w:rsidRDefault="00116A50" w:rsidP="00E674E9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116A50" w:rsidRDefault="00116A50" w:rsidP="00E674E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6B7EE0">
            <w:pPr>
              <w:pStyle w:val="Bang"/>
            </w:pPr>
            <w:r>
              <w:t>BL</w:t>
            </w:r>
            <w:r w:rsidR="007819D7" w:rsidRPr="00B551C1">
              <w:t>_</w:t>
            </w:r>
            <w:r w:rsidR="006B7EE0">
              <w:rPr>
                <w:lang w:eastAsia="ja-JP"/>
              </w:rPr>
              <w:t>Concept_Design</w:t>
            </w:r>
            <w:r w:rsidR="007819D7" w:rsidRPr="00B551C1">
              <w:t>_v</w:t>
            </w:r>
            <w:r w:rsidR="007819D7" w:rsidRPr="00B551C1">
              <w:rPr>
                <w:lang w:eastAsia="ja-JP"/>
              </w:rPr>
              <w:t>1.0</w:t>
            </w:r>
            <w:r w:rsidR="007819D7" w:rsidRPr="00B551C1">
              <w:t>_EN</w:t>
            </w:r>
          </w:p>
        </w:tc>
        <w:tc>
          <w:tcPr>
            <w:tcW w:w="2160" w:type="dxa"/>
          </w:tcPr>
          <w:p w:rsidR="009A1177" w:rsidRPr="00B551C1" w:rsidRDefault="00FC60C6" w:rsidP="007819D7">
            <w:pPr>
              <w:pStyle w:val="Bang"/>
            </w:pPr>
            <w: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B551C1" w:rsidRDefault="007705F9" w:rsidP="00FC60C6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7819D7" w:rsidRPr="00B551C1">
              <w:t>-05-</w:t>
            </w:r>
            <w:r>
              <w:t>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551C1" w:rsidRDefault="00DA60B7" w:rsidP="007819D7">
            <w:pPr>
              <w:pStyle w:val="Bang"/>
            </w:pPr>
            <w:r>
              <w:t>BL</w:t>
            </w:r>
            <w:r w:rsidR="009A1177" w:rsidRPr="00B551C1">
              <w:t>_</w:t>
            </w:r>
            <w:r w:rsidR="004C6EC4">
              <w:t>Project_</w:t>
            </w:r>
            <w:r w:rsidR="009A1177" w:rsidRPr="00B551C1">
              <w:t>Plan_v</w:t>
            </w:r>
            <w:r w:rsidR="009A1177" w:rsidRPr="00B551C1">
              <w:rPr>
                <w:lang w:eastAsia="ja-JP"/>
              </w:rPr>
              <w:t>1.0</w:t>
            </w:r>
            <w:r w:rsidR="009A1177" w:rsidRPr="00B551C1">
              <w:t>_EN</w:t>
            </w:r>
          </w:p>
        </w:tc>
        <w:tc>
          <w:tcPr>
            <w:tcW w:w="2160" w:type="dxa"/>
          </w:tcPr>
          <w:p w:rsidR="007819D7" w:rsidRPr="00B551C1" w:rsidRDefault="004C6EC4" w:rsidP="007819D7">
            <w:pPr>
              <w:pStyle w:val="Bang"/>
            </w:pPr>
            <w:r>
              <w:t>Nguyen Thanh Nam</w:t>
            </w:r>
          </w:p>
        </w:tc>
        <w:tc>
          <w:tcPr>
            <w:tcW w:w="2070" w:type="dxa"/>
            <w:vAlign w:val="center"/>
          </w:tcPr>
          <w:p w:rsidR="007819D7" w:rsidRPr="00B551C1" w:rsidRDefault="007705F9" w:rsidP="007819D7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B551C1" w:rsidRDefault="00910418" w:rsidP="007819D7">
            <w:pPr>
              <w:pStyle w:val="Bang"/>
            </w:pPr>
            <w:r>
              <w:rPr>
                <w:lang w:eastAsia="ja-JP"/>
              </w:rPr>
              <w:t>22</w:t>
            </w:r>
            <w:r w:rsidR="009A1177" w:rsidRPr="00B551C1">
              <w:t>-05-</w:t>
            </w:r>
            <w: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BL_Project_Schedule</w:t>
            </w:r>
            <w:r w:rsidRPr="00B551C1">
              <w:t>_v</w:t>
            </w:r>
            <w:r w:rsidRPr="00B551C1">
              <w:rPr>
                <w:lang w:eastAsia="ja-JP"/>
              </w:rPr>
              <w:t>1.0</w:t>
            </w:r>
            <w:r w:rsidRPr="00B551C1">
              <w:t>_EN</w:t>
            </w:r>
          </w:p>
        </w:tc>
        <w:tc>
          <w:tcPr>
            <w:tcW w:w="2160" w:type="dxa"/>
          </w:tcPr>
          <w:p w:rsidR="007705F9" w:rsidRPr="00B551C1" w:rsidRDefault="007705F9" w:rsidP="007705F9">
            <w:pPr>
              <w:pStyle w:val="Bang"/>
            </w:pPr>
            <w:r>
              <w:t>Nguyen Thanh</w:t>
            </w:r>
            <w:r w:rsidRPr="00B551C1">
              <w:t xml:space="preserve"> Nam</w:t>
            </w:r>
          </w:p>
        </w:tc>
        <w:tc>
          <w:tcPr>
            <w:tcW w:w="2070" w:type="dxa"/>
            <w:vAlign w:val="center"/>
          </w:tcPr>
          <w:p w:rsidR="007705F9" w:rsidRPr="00B551C1" w:rsidRDefault="00BA7F34" w:rsidP="007705F9">
            <w:pPr>
              <w:pStyle w:val="Bang"/>
            </w:pPr>
            <w:r>
              <w:rPr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22</w:t>
            </w:r>
            <w:r w:rsidRPr="00B551C1">
              <w:t>-05-</w:t>
            </w:r>
            <w:r>
              <w:t>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BL_User_Requirement_Specification_v1.0_EN</w:t>
            </w:r>
          </w:p>
        </w:tc>
        <w:tc>
          <w:tcPr>
            <w:tcW w:w="2160" w:type="dxa"/>
          </w:tcPr>
          <w:p w:rsidR="007705F9" w:rsidRDefault="007705F9" w:rsidP="007705F9">
            <w:pPr>
              <w:pStyle w:val="Bang"/>
            </w:pPr>
            <w:r>
              <w:t>Trinh Thi Tuyet Mai</w:t>
            </w:r>
          </w:p>
          <w:p w:rsidR="007705F9" w:rsidRDefault="007705F9" w:rsidP="007705F9">
            <w:pPr>
              <w:pStyle w:val="Bang"/>
            </w:pPr>
            <w:r>
              <w:t>Nguyen Le Tuan Cuong</w:t>
            </w:r>
          </w:p>
          <w:p w:rsidR="007705F9" w:rsidRDefault="007705F9" w:rsidP="007705F9">
            <w:pPr>
              <w:pStyle w:val="Bang"/>
            </w:pPr>
            <w:r>
              <w:t>Bui Bich Phuong</w:t>
            </w:r>
          </w:p>
          <w:p w:rsidR="007705F9" w:rsidRPr="00B551C1" w:rsidRDefault="007705F9" w:rsidP="007705F9">
            <w:pPr>
              <w:pStyle w:val="Bang"/>
            </w:pPr>
            <w:r>
              <w:t>Tran Tu Anh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</w:t>
            </w:r>
            <w:r w:rsidRPr="00B551C1">
              <w:t>_</w:t>
            </w:r>
            <w:r w:rsidRPr="00B551C1">
              <w:rPr>
                <w:lang w:eastAsia="ja-JP"/>
              </w:rPr>
              <w:t xml:space="preserve"> </w:t>
            </w:r>
            <w:r>
              <w:t>Progress_Report2</w:t>
            </w:r>
            <w:r w:rsidRPr="00B551C1">
              <w:t>_</w:t>
            </w:r>
            <w:r>
              <w:t>Week02</w:t>
            </w:r>
          </w:p>
        </w:tc>
        <w:tc>
          <w:tcPr>
            <w:tcW w:w="2160" w:type="dxa"/>
          </w:tcPr>
          <w:p w:rsidR="007705F9" w:rsidRDefault="007705F9" w:rsidP="007705F9">
            <w:pPr>
              <w:pStyle w:val="Bang"/>
            </w:pPr>
            <w:r>
              <w:t>Nguyen Thanh Nam</w:t>
            </w:r>
          </w:p>
          <w:p w:rsidR="007705F9" w:rsidRPr="00B551C1" w:rsidRDefault="007705F9" w:rsidP="007705F9">
            <w:pPr>
              <w:pStyle w:val="Bang"/>
            </w:pPr>
            <w: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t>BL_Checklist_Project_Plan_v1.0</w:t>
            </w:r>
          </w:p>
        </w:tc>
        <w:tc>
          <w:tcPr>
            <w:tcW w:w="216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551C1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Default="007705F9" w:rsidP="007705F9">
            <w:pPr>
              <w:pStyle w:val="Bang"/>
            </w:pPr>
            <w:r>
              <w:t>BL_Checklist_Concept_Design_v1.0</w:t>
            </w:r>
          </w:p>
        </w:tc>
        <w:tc>
          <w:tcPr>
            <w:tcW w:w="216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Default="007705F9" w:rsidP="007705F9">
            <w:pPr>
              <w:pStyle w:val="Bang"/>
            </w:pPr>
            <w:r>
              <w:rPr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Default="007705F9" w:rsidP="007705F9">
            <w:pPr>
              <w:pStyle w:val="Bang"/>
            </w:pPr>
            <w:r>
              <w:t>Review Concept Design with checklist</w:t>
            </w:r>
          </w:p>
        </w:tc>
        <w:tc>
          <w:tcPr>
            <w:tcW w:w="216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B551C1" w:rsidRDefault="007705F9" w:rsidP="007705F9">
            <w:pPr>
              <w:pStyle w:val="Bang"/>
            </w:pPr>
            <w:r>
              <w:rPr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Default="007705F9" w:rsidP="007705F9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Default="00AC4D33" w:rsidP="00AC4D33">
            <w:pPr>
              <w:pStyle w:val="Bang"/>
            </w:pPr>
            <w:r>
              <w:lastRenderedPageBreak/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Trinh Thi Tuyet Mai</w:t>
            </w:r>
          </w:p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Default="002C332A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Default="00AC4D33" w:rsidP="00AC4D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mins, log issue and Q&amp;A.</w:t>
      </w:r>
      <w:bookmarkStart w:id="0" w:name="_GoBack"/>
      <w:bookmarkEnd w:id="0"/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3D" w:rsidRDefault="00F4703D">
      <w:r>
        <w:separator/>
      </w:r>
    </w:p>
  </w:endnote>
  <w:endnote w:type="continuationSeparator" w:id="0">
    <w:p w:rsidR="00F4703D" w:rsidRDefault="00F4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E05862">
      <w:rPr>
        <w:rStyle w:val="PageNumber"/>
        <w:noProof/>
      </w:rPr>
      <w:t>4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E05862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3D" w:rsidRDefault="00F4703D">
      <w:r>
        <w:separator/>
      </w:r>
    </w:p>
  </w:footnote>
  <w:footnote w:type="continuationSeparator" w:id="0">
    <w:p w:rsidR="00F4703D" w:rsidRDefault="00F4703D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111D6"/>
    <w:rsid w:val="00861BA5"/>
    <w:rsid w:val="008A7CE7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F43E0"/>
    <w:rsid w:val="00A0432A"/>
    <w:rsid w:val="00A04731"/>
    <w:rsid w:val="00A2156C"/>
    <w:rsid w:val="00AC343C"/>
    <w:rsid w:val="00AC4D33"/>
    <w:rsid w:val="00AE16A4"/>
    <w:rsid w:val="00AE7A2C"/>
    <w:rsid w:val="00B551C1"/>
    <w:rsid w:val="00B6023C"/>
    <w:rsid w:val="00BA6E8F"/>
    <w:rsid w:val="00BA7F34"/>
    <w:rsid w:val="00C0300A"/>
    <w:rsid w:val="00C50049"/>
    <w:rsid w:val="00C63C8A"/>
    <w:rsid w:val="00C74B23"/>
    <w:rsid w:val="00C766F6"/>
    <w:rsid w:val="00CB055C"/>
    <w:rsid w:val="00CC18D3"/>
    <w:rsid w:val="00CC3C27"/>
    <w:rsid w:val="00CC528D"/>
    <w:rsid w:val="00CE0A85"/>
    <w:rsid w:val="00D07705"/>
    <w:rsid w:val="00D155F3"/>
    <w:rsid w:val="00D26CEA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294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84</cp:revision>
  <cp:lastPrinted>2000-08-14T03:46:00Z</cp:lastPrinted>
  <dcterms:created xsi:type="dcterms:W3CDTF">2013-09-15T15:51:00Z</dcterms:created>
  <dcterms:modified xsi:type="dcterms:W3CDTF">2015-05-20T05:36:00Z</dcterms:modified>
  <cp:category>Template</cp:category>
</cp:coreProperties>
</file>