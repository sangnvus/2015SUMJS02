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 w:rsidRPr="00F140BC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 w:rsidRPr="00F140BC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Pr="00F140BC" w:rsidRDefault="00FA052D" w:rsidP="00FA052D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b/>
                      <w:noProof/>
                      <w:sz w:val="28"/>
                      <w:szCs w:val="22"/>
                      <w:lang w:eastAsia="ja-JP"/>
                    </w:rPr>
                    <w:drawing>
                      <wp:inline distT="0" distB="0" distL="0" distR="0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Pr="00F140BC" w:rsidRDefault="004B3D68" w:rsidP="00671FE4">
                  <w:pPr>
                    <w:pStyle w:val="HeaderTitle"/>
                    <w:rPr>
                      <w:rFonts w:ascii="Times New Roman" w:hAnsi="Times New Roman"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sz w:val="28"/>
                      <w:szCs w:val="22"/>
                    </w:rPr>
                    <w:t>project progress report</w:t>
                  </w:r>
                </w:p>
              </w:tc>
            </w:tr>
          </w:tbl>
          <w:p w:rsidR="004B3D68" w:rsidRPr="00F140BC" w:rsidRDefault="004B3D68" w:rsidP="00671FE4">
            <w:pPr>
              <w:pStyle w:val="HeaderTitle"/>
              <w:rPr>
                <w:rFonts w:ascii="Times New Roman" w:hAnsi="Times New Roman"/>
                <w:sz w:val="28"/>
                <w:szCs w:val="22"/>
              </w:rPr>
            </w:pP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FB7CA7" w:rsidRDefault="00CE5B9A" w:rsidP="00D943A4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Bus User </w:t>
            </w:r>
            <w:r w:rsidR="00D943A4">
              <w:rPr>
                <w:rFonts w:ascii="Arial" w:hAnsi="Arial"/>
                <w:color w:val="auto"/>
                <w:sz w:val="20"/>
                <w:szCs w:val="20"/>
              </w:rPr>
              <w:t>Support System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FB7CA7" w:rsidRDefault="00D943A4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BUSS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FB7CA7" w:rsidRDefault="00152F7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Nguyen </w:t>
            </w:r>
            <w:proofErr w:type="spellStart"/>
            <w:r w:rsidRPr="00FB7CA7">
              <w:rPr>
                <w:rFonts w:ascii="Arial" w:hAnsi="Arial"/>
                <w:color w:val="auto"/>
                <w:sz w:val="20"/>
                <w:szCs w:val="20"/>
              </w:rPr>
              <w:t>Thanh</w:t>
            </w:r>
            <w:proofErr w:type="spellEnd"/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Nam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 xml:space="preserve">Project </w:t>
            </w:r>
            <w:r w:rsidR="00F200AE" w:rsidRPr="00713D78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FB7CA7" w:rsidRDefault="00152F7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Nguyen </w:t>
            </w:r>
            <w:proofErr w:type="spellStart"/>
            <w:r w:rsidRPr="00FB7CA7">
              <w:rPr>
                <w:rFonts w:ascii="Arial" w:hAnsi="Arial"/>
                <w:color w:val="auto"/>
                <w:sz w:val="20"/>
                <w:szCs w:val="20"/>
              </w:rPr>
              <w:t>Thanh</w:t>
            </w:r>
            <w:proofErr w:type="spellEnd"/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Nam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FB7CA7" w:rsidRDefault="002F6EF9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="00693576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06</w:t>
            </w:r>
            <w:r w:rsidR="00192AEE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FB7CA7" w:rsidRDefault="00192AE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Supervisor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Reporting period</w:t>
            </w:r>
            <w:r w:rsidRPr="00713D78"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Pr="00FB7CA7" w:rsidRDefault="002F6EF9" w:rsidP="002F6EF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01-06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4B3D68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– </w:t>
            </w: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Pr="00FB7CA7" w:rsidRDefault="00152F7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Nguyen Van Sang</w:t>
            </w: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 w:rsidRPr="00B551C1" w:rsidTr="001679E6">
        <w:trPr>
          <w:trHeight w:val="410"/>
        </w:trPr>
        <w:tc>
          <w:tcPr>
            <w:tcW w:w="2552" w:type="dxa"/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bang"/>
            </w:pPr>
            <w:r w:rsidRPr="00713D78">
              <w:t>Items</w:t>
            </w:r>
          </w:p>
        </w:tc>
        <w:tc>
          <w:tcPr>
            <w:tcW w:w="2551" w:type="dxa"/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bang"/>
            </w:pPr>
            <w:r w:rsidRPr="00713D78">
              <w:t>Information</w:t>
            </w:r>
          </w:p>
        </w:tc>
        <w:tc>
          <w:tcPr>
            <w:tcW w:w="4347" w:type="dxa"/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bang"/>
            </w:pPr>
            <w:r w:rsidRPr="00713D78">
              <w:t>Note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Pr="00FB7CA7" w:rsidRDefault="007C2D2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11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>-05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Estimated end-date</w:t>
            </w:r>
          </w:p>
        </w:tc>
        <w:tc>
          <w:tcPr>
            <w:tcW w:w="2551" w:type="dxa"/>
            <w:vAlign w:val="center"/>
          </w:tcPr>
          <w:p w:rsidR="004B3D68" w:rsidRPr="00FB7CA7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28</w:t>
            </w:r>
            <w:r w:rsidR="003C236A" w:rsidRPr="00FB7CA7">
              <w:rPr>
                <w:rFonts w:ascii="Arial" w:hAnsi="Arial"/>
                <w:color w:val="auto"/>
                <w:sz w:val="20"/>
                <w:szCs w:val="20"/>
              </w:rPr>
              <w:t>-08</w:t>
            </w:r>
            <w:r w:rsidR="00B6023C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Team size</w:t>
            </w:r>
          </w:p>
        </w:tc>
        <w:tc>
          <w:tcPr>
            <w:tcW w:w="2551" w:type="dxa"/>
            <w:vAlign w:val="center"/>
          </w:tcPr>
          <w:p w:rsidR="004B3D68" w:rsidRPr="00FB7CA7" w:rsidRDefault="002F6EF9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4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members</w:t>
            </w:r>
          </w:p>
        </w:tc>
        <w:tc>
          <w:tcPr>
            <w:tcW w:w="4347" w:type="dxa"/>
            <w:vAlign w:val="center"/>
          </w:tcPr>
          <w:p w:rsidR="004B3D68" w:rsidRPr="00FB7CA7" w:rsidRDefault="00A0432A" w:rsidP="002F6EF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Nguyen </w:t>
            </w:r>
            <w:proofErr w:type="spellStart"/>
            <w:r w:rsidRPr="00FB7CA7">
              <w:rPr>
                <w:rFonts w:ascii="Arial" w:hAnsi="Arial"/>
                <w:color w:val="auto"/>
                <w:sz w:val="20"/>
                <w:szCs w:val="20"/>
              </w:rPr>
              <w:t>Thanh</w:t>
            </w:r>
            <w:proofErr w:type="spellEnd"/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Nam, Trinh </w:t>
            </w:r>
            <w:proofErr w:type="spellStart"/>
            <w:r w:rsidRPr="00FB7CA7">
              <w:rPr>
                <w:rFonts w:ascii="Arial" w:hAnsi="Arial"/>
                <w:color w:val="auto"/>
                <w:sz w:val="20"/>
                <w:szCs w:val="20"/>
              </w:rPr>
              <w:t>Thi</w:t>
            </w:r>
            <w:proofErr w:type="spellEnd"/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FB7CA7">
              <w:rPr>
                <w:rFonts w:ascii="Arial" w:hAnsi="Arial"/>
                <w:color w:val="auto"/>
                <w:sz w:val="20"/>
                <w:szCs w:val="20"/>
              </w:rPr>
              <w:t>Tuyet</w:t>
            </w:r>
            <w:proofErr w:type="spellEnd"/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Mai, Bui </w:t>
            </w:r>
            <w:proofErr w:type="spellStart"/>
            <w:r w:rsidRPr="00FB7CA7">
              <w:rPr>
                <w:rFonts w:ascii="Arial" w:hAnsi="Arial"/>
                <w:color w:val="auto"/>
                <w:sz w:val="20"/>
                <w:szCs w:val="20"/>
              </w:rPr>
              <w:t>Bich</w:t>
            </w:r>
            <w:proofErr w:type="spellEnd"/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Phuong, Tran </w:t>
            </w:r>
            <w:proofErr w:type="spellStart"/>
            <w:r w:rsidRPr="00FB7CA7">
              <w:rPr>
                <w:rFonts w:ascii="Arial" w:hAnsi="Arial"/>
                <w:color w:val="auto"/>
                <w:sz w:val="20"/>
                <w:szCs w:val="20"/>
              </w:rPr>
              <w:t>Tu</w:t>
            </w:r>
            <w:proofErr w:type="spellEnd"/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FB7CA7">
              <w:rPr>
                <w:rFonts w:ascii="Arial" w:hAnsi="Arial"/>
                <w:color w:val="auto"/>
                <w:sz w:val="20"/>
                <w:szCs w:val="20"/>
              </w:rPr>
              <w:t>Anh</w:t>
            </w:r>
            <w:proofErr w:type="spellEnd"/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Pr="00FB7CA7" w:rsidRDefault="002F6EF9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28</w:t>
            </w:r>
            <w:r w:rsidR="00AE16A4" w:rsidRPr="00FB7CA7">
              <w:rPr>
                <w:rFonts w:ascii="Arial" w:hAnsi="Arial"/>
                <w:color w:val="auto"/>
                <w:sz w:val="20"/>
                <w:szCs w:val="20"/>
              </w:rPr>
              <w:t>0</w:t>
            </w:r>
            <w:r w:rsidR="00000A66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person-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day</w:t>
            </w:r>
            <w:r w:rsidR="00D26CEA" w:rsidRPr="00FB7CA7">
              <w:rPr>
                <w:rFonts w:ascii="Arial" w:hAnsi="Arial"/>
                <w:color w:val="auto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FB7CA7" w:rsidRDefault="00AE16A4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1 </w:t>
            </w:r>
            <w:r w:rsidR="00000A66" w:rsidRPr="00FB7CA7">
              <w:rPr>
                <w:rFonts w:ascii="Arial" w:hAnsi="Arial"/>
                <w:color w:val="auto"/>
                <w:sz w:val="20"/>
                <w:szCs w:val="20"/>
              </w:rPr>
              <w:t>person-day = 8 person-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hours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Total effort spent</w:t>
            </w:r>
          </w:p>
        </w:tc>
        <w:tc>
          <w:tcPr>
            <w:tcW w:w="2551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Pr="00FB7CA7" w:rsidRDefault="002F6EF9" w:rsidP="008526FE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18</w:t>
            </w:r>
            <w:r w:rsidR="00246CC7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person-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day</w:t>
            </w:r>
            <w:r w:rsidR="00D26CEA" w:rsidRPr="00FB7CA7">
              <w:rPr>
                <w:rFonts w:ascii="Arial" w:hAnsi="Arial"/>
                <w:color w:val="auto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Total effort left</w:t>
            </w:r>
          </w:p>
        </w:tc>
        <w:tc>
          <w:tcPr>
            <w:tcW w:w="2551" w:type="dxa"/>
            <w:vAlign w:val="center"/>
          </w:tcPr>
          <w:p w:rsidR="004B3D68" w:rsidRPr="00FB7CA7" w:rsidRDefault="008526FE" w:rsidP="002F6EF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2</w:t>
            </w:r>
            <w:r w:rsidR="002F6EF9">
              <w:rPr>
                <w:rFonts w:ascii="Arial" w:hAnsi="Arial"/>
                <w:color w:val="auto"/>
                <w:sz w:val="20"/>
                <w:szCs w:val="20"/>
              </w:rPr>
              <w:t>16</w:t>
            </w:r>
            <w:r w:rsidR="00F83B57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person-day</w:t>
            </w:r>
            <w:r w:rsidR="00D26CEA" w:rsidRPr="00FB7CA7">
              <w:rPr>
                <w:rFonts w:ascii="Arial" w:hAnsi="Arial"/>
                <w:color w:val="auto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Complaints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Support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Change Management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lastRenderedPageBreak/>
        <w:t xml:space="preserve">Quality Activities 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35"/>
        <w:gridCol w:w="1326"/>
        <w:gridCol w:w="992"/>
        <w:gridCol w:w="992"/>
        <w:gridCol w:w="1280"/>
      </w:tblGrid>
      <w:tr w:rsidR="004B3D68" w:rsidRPr="00B551C1" w:rsidTr="00F1108A">
        <w:tc>
          <w:tcPr>
            <w:tcW w:w="2835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Task</w:t>
            </w:r>
          </w:p>
        </w:tc>
        <w:tc>
          <w:tcPr>
            <w:tcW w:w="1935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Responsibility</w:t>
            </w:r>
          </w:p>
        </w:tc>
        <w:tc>
          <w:tcPr>
            <w:tcW w:w="1326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Delivera</w:t>
            </w:r>
            <w:r w:rsidR="00157DDD" w:rsidRPr="00713D78">
              <w:t>bl</w:t>
            </w:r>
            <w:r w:rsidRPr="00713D78">
              <w:t>e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 xml:space="preserve">Status 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Remark</w:t>
            </w:r>
          </w:p>
        </w:tc>
        <w:tc>
          <w:tcPr>
            <w:tcW w:w="1280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Re-schedule</w:t>
            </w: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BD7FB5" w:rsidRDefault="00033861" w:rsidP="0057616F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Progress </w:t>
            </w:r>
            <w:r w:rsidR="00191C42" w:rsidRPr="00BD7FB5">
              <w:rPr>
                <w:rFonts w:ascii="Arial" w:hAnsi="Arial"/>
                <w:color w:val="auto"/>
                <w:sz w:val="20"/>
                <w:szCs w:val="20"/>
              </w:rPr>
              <w:t>Report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57616F">
              <w:rPr>
                <w:rFonts w:ascii="Arial" w:hAnsi="Arial"/>
                <w:color w:val="auto"/>
                <w:sz w:val="20"/>
                <w:szCs w:val="20"/>
              </w:rPr>
              <w:t>4</w:t>
            </w:r>
          </w:p>
        </w:tc>
        <w:tc>
          <w:tcPr>
            <w:tcW w:w="1935" w:type="dxa"/>
            <w:vAlign w:val="center"/>
          </w:tcPr>
          <w:p w:rsidR="000A551A" w:rsidRPr="00BD7FB5" w:rsidRDefault="00C0300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Thanh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Nam</w:t>
            </w:r>
          </w:p>
        </w:tc>
        <w:tc>
          <w:tcPr>
            <w:tcW w:w="1326" w:type="dxa"/>
            <w:vAlign w:val="center"/>
          </w:tcPr>
          <w:p w:rsidR="000A551A" w:rsidRPr="00BD7FB5" w:rsidRDefault="001C0EF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BD7FB5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992" w:type="dxa"/>
            <w:vAlign w:val="center"/>
          </w:tcPr>
          <w:p w:rsidR="000A551A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0A551A" w:rsidRPr="00BD7FB5" w:rsidRDefault="000A551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0A551A" w:rsidRPr="00BD7FB5" w:rsidRDefault="000A551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FA26A9" w:rsidRPr="00B551C1" w:rsidTr="00F1108A">
        <w:tc>
          <w:tcPr>
            <w:tcW w:w="2835" w:type="dxa"/>
            <w:vAlign w:val="center"/>
          </w:tcPr>
          <w:p w:rsidR="00FA26A9" w:rsidRPr="00BD7FB5" w:rsidRDefault="00033861" w:rsidP="0057616F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Progress 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Report</w:t>
            </w:r>
            <w:r w:rsidR="00AA4BAD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57616F">
              <w:rPr>
                <w:rFonts w:ascii="Arial" w:hAnsi="Arial"/>
                <w:color w:val="auto"/>
                <w:sz w:val="20"/>
                <w:szCs w:val="20"/>
              </w:rPr>
              <w:t>4</w:t>
            </w:r>
            <w:r w:rsidR="00FA26A9">
              <w:rPr>
                <w:rFonts w:ascii="Arial" w:hAnsi="Arial"/>
                <w:color w:val="auto"/>
                <w:sz w:val="20"/>
                <w:szCs w:val="20"/>
              </w:rPr>
              <w:t xml:space="preserve"> JP</w:t>
            </w:r>
          </w:p>
        </w:tc>
        <w:tc>
          <w:tcPr>
            <w:tcW w:w="19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Thi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Tuyet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Mai</w:t>
            </w:r>
          </w:p>
        </w:tc>
        <w:tc>
          <w:tcPr>
            <w:tcW w:w="1326" w:type="dxa"/>
            <w:vAlign w:val="center"/>
          </w:tcPr>
          <w:p w:rsidR="00FA26A9" w:rsidRPr="00BD7FB5" w:rsidRDefault="001C0EFD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  <w:tc>
          <w:tcPr>
            <w:tcW w:w="992" w:type="dxa"/>
            <w:vAlign w:val="center"/>
          </w:tcPr>
          <w:p w:rsidR="00FA26A9" w:rsidRPr="00BD7FB5" w:rsidRDefault="0003386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AA4BAD" w:rsidRPr="00B551C1" w:rsidTr="00F1108A">
        <w:tc>
          <w:tcPr>
            <w:tcW w:w="2835" w:type="dxa"/>
            <w:vAlign w:val="center"/>
          </w:tcPr>
          <w:p w:rsidR="00AA4BAD" w:rsidRPr="00BD7FB5" w:rsidRDefault="00AA4BAD" w:rsidP="00AA4BA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 SRS</w:t>
            </w:r>
          </w:p>
        </w:tc>
        <w:tc>
          <w:tcPr>
            <w:tcW w:w="1935" w:type="dxa"/>
            <w:vAlign w:val="center"/>
          </w:tcPr>
          <w:p w:rsidR="00AA4BAD" w:rsidRDefault="00AA4BAD" w:rsidP="00AA4BA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Thanh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Nam</w:t>
            </w:r>
          </w:p>
          <w:p w:rsidR="00AA4BAD" w:rsidRPr="00BD7FB5" w:rsidRDefault="00AA4BAD" w:rsidP="0057616F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Trinh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Thi</w:t>
            </w:r>
            <w:proofErr w:type="spellEnd"/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Tuyet</w:t>
            </w:r>
            <w:proofErr w:type="spellEnd"/>
            <w:r>
              <w:rPr>
                <w:rFonts w:ascii="Arial" w:hAnsi="Arial"/>
                <w:color w:val="auto"/>
                <w:sz w:val="20"/>
                <w:szCs w:val="20"/>
              </w:rPr>
              <w:t xml:space="preserve"> Mai</w:t>
            </w:r>
            <w:r w:rsidR="0057616F">
              <w:rPr>
                <w:rFonts w:ascii="Arial" w:hAnsi="Arial"/>
                <w:color w:val="auto"/>
                <w:sz w:val="20"/>
                <w:szCs w:val="20"/>
              </w:rPr>
              <w:br/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Bui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Bich</w:t>
            </w:r>
            <w:proofErr w:type="spellEnd"/>
            <w:r>
              <w:rPr>
                <w:rFonts w:ascii="Arial" w:hAnsi="Arial"/>
                <w:color w:val="auto"/>
                <w:sz w:val="20"/>
                <w:szCs w:val="20"/>
              </w:rPr>
              <w:t xml:space="preserve"> Phuong</w:t>
            </w:r>
          </w:p>
        </w:tc>
        <w:tc>
          <w:tcPr>
            <w:tcW w:w="1326" w:type="dxa"/>
            <w:vAlign w:val="center"/>
          </w:tcPr>
          <w:p w:rsidR="00AA4BAD" w:rsidRPr="00BD7FB5" w:rsidRDefault="003D7F71" w:rsidP="00AA4BA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="00AA4BAD"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06</w:t>
            </w:r>
            <w:r w:rsidR="00AA4BAD"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  <w:tc>
          <w:tcPr>
            <w:tcW w:w="992" w:type="dxa"/>
            <w:vAlign w:val="center"/>
          </w:tcPr>
          <w:p w:rsidR="00AA4BAD" w:rsidRPr="00BD7FB5" w:rsidRDefault="001C0EFD" w:rsidP="0057616F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In progress (</w:t>
            </w:r>
            <w:r w:rsidR="0057616F">
              <w:rPr>
                <w:rFonts w:ascii="Arial" w:hAnsi="Arial"/>
                <w:color w:val="auto"/>
                <w:sz w:val="20"/>
                <w:szCs w:val="20"/>
              </w:rPr>
              <w:t>8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0%)</w:t>
            </w:r>
          </w:p>
        </w:tc>
        <w:tc>
          <w:tcPr>
            <w:tcW w:w="992" w:type="dxa"/>
            <w:vAlign w:val="center"/>
          </w:tcPr>
          <w:p w:rsidR="00AA4BAD" w:rsidRPr="00BD7FB5" w:rsidRDefault="00AA4BAD" w:rsidP="00AA4BA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AA4BAD" w:rsidRPr="00BD7FB5" w:rsidRDefault="0057616F" w:rsidP="00AA4BA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11/06/2015</w:t>
            </w:r>
          </w:p>
        </w:tc>
      </w:tr>
      <w:tr w:rsidR="00FA26A9" w:rsidRPr="00B551C1" w:rsidTr="00F1108A">
        <w:tc>
          <w:tcPr>
            <w:tcW w:w="28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Study Android basic</w:t>
            </w:r>
          </w:p>
        </w:tc>
        <w:tc>
          <w:tcPr>
            <w:tcW w:w="1935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Tran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Tu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Anh</w:t>
            </w:r>
            <w:proofErr w:type="spellEnd"/>
          </w:p>
        </w:tc>
        <w:tc>
          <w:tcPr>
            <w:tcW w:w="1326" w:type="dxa"/>
            <w:vAlign w:val="center"/>
          </w:tcPr>
          <w:p w:rsidR="00FA26A9" w:rsidRPr="00BD7FB5" w:rsidRDefault="00E1115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</w:t>
            </w:r>
            <w:r w:rsidR="00FA26A9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  <w:tc>
          <w:tcPr>
            <w:tcW w:w="992" w:type="dxa"/>
            <w:vAlign w:val="center"/>
          </w:tcPr>
          <w:p w:rsidR="00FA26A9" w:rsidRPr="00BD7FB5" w:rsidRDefault="0057616F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FA26A9" w:rsidRPr="00BD7FB5" w:rsidRDefault="00FA26A9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  <w:tr w:rsidR="00E11151" w:rsidRPr="00B551C1" w:rsidTr="00F1108A">
        <w:tc>
          <w:tcPr>
            <w:tcW w:w="2835" w:type="dxa"/>
            <w:vAlign w:val="center"/>
          </w:tcPr>
          <w:p w:rsidR="00E11151" w:rsidRPr="00BD7FB5" w:rsidRDefault="00E1115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Study web service</w:t>
            </w:r>
          </w:p>
        </w:tc>
        <w:tc>
          <w:tcPr>
            <w:tcW w:w="1935" w:type="dxa"/>
            <w:vAlign w:val="center"/>
          </w:tcPr>
          <w:p w:rsidR="00E11151" w:rsidRDefault="00E1115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Trinh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Thi</w:t>
            </w:r>
            <w:proofErr w:type="spellEnd"/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Tuyet</w:t>
            </w:r>
            <w:proofErr w:type="spellEnd"/>
            <w:r>
              <w:rPr>
                <w:rFonts w:ascii="Arial" w:hAnsi="Arial"/>
                <w:color w:val="auto"/>
                <w:sz w:val="20"/>
                <w:szCs w:val="20"/>
              </w:rPr>
              <w:t xml:space="preserve"> Mai</w:t>
            </w:r>
          </w:p>
          <w:p w:rsidR="00E11151" w:rsidRPr="00BD7FB5" w:rsidRDefault="00E1115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Nguyen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Thanh</w:t>
            </w:r>
            <w:proofErr w:type="spellEnd"/>
            <w:r>
              <w:rPr>
                <w:rFonts w:ascii="Arial" w:hAnsi="Arial"/>
                <w:color w:val="auto"/>
                <w:sz w:val="20"/>
                <w:szCs w:val="20"/>
              </w:rPr>
              <w:t xml:space="preserve"> Nam</w:t>
            </w:r>
          </w:p>
        </w:tc>
        <w:tc>
          <w:tcPr>
            <w:tcW w:w="1326" w:type="dxa"/>
            <w:vAlign w:val="center"/>
          </w:tcPr>
          <w:p w:rsidR="00E11151" w:rsidRPr="00BD7FB5" w:rsidRDefault="00E1115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05-06-2015</w:t>
            </w:r>
          </w:p>
        </w:tc>
        <w:tc>
          <w:tcPr>
            <w:tcW w:w="992" w:type="dxa"/>
            <w:vAlign w:val="center"/>
          </w:tcPr>
          <w:p w:rsidR="00E11151" w:rsidRDefault="00E11151" w:rsidP="0057616F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In progress (</w:t>
            </w:r>
            <w:r w:rsidR="0057616F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7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0%)</w:t>
            </w:r>
          </w:p>
        </w:tc>
        <w:tc>
          <w:tcPr>
            <w:tcW w:w="992" w:type="dxa"/>
            <w:vAlign w:val="center"/>
          </w:tcPr>
          <w:p w:rsidR="00E11151" w:rsidRPr="00BD7FB5" w:rsidRDefault="00E1115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E11151" w:rsidRPr="00BD7FB5" w:rsidRDefault="00E11151" w:rsidP="00FA26A9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  <w:tr w:rsidR="0057616F" w:rsidRPr="00B551C1" w:rsidTr="00ED5BBA">
        <w:tc>
          <w:tcPr>
            <w:tcW w:w="2835" w:type="dxa"/>
            <w:vAlign w:val="center"/>
          </w:tcPr>
          <w:p w:rsidR="0057616F" w:rsidRPr="00BD7FB5" w:rsidRDefault="0057616F" w:rsidP="0057616F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Screen flow</w:t>
            </w:r>
          </w:p>
        </w:tc>
        <w:tc>
          <w:tcPr>
            <w:tcW w:w="1935" w:type="dxa"/>
          </w:tcPr>
          <w:p w:rsidR="0057616F" w:rsidRPr="00BD7FB5" w:rsidRDefault="0057616F" w:rsidP="0057616F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Bich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Phuong</w:t>
            </w:r>
          </w:p>
        </w:tc>
        <w:tc>
          <w:tcPr>
            <w:tcW w:w="1326" w:type="dxa"/>
            <w:vAlign w:val="center"/>
          </w:tcPr>
          <w:p w:rsidR="0057616F" w:rsidRPr="00BD7FB5" w:rsidRDefault="0057616F" w:rsidP="0057616F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  <w:tc>
          <w:tcPr>
            <w:tcW w:w="992" w:type="dxa"/>
            <w:vAlign w:val="center"/>
          </w:tcPr>
          <w:p w:rsidR="0057616F" w:rsidRPr="00BD7FB5" w:rsidRDefault="0057616F" w:rsidP="0057616F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57616F" w:rsidRPr="00BD7FB5" w:rsidRDefault="0057616F" w:rsidP="0057616F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57616F" w:rsidRPr="00BD7FB5" w:rsidRDefault="0057616F" w:rsidP="0057616F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C74B23" w:rsidRPr="00B551C1" w:rsidTr="001679E6">
        <w:tc>
          <w:tcPr>
            <w:tcW w:w="279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>Task</w:t>
            </w:r>
          </w:p>
        </w:tc>
        <w:tc>
          <w:tcPr>
            <w:tcW w:w="216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 xml:space="preserve">Responsibility 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>Delivera</w:t>
            </w:r>
            <w:r w:rsidR="004D2BC3">
              <w:t>bl</w:t>
            </w:r>
            <w:r w:rsidRPr="00713D78">
              <w:t>e</w:t>
            </w:r>
          </w:p>
        </w:tc>
        <w:tc>
          <w:tcPr>
            <w:tcW w:w="234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>Planned end date</w:t>
            </w:r>
          </w:p>
        </w:tc>
      </w:tr>
      <w:tr w:rsidR="00317B3B" w:rsidRPr="00B551C1" w:rsidTr="00C74B23">
        <w:tc>
          <w:tcPr>
            <w:tcW w:w="2790" w:type="dxa"/>
            <w:vAlign w:val="center"/>
          </w:tcPr>
          <w:p w:rsidR="00317B3B" w:rsidRPr="00BD7FB5" w:rsidRDefault="005164A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Demo map</w:t>
            </w:r>
            <w:r w:rsidR="001151BA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, call web service</w:t>
            </w:r>
          </w:p>
        </w:tc>
        <w:tc>
          <w:tcPr>
            <w:tcW w:w="2160" w:type="dxa"/>
          </w:tcPr>
          <w:p w:rsidR="00317B3B" w:rsidRPr="00BD7FB5" w:rsidRDefault="00317B3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Tran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Tu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Anh</w:t>
            </w:r>
            <w:proofErr w:type="spellEnd"/>
          </w:p>
        </w:tc>
        <w:tc>
          <w:tcPr>
            <w:tcW w:w="2070" w:type="dxa"/>
            <w:vAlign w:val="center"/>
          </w:tcPr>
          <w:p w:rsidR="00317B3B" w:rsidRPr="00BD7FB5" w:rsidRDefault="00EB6FA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Code demo</w:t>
            </w:r>
          </w:p>
        </w:tc>
        <w:tc>
          <w:tcPr>
            <w:tcW w:w="2340" w:type="dxa"/>
            <w:vAlign w:val="center"/>
          </w:tcPr>
          <w:p w:rsidR="00317B3B" w:rsidRPr="00BD7FB5" w:rsidRDefault="0057616F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12</w:t>
            </w:r>
            <w:r w:rsidR="00322B27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-06</w:t>
            </w:r>
            <w:r w:rsidR="00317B3B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C74B23" w:rsidRPr="00B551C1" w:rsidTr="00C74B23">
        <w:tc>
          <w:tcPr>
            <w:tcW w:w="2790" w:type="dxa"/>
            <w:vAlign w:val="center"/>
          </w:tcPr>
          <w:p w:rsidR="00C74B23" w:rsidRPr="00BD7FB5" w:rsidRDefault="008E6212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Screen flow</w:t>
            </w:r>
          </w:p>
        </w:tc>
        <w:tc>
          <w:tcPr>
            <w:tcW w:w="2160" w:type="dxa"/>
          </w:tcPr>
          <w:p w:rsidR="00C74B23" w:rsidRPr="00BD7FB5" w:rsidRDefault="008E6212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Bich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Phuong</w:t>
            </w:r>
          </w:p>
        </w:tc>
        <w:tc>
          <w:tcPr>
            <w:tcW w:w="2070" w:type="dxa"/>
            <w:vAlign w:val="center"/>
          </w:tcPr>
          <w:p w:rsidR="00C74B23" w:rsidRPr="00BD7FB5" w:rsidRDefault="007705F9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Visio draw</w:t>
            </w:r>
          </w:p>
        </w:tc>
        <w:tc>
          <w:tcPr>
            <w:tcW w:w="2340" w:type="dxa"/>
            <w:vAlign w:val="center"/>
          </w:tcPr>
          <w:p w:rsidR="00C74B23" w:rsidRPr="00BD7FB5" w:rsidRDefault="003D7F7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05-06</w:t>
            </w:r>
            <w:r w:rsidR="00ED1C11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</w:t>
            </w:r>
            <w:r w:rsidR="00910418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2015</w:t>
            </w:r>
          </w:p>
        </w:tc>
      </w:tr>
      <w:tr w:rsidR="003D7F71" w:rsidRPr="00B551C1" w:rsidTr="0022107E">
        <w:tc>
          <w:tcPr>
            <w:tcW w:w="279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 SRS</w:t>
            </w:r>
          </w:p>
        </w:tc>
        <w:tc>
          <w:tcPr>
            <w:tcW w:w="2160" w:type="dxa"/>
            <w:vAlign w:val="center"/>
          </w:tcPr>
          <w:p w:rsidR="003D7F71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Thanh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Nam</w:t>
            </w:r>
          </w:p>
          <w:p w:rsidR="003D7F71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Trinh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Thi</w:t>
            </w:r>
            <w:proofErr w:type="spellEnd"/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Tuyet</w:t>
            </w:r>
            <w:proofErr w:type="spellEnd"/>
            <w:r>
              <w:rPr>
                <w:rFonts w:ascii="Arial" w:hAnsi="Arial"/>
                <w:color w:val="auto"/>
                <w:sz w:val="20"/>
                <w:szCs w:val="20"/>
              </w:rPr>
              <w:t xml:space="preserve"> Mai</w:t>
            </w:r>
          </w:p>
          <w:p w:rsidR="003D7F71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Tran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Tu</w:t>
            </w:r>
            <w:proofErr w:type="spellEnd"/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Anh</w:t>
            </w:r>
            <w:proofErr w:type="spellEnd"/>
          </w:p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Bui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Bich</w:t>
            </w:r>
            <w:proofErr w:type="spellEnd"/>
            <w:r>
              <w:rPr>
                <w:rFonts w:ascii="Arial" w:hAnsi="Arial"/>
                <w:color w:val="auto"/>
                <w:sz w:val="20"/>
                <w:szCs w:val="20"/>
              </w:rPr>
              <w:t xml:space="preserve"> Phuong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docx</w:t>
            </w:r>
            <w:proofErr w:type="spellEnd"/>
          </w:p>
        </w:tc>
        <w:tc>
          <w:tcPr>
            <w:tcW w:w="2340" w:type="dxa"/>
            <w:vAlign w:val="center"/>
          </w:tcPr>
          <w:p w:rsidR="003D7F71" w:rsidRDefault="0057616F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11</w:t>
            </w:r>
            <w:r w:rsidR="003D7F71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/06/2015</w:t>
            </w:r>
          </w:p>
        </w:tc>
      </w:tr>
      <w:tr w:rsidR="003D7F71" w:rsidRPr="00B551C1" w:rsidTr="00C74B23">
        <w:tc>
          <w:tcPr>
            <w:tcW w:w="2790" w:type="dxa"/>
            <w:vAlign w:val="center"/>
          </w:tcPr>
          <w:p w:rsidR="003D7F71" w:rsidRPr="00BD7FB5" w:rsidRDefault="003D7F71" w:rsidP="00756433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Study Web service </w:t>
            </w:r>
          </w:p>
        </w:tc>
        <w:tc>
          <w:tcPr>
            <w:tcW w:w="2160" w:type="dxa"/>
          </w:tcPr>
          <w:p w:rsidR="003D7F71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Thi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Tuyet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Mai</w:t>
            </w:r>
          </w:p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Nguyen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Thanh</w:t>
            </w:r>
            <w:proofErr w:type="spellEnd"/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Nam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Source code/guideline</w:t>
            </w:r>
          </w:p>
        </w:tc>
        <w:tc>
          <w:tcPr>
            <w:tcW w:w="2340" w:type="dxa"/>
            <w:vAlign w:val="center"/>
          </w:tcPr>
          <w:p w:rsidR="003D7F71" w:rsidRPr="00BD7FB5" w:rsidRDefault="0057616F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12</w:t>
            </w:r>
            <w:r w:rsidR="003D7F71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-06</w:t>
            </w:r>
            <w:r w:rsidR="003D7F71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3D7F71" w:rsidRPr="00B551C1" w:rsidTr="00C74B23">
        <w:tc>
          <w:tcPr>
            <w:tcW w:w="279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Q&amp;A Management</w:t>
            </w:r>
          </w:p>
        </w:tc>
        <w:tc>
          <w:tcPr>
            <w:tcW w:w="2160" w:type="dxa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Thi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Tuyet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Mai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xls</w:t>
            </w:r>
            <w:proofErr w:type="spellEnd"/>
          </w:p>
        </w:tc>
        <w:tc>
          <w:tcPr>
            <w:tcW w:w="2340" w:type="dxa"/>
            <w:vAlign w:val="center"/>
          </w:tcPr>
          <w:p w:rsidR="003D7F71" w:rsidRPr="00BD7FB5" w:rsidRDefault="0057616F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12</w:t>
            </w:r>
            <w:r w:rsidR="00322B27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-06</w:t>
            </w:r>
            <w:r w:rsidR="003D7F71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3D7F71" w:rsidRPr="00B551C1" w:rsidTr="00C74B23">
        <w:tc>
          <w:tcPr>
            <w:tcW w:w="279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Architecture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Thanh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Nam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.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docx</w:t>
            </w:r>
            <w:proofErr w:type="spellEnd"/>
          </w:p>
        </w:tc>
        <w:tc>
          <w:tcPr>
            <w:tcW w:w="2340" w:type="dxa"/>
            <w:vAlign w:val="center"/>
          </w:tcPr>
          <w:p w:rsidR="003D7F71" w:rsidRPr="00BD7FB5" w:rsidRDefault="0057616F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12</w:t>
            </w:r>
            <w:r w:rsidR="003D7F71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-06</w:t>
            </w:r>
            <w:r w:rsidR="003D7F71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3D7F71" w:rsidRPr="00B551C1" w:rsidTr="00C74B23">
        <w:tc>
          <w:tcPr>
            <w:tcW w:w="279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Screen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Thi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Tuyet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Mai</w:t>
            </w:r>
          </w:p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Bich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Phuong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.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docx</w:t>
            </w:r>
            <w:proofErr w:type="spellEnd"/>
          </w:p>
        </w:tc>
        <w:tc>
          <w:tcPr>
            <w:tcW w:w="2340" w:type="dxa"/>
            <w:vAlign w:val="center"/>
          </w:tcPr>
          <w:p w:rsidR="003D7F71" w:rsidRPr="00BD7FB5" w:rsidRDefault="003D7F71" w:rsidP="0057616F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</w:t>
            </w:r>
            <w:r w:rsidR="0057616F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6</w:t>
            </w: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-06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3D7F71" w:rsidRPr="00B551C1" w:rsidTr="00C74B23">
        <w:tc>
          <w:tcPr>
            <w:tcW w:w="279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lastRenderedPageBreak/>
              <w:t xml:space="preserve">Create Database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Tran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Tu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Anh</w:t>
            </w:r>
            <w:proofErr w:type="spellEnd"/>
          </w:p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Thanh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Nam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.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docx</w:t>
            </w:r>
            <w:proofErr w:type="spellEnd"/>
          </w:p>
        </w:tc>
        <w:tc>
          <w:tcPr>
            <w:tcW w:w="2340" w:type="dxa"/>
            <w:vAlign w:val="center"/>
          </w:tcPr>
          <w:p w:rsidR="003D7F71" w:rsidRPr="00BD7FB5" w:rsidRDefault="003D7F71" w:rsidP="0057616F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</w:t>
            </w:r>
            <w:r w:rsidR="0057616F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6</w:t>
            </w: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-06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3D7F71" w:rsidRPr="00B551C1" w:rsidTr="00C74B23">
        <w:tc>
          <w:tcPr>
            <w:tcW w:w="279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Class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Tran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Tu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Anh</w:t>
            </w:r>
            <w:proofErr w:type="spellEnd"/>
          </w:p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Thanh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Nam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.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</w:rPr>
              <w:t>docx</w:t>
            </w:r>
            <w:proofErr w:type="spellEnd"/>
          </w:p>
        </w:tc>
        <w:tc>
          <w:tcPr>
            <w:tcW w:w="2340" w:type="dxa"/>
            <w:vAlign w:val="center"/>
          </w:tcPr>
          <w:p w:rsidR="003D7F71" w:rsidRPr="00BD7FB5" w:rsidRDefault="003D7F71" w:rsidP="0057616F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</w:t>
            </w:r>
            <w:r w:rsidR="0057616F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9</w:t>
            </w: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-06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3D7F71" w:rsidRPr="00B551C1" w:rsidTr="00C74B23">
        <w:tc>
          <w:tcPr>
            <w:tcW w:w="2790" w:type="dxa"/>
            <w:vAlign w:val="center"/>
          </w:tcPr>
          <w:p w:rsidR="003D7F71" w:rsidRPr="00BD7FB5" w:rsidRDefault="00410FF3" w:rsidP="0057616F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</w:t>
            </w:r>
            <w:r w:rsidR="003D7F71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r w:rsidR="003D7F71" w:rsidRPr="00BD7FB5">
              <w:rPr>
                <w:rFonts w:ascii="Arial" w:hAnsi="Arial"/>
                <w:color w:val="auto"/>
                <w:sz w:val="20"/>
                <w:szCs w:val="20"/>
              </w:rPr>
              <w:t>Progress</w:t>
            </w:r>
            <w:r w:rsidR="003D7F71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3D7F71" w:rsidRPr="00BD7FB5">
              <w:rPr>
                <w:rFonts w:ascii="Arial" w:hAnsi="Arial"/>
                <w:color w:val="auto"/>
                <w:sz w:val="20"/>
                <w:szCs w:val="20"/>
              </w:rPr>
              <w:t>Report</w:t>
            </w:r>
            <w:r w:rsidR="003D7F71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57616F">
              <w:rPr>
                <w:rFonts w:ascii="Arial" w:hAnsi="Arial"/>
                <w:color w:val="auto"/>
                <w:sz w:val="20"/>
                <w:szCs w:val="20"/>
              </w:rPr>
              <w:t>5</w:t>
            </w:r>
          </w:p>
        </w:tc>
        <w:tc>
          <w:tcPr>
            <w:tcW w:w="2160" w:type="dxa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Thanh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Nam</w:t>
            </w:r>
          </w:p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Thi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Tuyet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Mai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docx</w:t>
            </w:r>
            <w:proofErr w:type="spellEnd"/>
          </w:p>
        </w:tc>
        <w:tc>
          <w:tcPr>
            <w:tcW w:w="2340" w:type="dxa"/>
            <w:vAlign w:val="center"/>
          </w:tcPr>
          <w:p w:rsidR="003D7F71" w:rsidRPr="00BD7FB5" w:rsidRDefault="0057616F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12</w:t>
            </w:r>
            <w:r w:rsidR="00322B27">
              <w:rPr>
                <w:rFonts w:ascii="Arial" w:hAnsi="Arial"/>
                <w:color w:val="auto"/>
                <w:sz w:val="20"/>
                <w:szCs w:val="20"/>
              </w:rPr>
              <w:t>-06</w:t>
            </w:r>
            <w:r w:rsidR="003D7F71"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</w:tr>
      <w:tr w:rsidR="003D7F71" w:rsidRPr="00B551C1" w:rsidTr="00D74B71">
        <w:tc>
          <w:tcPr>
            <w:tcW w:w="279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Checklist Architecture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</w:p>
        </w:tc>
        <w:tc>
          <w:tcPr>
            <w:tcW w:w="216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Thi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Tuyet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Mai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xls</w:t>
            </w:r>
            <w:proofErr w:type="spellEnd"/>
          </w:p>
        </w:tc>
        <w:tc>
          <w:tcPr>
            <w:tcW w:w="2340" w:type="dxa"/>
            <w:vAlign w:val="center"/>
          </w:tcPr>
          <w:p w:rsidR="003D7F71" w:rsidRPr="00BD7FB5" w:rsidRDefault="0057616F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10</w:t>
            </w:r>
            <w:r w:rsidR="003D7F71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-06</w:t>
            </w:r>
            <w:r w:rsidR="003D7F71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3D7F71" w:rsidRPr="00B551C1" w:rsidTr="00D74B71">
        <w:tc>
          <w:tcPr>
            <w:tcW w:w="279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Checklist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Screen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</w:p>
        </w:tc>
        <w:tc>
          <w:tcPr>
            <w:tcW w:w="216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Bich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Phuong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xls</w:t>
            </w:r>
            <w:proofErr w:type="spellEnd"/>
          </w:p>
        </w:tc>
        <w:tc>
          <w:tcPr>
            <w:tcW w:w="2340" w:type="dxa"/>
            <w:vAlign w:val="center"/>
          </w:tcPr>
          <w:p w:rsidR="003D7F71" w:rsidRPr="00BD7FB5" w:rsidRDefault="0057616F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12</w:t>
            </w:r>
            <w:r w:rsidR="003D7F71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-06</w:t>
            </w:r>
            <w:r w:rsidR="003D7F71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3D7F71" w:rsidRPr="00B551C1" w:rsidTr="00D74B71">
        <w:tc>
          <w:tcPr>
            <w:tcW w:w="279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Checklist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Database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Bich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Phuong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xls</w:t>
            </w:r>
            <w:proofErr w:type="spellEnd"/>
          </w:p>
        </w:tc>
        <w:tc>
          <w:tcPr>
            <w:tcW w:w="2340" w:type="dxa"/>
            <w:vAlign w:val="center"/>
          </w:tcPr>
          <w:p w:rsidR="003D7F71" w:rsidRPr="00BD7FB5" w:rsidRDefault="0057616F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12</w:t>
            </w:r>
            <w:r w:rsidR="003D7F71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-06</w:t>
            </w:r>
            <w:r w:rsidR="003D7F71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3D7F71" w:rsidRPr="00B551C1" w:rsidTr="00D74B71">
        <w:tc>
          <w:tcPr>
            <w:tcW w:w="279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Checklist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Class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Design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Bich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Phuong</w:t>
            </w:r>
          </w:p>
        </w:tc>
        <w:tc>
          <w:tcPr>
            <w:tcW w:w="2070" w:type="dxa"/>
            <w:vAlign w:val="center"/>
          </w:tcPr>
          <w:p w:rsidR="003D7F71" w:rsidRPr="00BD7FB5" w:rsidRDefault="003D7F71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xls</w:t>
            </w:r>
            <w:proofErr w:type="spellEnd"/>
          </w:p>
        </w:tc>
        <w:tc>
          <w:tcPr>
            <w:tcW w:w="2340" w:type="dxa"/>
            <w:vAlign w:val="center"/>
          </w:tcPr>
          <w:p w:rsidR="003D7F71" w:rsidRPr="00D129C3" w:rsidRDefault="0057616F" w:rsidP="003D7F71">
            <w:pPr>
              <w:pStyle w:val="Bang"/>
              <w:rPr>
                <w:rFonts w:ascii="MS Mincho" w:hAnsi="MS Mincho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12</w:t>
            </w:r>
            <w:r w:rsidR="003D7F71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-06</w:t>
            </w:r>
            <w:r w:rsidR="003D7F71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-2015</w:t>
            </w:r>
          </w:p>
        </w:tc>
      </w:tr>
      <w:tr w:rsidR="0057616F" w:rsidRPr="00B551C1" w:rsidTr="00D74B71">
        <w:tc>
          <w:tcPr>
            <w:tcW w:w="2790" w:type="dxa"/>
            <w:vAlign w:val="center"/>
          </w:tcPr>
          <w:p w:rsidR="0057616F" w:rsidRDefault="0057616F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 Test Plan</w:t>
            </w:r>
          </w:p>
        </w:tc>
        <w:tc>
          <w:tcPr>
            <w:tcW w:w="2160" w:type="dxa"/>
            <w:vAlign w:val="center"/>
          </w:tcPr>
          <w:p w:rsidR="0057616F" w:rsidRPr="00BD7FB5" w:rsidRDefault="0057616F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Trinh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Thi</w:t>
            </w:r>
            <w:proofErr w:type="spellEnd"/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Tuyet</w:t>
            </w:r>
            <w:proofErr w:type="spellEnd"/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Mai</w:t>
            </w:r>
          </w:p>
        </w:tc>
        <w:tc>
          <w:tcPr>
            <w:tcW w:w="2070" w:type="dxa"/>
            <w:vAlign w:val="center"/>
          </w:tcPr>
          <w:p w:rsidR="0057616F" w:rsidRPr="00BD7FB5" w:rsidRDefault="0057616F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xls</w:t>
            </w:r>
            <w:proofErr w:type="spellEnd"/>
          </w:p>
        </w:tc>
        <w:tc>
          <w:tcPr>
            <w:tcW w:w="2340" w:type="dxa"/>
            <w:vAlign w:val="center"/>
          </w:tcPr>
          <w:p w:rsidR="0057616F" w:rsidRDefault="0057616F" w:rsidP="003D7F7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19/06/2015</w:t>
            </w:r>
          </w:p>
        </w:tc>
      </w:tr>
    </w:tbl>
    <w:p w:rsidR="00C74B23" w:rsidRDefault="004B3D68" w:rsidP="00535CD3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</w:t>
      </w:r>
      <w:r w:rsidR="00174C3B">
        <w:rPr>
          <w:rFonts w:ascii="Times New Roman" w:hAnsi="Times New Roman"/>
          <w:sz w:val="22"/>
          <w:szCs w:val="22"/>
        </w:rPr>
        <w:t>bl</w:t>
      </w:r>
      <w:r w:rsidRPr="00B551C1">
        <w:rPr>
          <w:rFonts w:ascii="Times New Roman" w:hAnsi="Times New Roman"/>
          <w:sz w:val="22"/>
          <w:szCs w:val="22"/>
        </w:rPr>
        <w:t>ems and Suggestions</w:t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</w:p>
    <w:p w:rsidR="00661E61" w:rsidRPr="00A145E6" w:rsidRDefault="00661E61" w:rsidP="00A145E6">
      <w:pPr>
        <w:pStyle w:val="Heading2"/>
        <w:numPr>
          <w:ilvl w:val="0"/>
          <w:numId w:val="0"/>
        </w:numPr>
        <w:tabs>
          <w:tab w:val="clear" w:pos="576"/>
        </w:tabs>
        <w:ind w:left="360"/>
        <w:rPr>
          <w:rFonts w:ascii="Arial" w:hAnsi="Arial" w:cs="Arial"/>
          <w:b w:val="0"/>
        </w:rPr>
      </w:pPr>
      <w:r w:rsidRPr="00A145E6">
        <w:rPr>
          <w:rFonts w:ascii="Arial" w:hAnsi="Arial" w:cs="Arial"/>
          <w:b w:val="0"/>
        </w:rPr>
        <w:t xml:space="preserve">One member - </w:t>
      </w:r>
      <w:proofErr w:type="spellStart"/>
      <w:r w:rsidRPr="00A145E6">
        <w:rPr>
          <w:rFonts w:ascii="Arial" w:hAnsi="Arial" w:cs="Arial"/>
          <w:b w:val="0"/>
        </w:rPr>
        <w:t>CuongNLT</w:t>
      </w:r>
      <w:proofErr w:type="spellEnd"/>
      <w:r w:rsidRPr="00A145E6">
        <w:rPr>
          <w:rFonts w:ascii="Arial" w:hAnsi="Arial" w:cs="Arial"/>
          <w:b w:val="0"/>
        </w:rPr>
        <w:t xml:space="preserve"> has leave project team because of his personal reasons. That leads to the need of reschedule, re-estimate… and extra effort to do them as well as extra task for other team members.</w:t>
      </w:r>
    </w:p>
    <w:p w:rsidR="00661E61" w:rsidRPr="00A145E6" w:rsidRDefault="00A145E6" w:rsidP="00661E61">
      <w:pPr>
        <w:pStyle w:val="NormalIndent"/>
        <w:ind w:left="540"/>
        <w:rPr>
          <w:rFonts w:ascii="Arial" w:hAnsi="Arial" w:cs="Arial"/>
        </w:rPr>
      </w:pPr>
      <w:r w:rsidRPr="00A145E6">
        <w:rPr>
          <w:rFonts w:ascii="Arial" w:hAnsi="Arial" w:cs="Arial"/>
        </w:rPr>
        <w:t>Suggestions:   -</w:t>
      </w:r>
      <w:r w:rsidRPr="00A145E6">
        <w:rPr>
          <w:rFonts w:ascii="Arial" w:hAnsi="Arial" w:cs="Arial"/>
        </w:rPr>
        <w:tab/>
        <w:t xml:space="preserve"> Proposing project again with new name, scope, member list…</w:t>
      </w:r>
      <w:bookmarkStart w:id="0" w:name="_GoBack"/>
      <w:bookmarkEnd w:id="0"/>
    </w:p>
    <w:p w:rsidR="00A145E6" w:rsidRPr="00A145E6" w:rsidRDefault="00A145E6" w:rsidP="00A145E6">
      <w:pPr>
        <w:pStyle w:val="NormalIndent"/>
        <w:numPr>
          <w:ilvl w:val="0"/>
          <w:numId w:val="15"/>
        </w:numPr>
        <w:rPr>
          <w:rFonts w:ascii="Arial" w:hAnsi="Arial" w:cs="Arial"/>
        </w:rPr>
      </w:pPr>
      <w:r w:rsidRPr="00A145E6">
        <w:rPr>
          <w:rFonts w:ascii="Arial" w:hAnsi="Arial" w:cs="Arial"/>
        </w:rPr>
        <w:t>Reschedule, cut out scope to make it suitable for new effort.</w:t>
      </w:r>
    </w:p>
    <w:p w:rsidR="00A145E6" w:rsidRPr="00A145E6" w:rsidRDefault="00A145E6" w:rsidP="00A145E6">
      <w:pPr>
        <w:pStyle w:val="NormalIndent"/>
        <w:numPr>
          <w:ilvl w:val="0"/>
          <w:numId w:val="15"/>
        </w:numPr>
        <w:rPr>
          <w:rFonts w:ascii="Arial" w:hAnsi="Arial" w:cs="Arial"/>
        </w:rPr>
      </w:pPr>
      <w:r w:rsidRPr="00A145E6">
        <w:rPr>
          <w:rFonts w:ascii="Arial" w:hAnsi="Arial" w:cs="Arial"/>
        </w:rPr>
        <w:t>All other members need to be more initiative and enthusiastic.</w:t>
      </w:r>
    </w:p>
    <w:p w:rsidR="00535CD3" w:rsidRDefault="00535CD3" w:rsidP="00C63C8A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</w:p>
    <w:p w:rsidR="004B3D68" w:rsidRPr="00B551C1" w:rsidRDefault="004B3D68" w:rsidP="00C63C8A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B551C1">
        <w:rPr>
          <w:rFonts w:ascii="Times New Roman" w:hAnsi="Times New Roman"/>
          <w:b/>
          <w:i/>
          <w:sz w:val="22"/>
          <w:szCs w:val="22"/>
        </w:rPr>
        <w:t>Author</w:t>
      </w:r>
    </w:p>
    <w:p w:rsidR="000B543E" w:rsidRPr="00B551C1" w:rsidRDefault="0001505A" w:rsidP="00C63C8A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 xml:space="preserve">Nguyen </w:t>
      </w:r>
      <w:proofErr w:type="spellStart"/>
      <w:r>
        <w:rPr>
          <w:rFonts w:ascii="Times New Roman" w:hAnsi="Times New Roman"/>
          <w:b/>
          <w:i/>
          <w:sz w:val="22"/>
          <w:szCs w:val="22"/>
        </w:rPr>
        <w:t>Thanh</w:t>
      </w:r>
      <w:proofErr w:type="spellEnd"/>
      <w:r>
        <w:rPr>
          <w:rFonts w:ascii="Times New Roman" w:hAnsi="Times New Roman"/>
          <w:b/>
          <w:i/>
          <w:sz w:val="22"/>
          <w:szCs w:val="22"/>
        </w:rPr>
        <w:t xml:space="preserve"> Nam</w:t>
      </w:r>
    </w:p>
    <w:sectPr w:rsidR="000B543E" w:rsidRPr="00B551C1" w:rsidSect="007F4294">
      <w:headerReference w:type="default" r:id="rId8"/>
      <w:footerReference w:type="default" r:id="rId9"/>
      <w:pgSz w:w="11907" w:h="16839" w:code="9"/>
      <w:pgMar w:top="1728" w:right="1800" w:bottom="1728" w:left="1152" w:header="720" w:footer="720" w:gutter="648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9CB" w:rsidRDefault="008F69CB">
      <w:r>
        <w:separator/>
      </w:r>
    </w:p>
  </w:endnote>
  <w:endnote w:type="continuationSeparator" w:id="0">
    <w:p w:rsidR="008F69CB" w:rsidRDefault="008F6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Arial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Pr="00AB009D" w:rsidRDefault="00174C3B" w:rsidP="00AB009D">
    <w:pPr>
      <w:pStyle w:val="Footer"/>
    </w:pPr>
    <w:r w:rsidRPr="00AB009D">
      <w:t>BUIN</w:t>
    </w:r>
    <w:r w:rsidR="001410E2" w:rsidRPr="00AB009D">
      <w:t>_Progress_Report</w:t>
    </w:r>
    <w:r w:rsidR="00AB009D" w:rsidRPr="00AB009D">
      <w:t>2_Week02</w:t>
    </w:r>
    <w:r w:rsidR="003322A8" w:rsidRPr="00AB009D">
      <w:t>_EN</w:t>
    </w:r>
    <w:r w:rsidR="004B3D68" w:rsidRPr="00AB009D">
      <w:tab/>
    </w:r>
    <w:r w:rsidR="00492E30" w:rsidRPr="00AB009D">
      <w:rPr>
        <w:rStyle w:val="PageNumber"/>
      </w:rPr>
      <w:fldChar w:fldCharType="begin"/>
    </w:r>
    <w:r w:rsidR="004B3D68" w:rsidRPr="00AB009D">
      <w:rPr>
        <w:rStyle w:val="PageNumber"/>
      </w:rPr>
      <w:instrText xml:space="preserve"> PAGE </w:instrText>
    </w:r>
    <w:r w:rsidR="00492E30" w:rsidRPr="00AB009D">
      <w:rPr>
        <w:rStyle w:val="PageNumber"/>
      </w:rPr>
      <w:fldChar w:fldCharType="separate"/>
    </w:r>
    <w:r w:rsidR="00A145E6">
      <w:rPr>
        <w:rStyle w:val="PageNumber"/>
        <w:noProof/>
      </w:rPr>
      <w:t>2</w:t>
    </w:r>
    <w:r w:rsidR="00492E30" w:rsidRPr="00AB009D">
      <w:rPr>
        <w:rStyle w:val="PageNumber"/>
      </w:rPr>
      <w:fldChar w:fldCharType="end"/>
    </w:r>
    <w:r w:rsidR="004B3D68" w:rsidRPr="00AB009D">
      <w:rPr>
        <w:rStyle w:val="PageNumber"/>
      </w:rPr>
      <w:t>/</w:t>
    </w:r>
    <w:r w:rsidR="00492E30" w:rsidRPr="00AB009D">
      <w:rPr>
        <w:rStyle w:val="PageNumber"/>
      </w:rPr>
      <w:fldChar w:fldCharType="begin"/>
    </w:r>
    <w:r w:rsidR="004B3D68" w:rsidRPr="00AB009D">
      <w:rPr>
        <w:rStyle w:val="PageNumber"/>
      </w:rPr>
      <w:instrText xml:space="preserve"> NUMPAGES </w:instrText>
    </w:r>
    <w:r w:rsidR="00492E30" w:rsidRPr="00AB009D">
      <w:rPr>
        <w:rStyle w:val="PageNumber"/>
      </w:rPr>
      <w:fldChar w:fldCharType="separate"/>
    </w:r>
    <w:r w:rsidR="00A145E6">
      <w:rPr>
        <w:rStyle w:val="PageNumber"/>
        <w:noProof/>
      </w:rPr>
      <w:t>3</w:t>
    </w:r>
    <w:r w:rsidR="00492E30" w:rsidRPr="00AB009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9CB" w:rsidRDefault="008F69CB">
      <w:r>
        <w:separator/>
      </w:r>
    </w:p>
  </w:footnote>
  <w:footnote w:type="continuationSeparator" w:id="0">
    <w:p w:rsidR="008F69CB" w:rsidRDefault="008F69CB">
      <w:r>
        <w:continuationSeparator/>
      </w:r>
    </w:p>
  </w:footnote>
  <w:footnote w:id="1">
    <w:p w:rsidR="004B3D68" w:rsidRDefault="004B3D68" w:rsidP="008B7EA6">
      <w:pPr>
        <w:pStyle w:val="FootnoteText"/>
        <w:ind w:left="0" w:firstLine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09D" w:rsidRPr="00AB009D" w:rsidRDefault="00AB009D" w:rsidP="00AB009D">
    <w:pPr>
      <w:pStyle w:val="Header"/>
    </w:pPr>
    <w:r w:rsidRPr="00AB009D">
      <w:t>BUIN_Progress_Report2_Week02_EN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u w:val="single"/>
        <w:vertAlign w:val="baseline"/>
      </w:rPr>
    </w:lvl>
  </w:abstractNum>
  <w:abstractNum w:abstractNumId="11">
    <w:nsid w:val="3378412D"/>
    <w:multiLevelType w:val="hybridMultilevel"/>
    <w:tmpl w:val="A79EF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3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5">
    <w:nsid w:val="3F4867F0"/>
    <w:multiLevelType w:val="hybridMultilevel"/>
    <w:tmpl w:val="F31650BA"/>
    <w:lvl w:ilvl="0" w:tplc="2CA65D2C">
      <w:start w:val="1"/>
      <w:numFmt w:val="bullet"/>
      <w:lvlText w:val="-"/>
      <w:lvlJc w:val="left"/>
      <w:pPr>
        <w:ind w:left="220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6">
    <w:nsid w:val="3F7D67B1"/>
    <w:multiLevelType w:val="hybridMultilevel"/>
    <w:tmpl w:val="22C66C50"/>
    <w:lvl w:ilvl="0" w:tplc="50D46D50">
      <w:start w:val="2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8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2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3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6"/>
  </w:num>
  <w:num w:numId="2">
    <w:abstractNumId w:val="18"/>
  </w:num>
  <w:num w:numId="3">
    <w:abstractNumId w:val="3"/>
  </w:num>
  <w:num w:numId="4">
    <w:abstractNumId w:val="10"/>
  </w:num>
  <w:num w:numId="5">
    <w:abstractNumId w:val="17"/>
  </w:num>
  <w:num w:numId="6">
    <w:abstractNumId w:val="33"/>
  </w:num>
  <w:num w:numId="7">
    <w:abstractNumId w:val="13"/>
  </w:num>
  <w:num w:numId="8">
    <w:abstractNumId w:val="22"/>
  </w:num>
  <w:num w:numId="9">
    <w:abstractNumId w:val="9"/>
  </w:num>
  <w:num w:numId="10">
    <w:abstractNumId w:val="31"/>
  </w:num>
  <w:num w:numId="11">
    <w:abstractNumId w:val="7"/>
  </w:num>
  <w:num w:numId="12">
    <w:abstractNumId w:val="7"/>
  </w:num>
  <w:num w:numId="13">
    <w:abstractNumId w:val="16"/>
  </w:num>
  <w:num w:numId="14">
    <w:abstractNumId w:val="11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785DA6"/>
    <w:rsid w:val="00000A66"/>
    <w:rsid w:val="0000261F"/>
    <w:rsid w:val="0001505A"/>
    <w:rsid w:val="000207BA"/>
    <w:rsid w:val="00033861"/>
    <w:rsid w:val="00045DB9"/>
    <w:rsid w:val="000A3E3D"/>
    <w:rsid w:val="000A4F20"/>
    <w:rsid w:val="000A551A"/>
    <w:rsid w:val="000B11C4"/>
    <w:rsid w:val="000B543E"/>
    <w:rsid w:val="000E13F8"/>
    <w:rsid w:val="001151BA"/>
    <w:rsid w:val="00116A50"/>
    <w:rsid w:val="00125198"/>
    <w:rsid w:val="00125298"/>
    <w:rsid w:val="001410E2"/>
    <w:rsid w:val="00152F77"/>
    <w:rsid w:val="00157DDD"/>
    <w:rsid w:val="001679E6"/>
    <w:rsid w:val="00174C3B"/>
    <w:rsid w:val="00177638"/>
    <w:rsid w:val="001916F2"/>
    <w:rsid w:val="00191C42"/>
    <w:rsid w:val="00192AEE"/>
    <w:rsid w:val="001955F3"/>
    <w:rsid w:val="001B1849"/>
    <w:rsid w:val="001C03E1"/>
    <w:rsid w:val="001C0EFD"/>
    <w:rsid w:val="002201A1"/>
    <w:rsid w:val="00246CC7"/>
    <w:rsid w:val="00282888"/>
    <w:rsid w:val="002C08E5"/>
    <w:rsid w:val="002C332A"/>
    <w:rsid w:val="002D0B1A"/>
    <w:rsid w:val="002D6B79"/>
    <w:rsid w:val="002D7DAF"/>
    <w:rsid w:val="002E0DC3"/>
    <w:rsid w:val="002F062E"/>
    <w:rsid w:val="002F6EF9"/>
    <w:rsid w:val="00305B28"/>
    <w:rsid w:val="0031116A"/>
    <w:rsid w:val="00317B3B"/>
    <w:rsid w:val="00322B27"/>
    <w:rsid w:val="0032484C"/>
    <w:rsid w:val="003322A8"/>
    <w:rsid w:val="003378CA"/>
    <w:rsid w:val="00350774"/>
    <w:rsid w:val="003C236A"/>
    <w:rsid w:val="003C3EFF"/>
    <w:rsid w:val="003D7F71"/>
    <w:rsid w:val="00410FF3"/>
    <w:rsid w:val="00421092"/>
    <w:rsid w:val="004835B6"/>
    <w:rsid w:val="00492E30"/>
    <w:rsid w:val="00494A0E"/>
    <w:rsid w:val="004A641E"/>
    <w:rsid w:val="004B3D68"/>
    <w:rsid w:val="004C6EC4"/>
    <w:rsid w:val="004D2BC3"/>
    <w:rsid w:val="004D5A28"/>
    <w:rsid w:val="004E395B"/>
    <w:rsid w:val="004E3DC0"/>
    <w:rsid w:val="004F5A80"/>
    <w:rsid w:val="0050377C"/>
    <w:rsid w:val="005164AA"/>
    <w:rsid w:val="00535CD3"/>
    <w:rsid w:val="005479CB"/>
    <w:rsid w:val="00556C2E"/>
    <w:rsid w:val="0057616F"/>
    <w:rsid w:val="005844E2"/>
    <w:rsid w:val="005B4A3B"/>
    <w:rsid w:val="005D40D0"/>
    <w:rsid w:val="00611ACA"/>
    <w:rsid w:val="0065715C"/>
    <w:rsid w:val="00661E61"/>
    <w:rsid w:val="00671FE4"/>
    <w:rsid w:val="00684AC6"/>
    <w:rsid w:val="00693576"/>
    <w:rsid w:val="006A545C"/>
    <w:rsid w:val="006A6285"/>
    <w:rsid w:val="006B7EE0"/>
    <w:rsid w:val="006D67AE"/>
    <w:rsid w:val="00713D78"/>
    <w:rsid w:val="00734BC7"/>
    <w:rsid w:val="00742D86"/>
    <w:rsid w:val="00756433"/>
    <w:rsid w:val="007705F9"/>
    <w:rsid w:val="007819D7"/>
    <w:rsid w:val="00782600"/>
    <w:rsid w:val="00785DA6"/>
    <w:rsid w:val="007C2D2B"/>
    <w:rsid w:val="007C4C8D"/>
    <w:rsid w:val="007D0392"/>
    <w:rsid w:val="007F4294"/>
    <w:rsid w:val="008111D6"/>
    <w:rsid w:val="008174A3"/>
    <w:rsid w:val="008526FE"/>
    <w:rsid w:val="00861BA5"/>
    <w:rsid w:val="008A7CE7"/>
    <w:rsid w:val="008B6FAA"/>
    <w:rsid w:val="008B7EA6"/>
    <w:rsid w:val="008E6212"/>
    <w:rsid w:val="008F69CB"/>
    <w:rsid w:val="0090532B"/>
    <w:rsid w:val="00905F04"/>
    <w:rsid w:val="00910418"/>
    <w:rsid w:val="00923FB3"/>
    <w:rsid w:val="00947344"/>
    <w:rsid w:val="009A1177"/>
    <w:rsid w:val="009A2DA2"/>
    <w:rsid w:val="009B4D19"/>
    <w:rsid w:val="009D2FDE"/>
    <w:rsid w:val="009F43E0"/>
    <w:rsid w:val="00A0432A"/>
    <w:rsid w:val="00A04731"/>
    <w:rsid w:val="00A145E6"/>
    <w:rsid w:val="00A2156C"/>
    <w:rsid w:val="00A43447"/>
    <w:rsid w:val="00A73195"/>
    <w:rsid w:val="00AA4BAD"/>
    <w:rsid w:val="00AB009D"/>
    <w:rsid w:val="00AC343C"/>
    <w:rsid w:val="00AC4D33"/>
    <w:rsid w:val="00AE16A4"/>
    <w:rsid w:val="00AE7A2C"/>
    <w:rsid w:val="00B43BBB"/>
    <w:rsid w:val="00B551C1"/>
    <w:rsid w:val="00B6023C"/>
    <w:rsid w:val="00B97463"/>
    <w:rsid w:val="00BA4FEF"/>
    <w:rsid w:val="00BA6E8F"/>
    <w:rsid w:val="00BA7F34"/>
    <w:rsid w:val="00BD7FB5"/>
    <w:rsid w:val="00C0300A"/>
    <w:rsid w:val="00C50049"/>
    <w:rsid w:val="00C53FE6"/>
    <w:rsid w:val="00C63C8A"/>
    <w:rsid w:val="00C74B23"/>
    <w:rsid w:val="00C766F6"/>
    <w:rsid w:val="00CB055C"/>
    <w:rsid w:val="00CC18D3"/>
    <w:rsid w:val="00CC3C27"/>
    <w:rsid w:val="00CC528D"/>
    <w:rsid w:val="00CE0A85"/>
    <w:rsid w:val="00CE5B9A"/>
    <w:rsid w:val="00D07705"/>
    <w:rsid w:val="00D129C3"/>
    <w:rsid w:val="00D136C4"/>
    <w:rsid w:val="00D155F3"/>
    <w:rsid w:val="00D204C2"/>
    <w:rsid w:val="00D26CEA"/>
    <w:rsid w:val="00D372AE"/>
    <w:rsid w:val="00D943A4"/>
    <w:rsid w:val="00D94851"/>
    <w:rsid w:val="00D9504E"/>
    <w:rsid w:val="00DA60B7"/>
    <w:rsid w:val="00E0475D"/>
    <w:rsid w:val="00E05862"/>
    <w:rsid w:val="00E11151"/>
    <w:rsid w:val="00E136B4"/>
    <w:rsid w:val="00E1537B"/>
    <w:rsid w:val="00E4672F"/>
    <w:rsid w:val="00E50502"/>
    <w:rsid w:val="00E674E9"/>
    <w:rsid w:val="00EB6FA1"/>
    <w:rsid w:val="00ED0615"/>
    <w:rsid w:val="00ED1C11"/>
    <w:rsid w:val="00F1108A"/>
    <w:rsid w:val="00F12D78"/>
    <w:rsid w:val="00F140BC"/>
    <w:rsid w:val="00F200AE"/>
    <w:rsid w:val="00F231F6"/>
    <w:rsid w:val="00F26B44"/>
    <w:rsid w:val="00F4703D"/>
    <w:rsid w:val="00F51F3B"/>
    <w:rsid w:val="00F83B57"/>
    <w:rsid w:val="00F87CE2"/>
    <w:rsid w:val="00F9109B"/>
    <w:rsid w:val="00FA02FB"/>
    <w:rsid w:val="00FA052D"/>
    <w:rsid w:val="00FA26A9"/>
    <w:rsid w:val="00FB7CA7"/>
    <w:rsid w:val="00FC22B3"/>
    <w:rsid w:val="00FC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26E3905-36F0-41C6-A382-FE77592F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AB009D"/>
    <w:pPr>
      <w:ind w:left="90"/>
    </w:pPr>
    <w:rPr>
      <w:rFonts w:ascii="Arial" w:hAnsi="Arial" w:cs="Arial"/>
      <w:color w:val="A6A6A6" w:themeColor="background1" w:themeShade="A6"/>
    </w:rPr>
  </w:style>
  <w:style w:type="paragraph" w:styleId="Footer">
    <w:name w:val="footer"/>
    <w:basedOn w:val="Normal"/>
    <w:autoRedefine/>
    <w:rsid w:val="00AB009D"/>
    <w:pPr>
      <w:pBdr>
        <w:top w:val="single" w:sz="4" w:space="1" w:color="auto"/>
      </w:pBdr>
      <w:tabs>
        <w:tab w:val="right" w:pos="9360"/>
      </w:tabs>
      <w:ind w:left="0"/>
    </w:pPr>
    <w:rPr>
      <w:rFonts w:ascii="Arial" w:hAnsi="Arial" w:cs="Arial"/>
      <w:color w:val="A6A6A6" w:themeColor="background1" w:themeShade="A6"/>
      <w:lang w:eastAsia="ja-JP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E674E9"/>
    <w:pPr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671FE4"/>
    <w:pPr>
      <w:tabs>
        <w:tab w:val="clear" w:pos="1152"/>
      </w:tabs>
      <w:spacing w:after="0" w:line="360" w:lineRule="auto"/>
      <w:ind w:left="0" w:firstLine="0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</w:rPr>
  </w:style>
  <w:style w:type="paragraph" w:customStyle="1" w:styleId="HeadingLv1">
    <w:name w:val="Heading Lv1"/>
    <w:autoRedefine/>
    <w:rsid w:val="00FB7CA7"/>
    <w:pPr>
      <w:spacing w:before="80" w:after="80"/>
    </w:pPr>
    <w:rPr>
      <w:rFonts w:ascii="Arial" w:hAnsi="Arial" w:cs="Arial"/>
      <w:b/>
      <w:color w:val="6E2500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g\Desktop\VNBD-%20Voluntary%20non-remunerated%20blood%20donation%20VNBD\Package_E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Report.dot</Template>
  <TotalTime>384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Nam Nguyễn Thành</dc:creator>
  <dc:description>Newly issue</dc:description>
  <cp:lastModifiedBy>Nam Nguyễn Thành</cp:lastModifiedBy>
  <cp:revision>122</cp:revision>
  <cp:lastPrinted>2000-08-14T03:46:00Z</cp:lastPrinted>
  <dcterms:created xsi:type="dcterms:W3CDTF">2013-09-15T15:51:00Z</dcterms:created>
  <dcterms:modified xsi:type="dcterms:W3CDTF">2015-06-09T02:58:00Z</dcterms:modified>
  <cp:category>Template</cp:category>
</cp:coreProperties>
</file>