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42B3B">
      <w:pPr>
        <w:pStyle w:val="HeadingBig"/>
        <w:rPr>
          <w:rFonts w:ascii="Times New Roman" w:hAnsi="Times New Roman"/>
          <w:i w:val="0"/>
          <w:iCs w:val="0"/>
          <w:sz w:val="36"/>
          <w:szCs w:val="36"/>
        </w:rPr>
      </w:pPr>
      <w:r>
        <w:rPr>
          <w:rFonts w:ascii="Times New Roman" w:hAnsi="Times New Roman"/>
          <w:i w:val="0"/>
          <w:iCs w:val="0"/>
          <w:sz w:val="36"/>
          <w:szCs w:val="36"/>
        </w:rPr>
        <w:t>BUSLOVER</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42B3B">
        <w:rPr>
          <w:rFonts w:ascii="Times New Roman" w:hAnsi="Times New Roman"/>
          <w:b/>
          <w:bCs/>
          <w:iCs/>
          <w:snapToGrid w:val="0"/>
          <w:sz w:val="32"/>
          <w:szCs w:val="32"/>
          <w:lang w:val="en-US"/>
        </w:rPr>
        <w:t>BL</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342B3B">
        <w:rPr>
          <w:rFonts w:ascii="Times New Roman" w:hAnsi="Times New Roman"/>
          <w:b/>
          <w:bCs/>
          <w:iCs/>
          <w:snapToGrid w:val="0"/>
          <w:sz w:val="32"/>
          <w:szCs w:val="32"/>
          <w:lang w:val="en-US"/>
        </w:rPr>
        <w:t>BL</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342B3B">
        <w:rPr>
          <w:rFonts w:ascii="Times New Roman" w:hAnsi="Times New Roman"/>
          <w:b/>
          <w:bCs/>
          <w:snapToGrid w:val="0"/>
          <w:sz w:val="28"/>
          <w:szCs w:val="28"/>
          <w:lang w:val="en-US"/>
        </w:rPr>
        <w:t>Han</w:t>
      </w:r>
      <w:r w:rsidR="00437275" w:rsidRPr="00077E1F">
        <w:rPr>
          <w:rFonts w:ascii="Times New Roman" w:hAnsi="Times New Roman"/>
          <w:b/>
          <w:bCs/>
          <w:snapToGrid w:val="0"/>
          <w:sz w:val="28"/>
          <w:szCs w:val="28"/>
          <w:lang w:val="en-US"/>
        </w:rPr>
        <w:t>oi</w:t>
      </w:r>
      <w:r w:rsidR="00D25A64" w:rsidRPr="00077E1F">
        <w:rPr>
          <w:rFonts w:ascii="Times New Roman" w:hAnsi="Times New Roman"/>
          <w:b/>
          <w:bCs/>
          <w:snapToGrid w:val="0"/>
          <w:sz w:val="28"/>
          <w:szCs w:val="28"/>
          <w:lang w:val="en-US"/>
        </w:rPr>
        <w:t xml:space="preserve">, </w:t>
      </w:r>
      <w:r w:rsidR="00342B3B">
        <w:rPr>
          <w:rFonts w:ascii="Times New Roman" w:hAnsi="Times New Roman"/>
          <w:b/>
          <w:bCs/>
          <w:iCs/>
          <w:snapToGrid w:val="0"/>
          <w:sz w:val="28"/>
          <w:szCs w:val="28"/>
          <w:lang w:val="en-US"/>
        </w:rPr>
        <w:t>13/05/2015</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363C08" w:rsidP="00EA211E">
            <w:r>
              <w:t>1</w:t>
            </w:r>
            <w:r w:rsidR="005D7B1D" w:rsidRPr="00077E1F">
              <w:t>3/05</w:t>
            </w:r>
            <w:r w:rsidR="00A45D44">
              <w:t>/2015</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363C08" w:rsidP="00EA211E">
            <w:r>
              <w:t>Trinh Thi Tuyet Mai</w:t>
            </w:r>
          </w:p>
          <w:p w:rsidR="00C661CA" w:rsidRPr="00077E1F" w:rsidRDefault="005D7B1D" w:rsidP="00EA211E">
            <w:r w:rsidRPr="00077E1F">
              <w:t>Test leader</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363C08" w:rsidP="00EA211E">
            <w:r>
              <w:t>1</w:t>
            </w:r>
            <w:r w:rsidR="00716CA5" w:rsidRPr="00077E1F">
              <w:t>8/05</w:t>
            </w:r>
            <w:r w:rsidR="00A45D44">
              <w:t>/2015</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CD53D3" w:rsidP="00CF332A">
            <w:pPr>
              <w:pStyle w:val="Bang"/>
              <w:ind w:left="0"/>
              <w:rPr>
                <w:sz w:val="22"/>
                <w:szCs w:val="22"/>
              </w:rPr>
            </w:pPr>
            <w:r>
              <w:rPr>
                <w:sz w:val="22"/>
                <w:szCs w:val="22"/>
              </w:rPr>
              <w:t>13</w:t>
            </w:r>
            <w:r w:rsidR="002A6F70" w:rsidRPr="0094456A">
              <w:rPr>
                <w:sz w:val="22"/>
                <w:szCs w:val="22"/>
              </w:rPr>
              <w:t>/</w:t>
            </w:r>
            <w:r>
              <w:rPr>
                <w:sz w:val="22"/>
                <w:szCs w:val="22"/>
              </w:rPr>
              <w:t>0</w:t>
            </w:r>
            <w:r w:rsidR="002A6F70" w:rsidRPr="0094456A">
              <w:rPr>
                <w:sz w:val="22"/>
                <w:szCs w:val="22"/>
              </w:rPr>
              <w:t>5</w:t>
            </w:r>
            <w:r w:rsidR="00A45D44">
              <w:rPr>
                <w:sz w:val="22"/>
                <w:szCs w:val="22"/>
              </w:rPr>
              <w:t>/2015</w:t>
            </w:r>
          </w:p>
        </w:tc>
        <w:tc>
          <w:tcPr>
            <w:tcW w:w="1560" w:type="dxa"/>
            <w:vAlign w:val="center"/>
          </w:tcPr>
          <w:p w:rsidR="00DE4065" w:rsidRPr="0094456A" w:rsidRDefault="00F918CC" w:rsidP="00CF332A">
            <w:pPr>
              <w:pStyle w:val="Bang"/>
              <w:ind w:left="0"/>
              <w:rPr>
                <w:sz w:val="22"/>
                <w:szCs w:val="22"/>
              </w:rPr>
            </w:pPr>
            <w:r>
              <w:rPr>
                <w:sz w:val="22"/>
                <w:szCs w:val="22"/>
              </w:rPr>
              <w:t>Add</w:t>
            </w:r>
            <w:r w:rsidR="00B02B1B" w:rsidRPr="0094456A">
              <w:rPr>
                <w:sz w:val="22"/>
                <w:szCs w:val="22"/>
              </w:rPr>
              <w:t xml:space="preserve"> Project Plan</w:t>
            </w:r>
          </w:p>
        </w:tc>
        <w:tc>
          <w:tcPr>
            <w:tcW w:w="708" w:type="dxa"/>
            <w:vAlign w:val="center"/>
          </w:tcPr>
          <w:p w:rsidR="00DE4065" w:rsidRPr="0094456A" w:rsidRDefault="00F918CC" w:rsidP="00CF332A">
            <w:pPr>
              <w:pStyle w:val="Bang"/>
              <w:ind w:left="0"/>
              <w:rPr>
                <w:sz w:val="22"/>
                <w:szCs w:val="22"/>
              </w:rPr>
            </w:pPr>
            <w:r>
              <w:rPr>
                <w:sz w:val="22"/>
                <w:szCs w:val="22"/>
              </w:rPr>
              <w:t>A</w:t>
            </w:r>
          </w:p>
        </w:tc>
        <w:tc>
          <w:tcPr>
            <w:tcW w:w="1985" w:type="dxa"/>
            <w:vAlign w:val="center"/>
          </w:tcPr>
          <w:p w:rsidR="00DE4065" w:rsidRPr="0094456A" w:rsidRDefault="00F918CC" w:rsidP="00F918CC">
            <w:pPr>
              <w:pStyle w:val="Bang"/>
              <w:ind w:left="0"/>
              <w:rPr>
                <w:sz w:val="22"/>
                <w:szCs w:val="22"/>
              </w:rPr>
            </w:pPr>
            <w:r>
              <w:rPr>
                <w:sz w:val="22"/>
                <w:szCs w:val="22"/>
              </w:rPr>
              <w:t>Add</w:t>
            </w:r>
            <w:r w:rsidR="00B02B1B" w:rsidRPr="0094456A">
              <w:rPr>
                <w:sz w:val="22"/>
                <w:szCs w:val="22"/>
              </w:rPr>
              <w:t xml:space="preserv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CF332A">
            <w:pPr>
              <w:pStyle w:val="Bang"/>
              <w:rPr>
                <w:sz w:val="22"/>
                <w:szCs w:val="22"/>
              </w:rPr>
            </w:pPr>
          </w:p>
        </w:tc>
        <w:tc>
          <w:tcPr>
            <w:tcW w:w="1560" w:type="dxa"/>
            <w:vAlign w:val="center"/>
          </w:tcPr>
          <w:p w:rsidR="00DE4065" w:rsidRPr="0094456A" w:rsidRDefault="00DE4065" w:rsidP="00CF332A">
            <w:pPr>
              <w:pStyle w:val="Bang"/>
              <w:rPr>
                <w:sz w:val="22"/>
                <w:szCs w:val="22"/>
              </w:rPr>
            </w:pPr>
          </w:p>
        </w:tc>
        <w:tc>
          <w:tcPr>
            <w:tcW w:w="708" w:type="dxa"/>
            <w:vAlign w:val="center"/>
          </w:tcPr>
          <w:p w:rsidR="00DE4065" w:rsidRPr="0094456A" w:rsidRDefault="00DE4065" w:rsidP="00CF332A">
            <w:pPr>
              <w:pStyle w:val="Bang"/>
              <w:rPr>
                <w:sz w:val="22"/>
                <w:szCs w:val="22"/>
              </w:rPr>
            </w:pPr>
          </w:p>
        </w:tc>
        <w:tc>
          <w:tcPr>
            <w:tcW w:w="1985" w:type="dxa"/>
            <w:vAlign w:val="center"/>
          </w:tcPr>
          <w:p w:rsidR="00DE4065" w:rsidRPr="0094456A" w:rsidRDefault="00DE4065" w:rsidP="00CF332A">
            <w:pPr>
              <w:pStyle w:val="Bang"/>
              <w:rPr>
                <w:sz w:val="22"/>
                <w:szCs w:val="22"/>
              </w:rPr>
            </w:pPr>
          </w:p>
        </w:tc>
        <w:tc>
          <w:tcPr>
            <w:tcW w:w="1701" w:type="dxa"/>
          </w:tcPr>
          <w:p w:rsidR="00DE4065" w:rsidRPr="0094456A" w:rsidRDefault="00DE4065" w:rsidP="00CF332A">
            <w:pPr>
              <w:pStyle w:val="Bang"/>
              <w:rPr>
                <w:sz w:val="22"/>
                <w:szCs w:val="22"/>
              </w:rPr>
            </w:pPr>
          </w:p>
        </w:tc>
        <w:tc>
          <w:tcPr>
            <w:tcW w:w="1112" w:type="dxa"/>
            <w:vAlign w:val="center"/>
          </w:tcPr>
          <w:p w:rsidR="00DE4065" w:rsidRPr="0094456A" w:rsidRDefault="00DE4065" w:rsidP="00CF332A">
            <w:pPr>
              <w:pStyle w:val="Bang"/>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A029DB">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A029DB">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A029DB">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A029DB">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A029DB">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A029DB">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DD4A48" w:rsidP="00AA59A5">
            <w:pPr>
              <w:pStyle w:val="Bang"/>
              <w:ind w:left="0"/>
              <w:rPr>
                <w:sz w:val="22"/>
                <w:szCs w:val="22"/>
              </w:rPr>
            </w:pPr>
            <w:r>
              <w:rPr>
                <w:sz w:val="22"/>
                <w:szCs w:val="22"/>
              </w:rPr>
              <w:t>BL</w:t>
            </w:r>
          </w:p>
        </w:tc>
        <w:tc>
          <w:tcPr>
            <w:tcW w:w="4111" w:type="dxa"/>
          </w:tcPr>
          <w:p w:rsidR="002F74F6" w:rsidRPr="0094456A" w:rsidRDefault="00DD4A48" w:rsidP="00AA59A5">
            <w:pPr>
              <w:pStyle w:val="Bang"/>
              <w:ind w:left="0"/>
              <w:rPr>
                <w:sz w:val="22"/>
                <w:szCs w:val="22"/>
              </w:rPr>
            </w:pPr>
            <w:r>
              <w:rPr>
                <w:sz w:val="22"/>
                <w:szCs w:val="22"/>
              </w:rPr>
              <w:t>BusLover</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p>
        </w:tc>
        <w:tc>
          <w:tcPr>
            <w:tcW w:w="4111" w:type="dxa"/>
          </w:tcPr>
          <w:p w:rsidR="0049531B" w:rsidRPr="0094456A" w:rsidRDefault="0049531B" w:rsidP="00AA59A5">
            <w:pPr>
              <w:pStyle w:val="Bang"/>
              <w:ind w:left="0"/>
              <w:rPr>
                <w:sz w:val="22"/>
                <w:szCs w:val="22"/>
              </w:rPr>
            </w:pP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8336FE" w:rsidP="008336FE">
            <w:pPr>
              <w:ind w:left="0"/>
            </w:pPr>
            <w:r>
              <w:t>BL</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606903" w:rsidP="0094456A">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8336FE" w:rsidP="0094456A">
            <w:pPr>
              <w:ind w:left="0"/>
            </w:pPr>
            <w:r>
              <w:t>Nguyen Thanh</w:t>
            </w:r>
            <w:r w:rsidR="00077E1F"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606903" w:rsidP="00606903">
            <w:pPr>
              <w:ind w:left="0"/>
            </w:pPr>
            <w:r>
              <w:t>Bus transportation support</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Test, Integration Test, System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w:t>
      </w:r>
      <w:r w:rsidRPr="00077E1F">
        <w:lastRenderedPageBreak/>
        <w:t xml:space="preserve">communication, and how to use vocabulary in the situations. This is very new point 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r w:rsidRPr="00077E1F">
        <w:t xml:space="preserve">good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User can find available Japanese document in UJD as elementary grammar, intermediate grammar, list kanji, readings, Minnano Nihongo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Admin can view, reply, delete Q &amp; A.</w:t>
      </w:r>
    </w:p>
    <w:p w:rsidR="00E03826" w:rsidRDefault="00E03826" w:rsidP="00EA211E">
      <w:pPr>
        <w:pStyle w:val="Body"/>
        <w:numPr>
          <w:ilvl w:val="0"/>
          <w:numId w:val="10"/>
        </w:numPr>
      </w:pPr>
      <w:r w:rsidRPr="00077E1F">
        <w:rPr>
          <w:b/>
        </w:rPr>
        <w:t>Managing Data</w:t>
      </w:r>
      <w:r w:rsidRPr="00077E1F">
        <w:t>: Admin can add, update, delete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1</w:t>
            </w:r>
          </w:p>
        </w:tc>
        <w:tc>
          <w:tcPr>
            <w:tcW w:w="5103" w:type="dxa"/>
          </w:tcPr>
          <w:p w:rsidR="00674727" w:rsidRPr="00077E1F" w:rsidRDefault="000F6542" w:rsidP="008215FF">
            <w:pPr>
              <w:pStyle w:val="NormalIndent"/>
              <w:ind w:left="0"/>
            </w:pPr>
            <w:r>
              <w:t>There are devices in the bus which were set BusLover app for Driver in; and it has ability to submit JSON over 3G network.</w:t>
            </w:r>
          </w:p>
        </w:tc>
        <w:tc>
          <w:tcPr>
            <w:tcW w:w="2613" w:type="dxa"/>
          </w:tcPr>
          <w:p w:rsidR="00674727" w:rsidRPr="00077E1F" w:rsidRDefault="000F6542" w:rsidP="008215FF">
            <w:pPr>
              <w:pStyle w:val="NormalIndent"/>
              <w:ind w:left="0"/>
            </w:pPr>
            <w:r w:rsidRPr="00077E1F">
              <w:t>External Interfaces</w:t>
            </w:r>
          </w:p>
        </w:tc>
      </w:tr>
      <w:tr w:rsidR="00674727" w:rsidRPr="00077E1F" w:rsidTr="008215FF">
        <w:trPr>
          <w:jc w:val="center"/>
        </w:trPr>
        <w:tc>
          <w:tcPr>
            <w:tcW w:w="534" w:type="dxa"/>
          </w:tcPr>
          <w:p w:rsidR="00674727" w:rsidRPr="00077E1F" w:rsidRDefault="0026209A" w:rsidP="008215FF">
            <w:pPr>
              <w:pStyle w:val="NormalIndent"/>
              <w:ind w:left="0"/>
            </w:pPr>
            <w:r w:rsidRPr="00077E1F">
              <w:t>2</w:t>
            </w:r>
          </w:p>
        </w:tc>
        <w:tc>
          <w:tcPr>
            <w:tcW w:w="5103" w:type="dxa"/>
          </w:tcPr>
          <w:p w:rsidR="00674727" w:rsidRPr="00077E1F" w:rsidRDefault="00EB4E7F" w:rsidP="008215FF">
            <w:pPr>
              <w:pStyle w:val="NormalIndent"/>
              <w:ind w:left="0"/>
            </w:pPr>
            <w:r>
              <w:t>R</w:t>
            </w:r>
            <w:r w:rsidR="0026209A" w:rsidRPr="00077E1F">
              <w:t>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EB4E7F" w:rsidRPr="00077E1F" w:rsidTr="008215FF">
        <w:trPr>
          <w:jc w:val="center"/>
        </w:trPr>
        <w:tc>
          <w:tcPr>
            <w:tcW w:w="534" w:type="dxa"/>
          </w:tcPr>
          <w:p w:rsidR="00EB4E7F" w:rsidRPr="00077E1F" w:rsidRDefault="00EB4E7F" w:rsidP="008215FF">
            <w:pPr>
              <w:pStyle w:val="NormalIndent"/>
              <w:ind w:left="0"/>
            </w:pPr>
            <w:r>
              <w:t>3</w:t>
            </w:r>
          </w:p>
        </w:tc>
        <w:tc>
          <w:tcPr>
            <w:tcW w:w="5103" w:type="dxa"/>
          </w:tcPr>
          <w:p w:rsidR="00EB4E7F" w:rsidRDefault="00EB4E7F" w:rsidP="00EB4E7F">
            <w:pPr>
              <w:pStyle w:val="NormalIndent"/>
              <w:ind w:left="0"/>
            </w:pPr>
            <w:r>
              <w:t>There is one distinct QR Code on each bus, which were used for scan for Collection</w:t>
            </w:r>
          </w:p>
        </w:tc>
        <w:tc>
          <w:tcPr>
            <w:tcW w:w="2613" w:type="dxa"/>
          </w:tcPr>
          <w:p w:rsidR="00EB4E7F" w:rsidRPr="00077E1F" w:rsidRDefault="00EB4E7F" w:rsidP="008215FF">
            <w:pPr>
              <w:pStyle w:val="NormalIndent"/>
              <w:ind w:left="0"/>
            </w:pPr>
            <w:r>
              <w:t>Resource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w:t>
            </w:r>
            <w:r w:rsidR="00A45D44">
              <w:t>s</w:t>
            </w:r>
            <w:r w:rsidRPr="00077E1F">
              <w:t xml:space="preserve">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w:t>
            </w:r>
            <w:r w:rsidR="009F671C">
              <w:t>ompleted within 1</w:t>
            </w:r>
            <w:r w:rsidR="00186CBC">
              <w:t>1</w:t>
            </w:r>
            <w:r w:rsidR="009F671C">
              <w:t xml:space="preserve"> days since 11</w:t>
            </w:r>
            <w:r w:rsidR="001548E6" w:rsidRPr="00077E1F">
              <w:t>/05</w:t>
            </w:r>
            <w:r w:rsidR="00A45D44">
              <w:t>/2015</w:t>
            </w:r>
            <w:r w:rsidRPr="00077E1F">
              <w:t xml:space="preserve"> </w:t>
            </w:r>
          </w:p>
          <w:p w:rsidR="0026209A" w:rsidRPr="00077E1F" w:rsidRDefault="009F671C" w:rsidP="008215FF">
            <w:pPr>
              <w:pStyle w:val="NormalIndent"/>
              <w:ind w:left="0"/>
            </w:pPr>
            <w:r>
              <w:t>Deadline: 22</w:t>
            </w:r>
            <w:r w:rsidR="001548E6" w:rsidRPr="00077E1F">
              <w:t>/06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A45D44">
              <w:t>/2015</w:t>
            </w:r>
            <w:r w:rsidRPr="00077E1F">
              <w:t xml:space="preserve"> </w:t>
            </w:r>
          </w:p>
          <w:p w:rsidR="0026209A" w:rsidRPr="00077E1F" w:rsidRDefault="0026209A" w:rsidP="008215FF">
            <w:pPr>
              <w:pStyle w:val="NormalIndent"/>
              <w:ind w:left="0"/>
            </w:pPr>
            <w:r w:rsidRPr="00077E1F">
              <w:t xml:space="preserve">Deadline: </w:t>
            </w:r>
            <w:r w:rsidR="00F07157">
              <w:t>24/06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w:t>
            </w:r>
            <w:r w:rsidR="00A45D44">
              <w:t>/2015</w:t>
            </w:r>
          </w:p>
          <w:p w:rsidR="0026209A" w:rsidRPr="00077E1F" w:rsidRDefault="0026209A" w:rsidP="008215FF">
            <w:pPr>
              <w:pStyle w:val="NormalIndent"/>
              <w:ind w:left="0"/>
            </w:pPr>
            <w:r w:rsidRPr="00077E1F">
              <w:t xml:space="preserve">Deadline: </w:t>
            </w:r>
            <w:r w:rsidR="00DD5CA0" w:rsidRPr="00077E1F">
              <w:t>04/07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w:t>
            </w:r>
            <w:r w:rsidR="00A45D44">
              <w:t>/2015</w:t>
            </w:r>
          </w:p>
          <w:p w:rsidR="0026209A" w:rsidRPr="00077E1F" w:rsidRDefault="0026209A" w:rsidP="008215FF">
            <w:pPr>
              <w:pStyle w:val="NormalIndent"/>
              <w:ind w:left="0"/>
            </w:pPr>
            <w:r w:rsidRPr="00077E1F">
              <w:t xml:space="preserve">Deadline: </w:t>
            </w:r>
            <w:r w:rsidR="00F07157">
              <w:t>24</w:t>
            </w:r>
            <w:r w:rsidR="001051CF" w:rsidRPr="00077E1F">
              <w:t>/07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A45D44">
              <w:t>/2015</w:t>
            </w:r>
          </w:p>
          <w:p w:rsidR="0026209A" w:rsidRPr="00077E1F" w:rsidRDefault="0026209A" w:rsidP="008215FF">
            <w:pPr>
              <w:pStyle w:val="NormalIndent"/>
              <w:ind w:left="0"/>
            </w:pPr>
            <w:r w:rsidRPr="00077E1F">
              <w:t xml:space="preserve">Deadline: </w:t>
            </w:r>
            <w:r w:rsidR="00F07157">
              <w:t>05</w:t>
            </w:r>
            <w:r w:rsidR="00827D0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w:t>
            </w:r>
            <w:r w:rsidR="00A45D44">
              <w:t>/2015</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lastRenderedPageBreak/>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819"/>
        <w:gridCol w:w="1701"/>
        <w:gridCol w:w="1559"/>
        <w:gridCol w:w="2472"/>
      </w:tblGrid>
      <w:tr w:rsidR="00E03826"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Metrics</w:t>
            </w:r>
          </w:p>
        </w:tc>
        <w:tc>
          <w:tcPr>
            <w:tcW w:w="81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Start Date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6A59B9" w:rsidP="006A59B9">
            <w:pPr>
              <w:pStyle w:val="bang0"/>
              <w:framePr w:hSpace="0" w:wrap="auto" w:vAnchor="margin" w:xAlign="left" w:yAlign="inline"/>
              <w:suppressOverlap w:val="0"/>
            </w:pPr>
            <w:r>
              <w:t>date</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9332CA" w:rsidP="006A59B9">
            <w:pPr>
              <w:pStyle w:val="bang0"/>
              <w:framePr w:hSpace="0" w:wrap="auto" w:vAnchor="margin" w:xAlign="left" w:yAlign="inline"/>
              <w:suppressOverlap w:val="0"/>
            </w:pPr>
            <w:r>
              <w:t>11</w:t>
            </w:r>
            <w:r w:rsidR="00A152B0" w:rsidRPr="008215FF">
              <w:t>-05-201</w:t>
            </w:r>
            <w: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End Date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6A59B9" w:rsidP="006A59B9">
            <w:pPr>
              <w:pStyle w:val="bang0"/>
              <w:framePr w:hSpace="0" w:wrap="auto" w:vAnchor="margin" w:xAlign="left" w:yAlign="inline"/>
              <w:suppressOverlap w:val="0"/>
            </w:pPr>
            <w:r>
              <w:t>date</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9332CA" w:rsidP="006A59B9">
            <w:pPr>
              <w:pStyle w:val="bang0"/>
              <w:framePr w:hSpace="0" w:wrap="auto" w:vAnchor="margin" w:xAlign="left" w:yAlign="inline"/>
              <w:suppressOverlap w:val="0"/>
            </w:pPr>
            <w:r>
              <w:t>2</w:t>
            </w:r>
            <w:r w:rsidR="00140EF7">
              <w:t>2</w:t>
            </w:r>
            <w:r w:rsidR="00A152B0" w:rsidRPr="008215FF">
              <w:t>-08-201</w:t>
            </w:r>
            <w: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Duration</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6A59B9" w:rsidP="006A59B9">
            <w:pPr>
              <w:pStyle w:val="bang0"/>
              <w:framePr w:hSpace="0" w:wrap="auto" w:vAnchor="margin" w:xAlign="left" w:yAlign="inline"/>
              <w:suppressOverlap w:val="0"/>
            </w:pPr>
            <w:r>
              <w:t>day</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r w:rsidRPr="008215FF">
              <w:t>10</w:t>
            </w:r>
            <w:r w:rsidR="00140EF7">
              <w:t>3</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Team Size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t>Person</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9332CA" w:rsidP="006A59B9">
            <w:pPr>
              <w:pStyle w:val="bang0"/>
              <w:framePr w:hSpace="0" w:wrap="auto" w:vAnchor="margin" w:xAlign="left" w:yAlign="inline"/>
              <w:suppressOverlap w:val="0"/>
            </w:pPr>
            <w: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Billable Effort</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rsidRPr="008215FF">
              <w:t>person day</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7C4CA8" w:rsidP="0000554A">
            <w:pPr>
              <w:pStyle w:val="bang0"/>
              <w:framePr w:hSpace="0" w:wrap="auto" w:vAnchor="margin" w:xAlign="left" w:yAlign="inline"/>
              <w:suppressOverlap w:val="0"/>
            </w:pPr>
            <w:r>
              <w:t>35</w:t>
            </w:r>
            <w:bookmarkStart w:id="8" w:name="_GoBack"/>
            <w:bookmarkEnd w:id="8"/>
            <w:r w:rsidR="00A152B0" w:rsidRPr="008215FF">
              <w:t>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1 Person-day = 8 hours</w:t>
            </w: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Calendar effort</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rsidRPr="008215FF">
              <w:t>person day</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7C4CA8" w:rsidP="0000554A">
            <w:pPr>
              <w:pStyle w:val="bang0"/>
              <w:framePr w:hSpace="0" w:wrap="auto" w:vAnchor="margin" w:xAlign="left" w:yAlign="inline"/>
              <w:suppressOverlap w:val="0"/>
            </w:pPr>
            <w: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1 Person-day = 8 hours</w:t>
            </w: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00554A">
            <w:pPr>
              <w:pStyle w:val="bang0"/>
              <w:framePr w:hSpace="0" w:wrap="auto" w:vAnchor="margin" w:xAlign="left" w:yAlign="inline"/>
              <w:suppressOverlap w:val="0"/>
            </w:pPr>
            <w:r w:rsidRPr="008215FF">
              <w:t xml:space="preserve">Effort Usage </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t>%</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r w:rsidRPr="008215FF">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Customer Satisfaction</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Point</w:t>
            </w:r>
          </w:p>
        </w:tc>
        <w:tc>
          <w:tcPr>
            <w:tcW w:w="3606" w:type="dxa"/>
          </w:tcPr>
          <w:p w:rsidR="00A20D82" w:rsidRPr="008215FF" w:rsidRDefault="00A20D82" w:rsidP="006A59B9">
            <w:pPr>
              <w:pStyle w:val="bang0"/>
              <w:framePr w:hSpace="0" w:wrap="auto" w:vAnchor="margin" w:xAlign="left" w:yAlign="inline"/>
              <w:suppressOverlap w:val="0"/>
            </w:pPr>
            <w:r w:rsidRPr="008215FF">
              <w:t>9</w:t>
            </w:r>
          </w:p>
        </w:tc>
      </w:tr>
      <w:tr w:rsidR="00A20D82" w:rsidRPr="00077E1F" w:rsidTr="0094456A">
        <w:trPr>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Leakage</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Wdef/mm</w:t>
            </w:r>
          </w:p>
        </w:tc>
        <w:tc>
          <w:tcPr>
            <w:tcW w:w="3606" w:type="dxa"/>
          </w:tcPr>
          <w:p w:rsidR="00A20D82" w:rsidRPr="008215FF" w:rsidRDefault="00A20D82" w:rsidP="006A59B9">
            <w:pPr>
              <w:pStyle w:val="bang0"/>
              <w:framePr w:hSpace="0" w:wrap="auto" w:vAnchor="margin" w:xAlign="left" w:yAlign="inline"/>
              <w:suppressOverlap w:val="0"/>
            </w:pPr>
            <w:r w:rsidRPr="008215FF">
              <w:t>5</w:t>
            </w:r>
          </w:p>
        </w:tc>
      </w:tr>
      <w:tr w:rsidR="00A20D82" w:rsidRPr="00077E1F" w:rsidTr="0094456A">
        <w:trPr>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Effort Efficiency</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w:t>
            </w:r>
          </w:p>
        </w:tc>
        <w:tc>
          <w:tcPr>
            <w:tcW w:w="3606" w:type="dxa"/>
          </w:tcPr>
          <w:p w:rsidR="00A20D82" w:rsidRPr="008215FF" w:rsidRDefault="00A20D82" w:rsidP="006A59B9">
            <w:pPr>
              <w:pStyle w:val="bang0"/>
              <w:framePr w:hSpace="0" w:wrap="auto" w:vAnchor="margin" w:xAlign="left" w:yAlign="inline"/>
              <w:suppressOverlap w:val="0"/>
            </w:pPr>
            <w:r w:rsidRPr="008215FF">
              <w:t>95</w:t>
            </w:r>
          </w:p>
        </w:tc>
      </w:tr>
      <w:tr w:rsidR="00A20D82" w:rsidRPr="00077E1F" w:rsidTr="0094456A">
        <w:trPr>
          <w:trHeight w:val="404"/>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Timeliness</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w:t>
            </w:r>
          </w:p>
        </w:tc>
        <w:tc>
          <w:tcPr>
            <w:tcW w:w="3606" w:type="dxa"/>
          </w:tcPr>
          <w:p w:rsidR="00A20D82" w:rsidRPr="008215FF" w:rsidRDefault="00A20D82" w:rsidP="006A59B9">
            <w:pPr>
              <w:pStyle w:val="bang0"/>
              <w:framePr w:hSpace="0" w:wrap="auto" w:vAnchor="margin" w:xAlign="left" w:yAlign="inline"/>
              <w:suppressOverlap w:val="0"/>
            </w:pPr>
            <w:r w:rsidRPr="008215FF">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r w:rsidR="005E797F" w:rsidRPr="00077E1F" w:rsidTr="00EB0FE2">
        <w:tc>
          <w:tcPr>
            <w:tcW w:w="3969" w:type="dxa"/>
            <w:vAlign w:val="center"/>
          </w:tcPr>
          <w:p w:rsidR="005E797F" w:rsidRPr="0094456A" w:rsidRDefault="005E797F" w:rsidP="006A59B9">
            <w:pPr>
              <w:pStyle w:val="StylebangLatinArialBefore5ptAfter5pt"/>
              <w:framePr w:wrap="around"/>
            </w:pPr>
            <w:r w:rsidRPr="0094456A">
              <w:t xml:space="preserve">Training </w:t>
            </w:r>
            <w:r w:rsidR="00FC65AA">
              <w:t>Android.</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6A59B9">
            <w:pPr>
              <w:pStyle w:val="bang0"/>
              <w:framePr w:wrap="around"/>
            </w:pPr>
            <w:r w:rsidRPr="0094456A">
              <w:t>15</w:t>
            </w:r>
          </w:p>
        </w:tc>
        <w:tc>
          <w:tcPr>
            <w:tcW w:w="1656" w:type="dxa"/>
          </w:tcPr>
          <w:p w:rsidR="005E797F" w:rsidRPr="0094456A" w:rsidRDefault="005E797F" w:rsidP="006A59B9">
            <w:pPr>
              <w:pStyle w:val="bang0"/>
              <w:framePr w:wrap="around"/>
            </w:pPr>
            <w:r w:rsidRPr="0094456A">
              <w:t>15</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6A59B9">
            <w:pPr>
              <w:pStyle w:val="bang0"/>
              <w:framePr w:wrap="around"/>
            </w:pPr>
            <w:r w:rsidRPr="0094456A">
              <w:t>8</w:t>
            </w:r>
          </w:p>
        </w:tc>
        <w:tc>
          <w:tcPr>
            <w:tcW w:w="1656" w:type="dxa"/>
          </w:tcPr>
          <w:p w:rsidR="005E797F" w:rsidRPr="0094456A" w:rsidRDefault="005E797F" w:rsidP="006A59B9">
            <w:pPr>
              <w:pStyle w:val="bang0"/>
              <w:framePr w:wrap="around"/>
            </w:pPr>
            <w:r w:rsidRPr="0094456A">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6A59B9">
            <w:pPr>
              <w:pStyle w:val="bang0"/>
              <w:framePr w:wrap="around"/>
            </w:pPr>
            <w:r w:rsidRPr="0094456A">
              <w:t>8</w:t>
            </w:r>
          </w:p>
        </w:tc>
        <w:tc>
          <w:tcPr>
            <w:tcW w:w="1656" w:type="dxa"/>
          </w:tcPr>
          <w:p w:rsidR="005E797F" w:rsidRPr="0094456A" w:rsidRDefault="005E797F" w:rsidP="006A59B9">
            <w:pPr>
              <w:pStyle w:val="bang0"/>
              <w:framePr w:wrap="around"/>
            </w:pPr>
            <w:r w:rsidRPr="0094456A">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9" w:name="_Toc396221084"/>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6A59B9">
            <w:pPr>
              <w:pStyle w:val="bang0"/>
              <w:framePr w:hSpace="0" w:wrap="auto" w:vAnchor="margin" w:xAlign="left" w:yAlign="inline"/>
              <w:suppressOverlap w:val="0"/>
            </w:pPr>
            <w:r>
              <w:t xml:space="preserve">   </w:t>
            </w:r>
            <w:r w:rsidR="00885BFA" w:rsidRPr="008215FF">
              <w:t>1</w:t>
            </w:r>
          </w:p>
        </w:tc>
        <w:tc>
          <w:tcPr>
            <w:tcW w:w="4167" w:type="dxa"/>
            <w:vAlign w:val="center"/>
          </w:tcPr>
          <w:p w:rsidR="00885BFA" w:rsidRPr="008215FF" w:rsidRDefault="00D97F43" w:rsidP="006A59B9">
            <w:pPr>
              <w:pStyle w:val="bang0"/>
              <w:framePr w:hSpace="0" w:wrap="auto" w:vAnchor="margin" w:xAlign="left" w:yAlign="inline"/>
              <w:suppressOverlap w:val="0"/>
            </w:pPr>
            <w:r w:rsidRPr="008215FF">
              <w:t>This project must be completed and delivered to FPT University.</w:t>
            </w:r>
          </w:p>
        </w:tc>
        <w:tc>
          <w:tcPr>
            <w:tcW w:w="2212" w:type="dxa"/>
          </w:tcPr>
          <w:p w:rsidR="00885BFA" w:rsidRPr="008215FF" w:rsidRDefault="00D97F43" w:rsidP="006A59B9">
            <w:pPr>
              <w:pStyle w:val="bang0"/>
              <w:framePr w:hSpace="0" w:wrap="auto" w:vAnchor="margin" w:xAlign="left" w:yAlign="inline"/>
              <w:suppressOverlap w:val="0"/>
            </w:pPr>
            <w:r w:rsidRPr="008215FF">
              <w:t>28/08/201</w:t>
            </w:r>
            <w:r w:rsidR="00140EF7">
              <w:t>5</w:t>
            </w:r>
          </w:p>
        </w:tc>
        <w:tc>
          <w:tcPr>
            <w:tcW w:w="1196" w:type="dxa"/>
            <w:vAlign w:val="center"/>
          </w:tcPr>
          <w:p w:rsidR="00885BFA" w:rsidRPr="008215FF" w:rsidRDefault="00885BFA" w:rsidP="006A59B9">
            <w:pPr>
              <w:pStyle w:val="bang0"/>
              <w:framePr w:hSpace="0" w:wrap="auto" w:vAnchor="margin" w:xAlign="left" w:yAlign="inline"/>
              <w:suppressOverlap w:val="0"/>
            </w:pPr>
          </w:p>
        </w:tc>
      </w:tr>
      <w:tr w:rsidR="00885BFA" w:rsidRPr="008215FF" w:rsidTr="0094456A">
        <w:trPr>
          <w:jc w:val="center"/>
        </w:trPr>
        <w:tc>
          <w:tcPr>
            <w:tcW w:w="675" w:type="dxa"/>
            <w:vAlign w:val="center"/>
          </w:tcPr>
          <w:p w:rsidR="00885BFA" w:rsidRPr="008215FF" w:rsidRDefault="008215FF" w:rsidP="006A59B9">
            <w:pPr>
              <w:pStyle w:val="bang0"/>
              <w:framePr w:hSpace="0" w:wrap="auto" w:vAnchor="margin" w:xAlign="left" w:yAlign="inline"/>
              <w:suppressOverlap w:val="0"/>
            </w:pPr>
            <w:r>
              <w:t xml:space="preserve">   </w:t>
            </w:r>
            <w:r w:rsidR="00885BFA" w:rsidRPr="008215FF">
              <w:t>2</w:t>
            </w:r>
          </w:p>
        </w:tc>
        <w:tc>
          <w:tcPr>
            <w:tcW w:w="4167" w:type="dxa"/>
            <w:vAlign w:val="center"/>
          </w:tcPr>
          <w:p w:rsidR="00885BFA" w:rsidRPr="008215FF" w:rsidRDefault="00D97F43" w:rsidP="006A59B9">
            <w:pPr>
              <w:pStyle w:val="bang0"/>
              <w:framePr w:hSpace="0" w:wrap="auto" w:vAnchor="margin" w:xAlign="left" w:yAlign="inline"/>
              <w:suppressOverlap w:val="0"/>
            </w:pPr>
            <w:r w:rsidRPr="008215FF">
              <w:t>All Team Memb</w:t>
            </w:r>
            <w:r w:rsidR="00E25F91">
              <w:t>er have Summer’s Holiday from 22</w:t>
            </w:r>
            <w:r w:rsidRPr="008215FF">
              <w:t>/</w:t>
            </w:r>
            <w:r w:rsidR="005E797F" w:rsidRPr="008215FF">
              <w:t>0</w:t>
            </w:r>
            <w:r w:rsidRPr="008215FF">
              <w:t>6</w:t>
            </w:r>
            <w:r w:rsidR="005E797F" w:rsidRPr="008215FF">
              <w:t>/</w:t>
            </w:r>
            <w:r w:rsidRPr="008215FF">
              <w:t>201</w:t>
            </w:r>
            <w:r w:rsidR="00E25F91">
              <w:t>5</w:t>
            </w:r>
          </w:p>
        </w:tc>
        <w:tc>
          <w:tcPr>
            <w:tcW w:w="2212" w:type="dxa"/>
          </w:tcPr>
          <w:p w:rsidR="00885BFA" w:rsidRPr="008215FF" w:rsidRDefault="00D97F43" w:rsidP="006A59B9">
            <w:pPr>
              <w:pStyle w:val="bang0"/>
              <w:framePr w:hSpace="0" w:wrap="auto" w:vAnchor="margin" w:xAlign="left" w:yAlign="inline"/>
              <w:suppressOverlap w:val="0"/>
            </w:pPr>
            <w:r w:rsidRPr="008215FF">
              <w:t>2</w:t>
            </w:r>
            <w:r w:rsidR="00E25F91">
              <w:t>8</w:t>
            </w:r>
            <w:r w:rsidRPr="008215FF">
              <w:t>/</w:t>
            </w:r>
            <w:r w:rsidR="00E25F91">
              <w:t>0</w:t>
            </w:r>
            <w:r w:rsidRPr="008215FF">
              <w:t>6/201</w:t>
            </w:r>
            <w:r w:rsidR="00E25F91">
              <w:t>5</w:t>
            </w:r>
          </w:p>
        </w:tc>
        <w:tc>
          <w:tcPr>
            <w:tcW w:w="1196" w:type="dxa"/>
            <w:vAlign w:val="center"/>
          </w:tcPr>
          <w:p w:rsidR="00885BFA" w:rsidRPr="008215FF" w:rsidRDefault="00885BFA" w:rsidP="006A59B9">
            <w:pPr>
              <w:pStyle w:val="bang0"/>
              <w:framePr w:hSpace="0" w:wrap="auto" w:vAnchor="margin" w:xAlign="left" w:yAlign="inline"/>
              <w:suppressOverlap w:val="0"/>
            </w:pPr>
          </w:p>
        </w:tc>
      </w:tr>
      <w:tr w:rsidR="00D97F43" w:rsidRPr="008215FF" w:rsidTr="0094456A">
        <w:trPr>
          <w:trHeight w:val="797"/>
          <w:jc w:val="center"/>
        </w:trPr>
        <w:tc>
          <w:tcPr>
            <w:tcW w:w="675" w:type="dxa"/>
            <w:vAlign w:val="center"/>
          </w:tcPr>
          <w:p w:rsidR="00D97F43" w:rsidRPr="008215FF" w:rsidRDefault="008215FF" w:rsidP="006A59B9">
            <w:pPr>
              <w:pStyle w:val="bang0"/>
              <w:framePr w:hSpace="0" w:wrap="auto" w:vAnchor="margin" w:xAlign="left" w:yAlign="inline"/>
              <w:suppressOverlap w:val="0"/>
            </w:pPr>
            <w:r>
              <w:t xml:space="preserve">   </w:t>
            </w:r>
            <w:r w:rsidR="00D97F43" w:rsidRPr="008215FF">
              <w:t>3</w:t>
            </w:r>
          </w:p>
        </w:tc>
        <w:tc>
          <w:tcPr>
            <w:tcW w:w="4167" w:type="dxa"/>
            <w:vAlign w:val="center"/>
          </w:tcPr>
          <w:p w:rsidR="00D97F43" w:rsidRPr="008215FF" w:rsidRDefault="00D97F43" w:rsidP="006A59B9">
            <w:pPr>
              <w:pStyle w:val="bang0"/>
              <w:framePr w:hSpace="0" w:wrap="auto" w:vAnchor="margin" w:xAlign="left" w:yAlign="inline"/>
              <w:suppressOverlap w:val="0"/>
            </w:pPr>
            <w:r w:rsidRPr="008215FF">
              <w:t xml:space="preserve">Project Plan and SRS must be completed and delivered to Supervisor.  </w:t>
            </w:r>
          </w:p>
        </w:tc>
        <w:tc>
          <w:tcPr>
            <w:tcW w:w="2212" w:type="dxa"/>
          </w:tcPr>
          <w:p w:rsidR="00D97F43" w:rsidRPr="008215FF" w:rsidRDefault="00E25F91" w:rsidP="006A59B9">
            <w:pPr>
              <w:pStyle w:val="bang0"/>
              <w:framePr w:hSpace="0" w:wrap="auto" w:vAnchor="margin" w:xAlign="left" w:yAlign="inline"/>
              <w:suppressOverlap w:val="0"/>
            </w:pPr>
            <w:r>
              <w:t>22/05</w:t>
            </w:r>
            <w:r w:rsidR="00D97F43" w:rsidRPr="008215FF">
              <w:t>/201</w:t>
            </w:r>
            <w:r>
              <w:t>5</w:t>
            </w:r>
          </w:p>
        </w:tc>
        <w:tc>
          <w:tcPr>
            <w:tcW w:w="1196" w:type="dxa"/>
            <w:vAlign w:val="center"/>
          </w:tcPr>
          <w:p w:rsidR="00D97F43" w:rsidRPr="008215FF" w:rsidRDefault="00D97F43" w:rsidP="006A59B9">
            <w:pPr>
              <w:pStyle w:val="bang0"/>
              <w:framePr w:hSpace="0" w:wrap="auto" w:vAnchor="margin" w:xAlign="left" w:yAlign="inline"/>
              <w:suppressOverlap w:val="0"/>
            </w:pPr>
          </w:p>
        </w:tc>
      </w:tr>
      <w:tr w:rsidR="00D97F43" w:rsidRPr="008215FF" w:rsidTr="0094456A">
        <w:trPr>
          <w:jc w:val="center"/>
        </w:trPr>
        <w:tc>
          <w:tcPr>
            <w:tcW w:w="675" w:type="dxa"/>
            <w:vAlign w:val="center"/>
          </w:tcPr>
          <w:p w:rsidR="00D97F43" w:rsidRPr="008215FF" w:rsidRDefault="008215FF" w:rsidP="006A59B9">
            <w:pPr>
              <w:pStyle w:val="bang0"/>
              <w:framePr w:hSpace="0" w:wrap="auto" w:vAnchor="margin" w:xAlign="left" w:yAlign="inline"/>
              <w:suppressOverlap w:val="0"/>
            </w:pPr>
            <w:r>
              <w:t xml:space="preserve">   </w:t>
            </w:r>
            <w:r w:rsidR="008B6098" w:rsidRPr="008215FF">
              <w:t>4</w:t>
            </w:r>
          </w:p>
        </w:tc>
        <w:tc>
          <w:tcPr>
            <w:tcW w:w="4167" w:type="dxa"/>
            <w:vAlign w:val="center"/>
          </w:tcPr>
          <w:p w:rsidR="00D97F43" w:rsidRPr="008215FF" w:rsidRDefault="00D97F43" w:rsidP="006A59B9">
            <w:pPr>
              <w:pStyle w:val="bang0"/>
              <w:framePr w:hSpace="0" w:wrap="auto" w:vAnchor="margin" w:xAlign="left" w:yAlign="inline"/>
              <w:suppressOverlap w:val="0"/>
            </w:pPr>
            <w:r w:rsidRPr="008215FF">
              <w:t>User manual, Software Package and Installation Guide must be completed and delivered to Supervisor and FPT University.</w:t>
            </w:r>
          </w:p>
        </w:tc>
        <w:tc>
          <w:tcPr>
            <w:tcW w:w="2212" w:type="dxa"/>
          </w:tcPr>
          <w:p w:rsidR="00D97F43" w:rsidRPr="008215FF" w:rsidRDefault="008B6098" w:rsidP="006A59B9">
            <w:pPr>
              <w:pStyle w:val="bang0"/>
              <w:framePr w:hSpace="0" w:wrap="auto" w:vAnchor="margin" w:xAlign="left" w:yAlign="inline"/>
              <w:suppressOverlap w:val="0"/>
            </w:pPr>
            <w:r w:rsidRPr="008215FF">
              <w:t>11/08/201</w:t>
            </w:r>
            <w:r w:rsidR="006D0AA2">
              <w:t>5</w:t>
            </w:r>
          </w:p>
        </w:tc>
        <w:tc>
          <w:tcPr>
            <w:tcW w:w="1196" w:type="dxa"/>
            <w:vAlign w:val="center"/>
          </w:tcPr>
          <w:p w:rsidR="00D97F43" w:rsidRPr="008215FF" w:rsidRDefault="00D97F43" w:rsidP="006A59B9">
            <w:pPr>
              <w:pStyle w:val="bang0"/>
              <w:framePr w:hSpace="0" w:wrap="auto" w:vAnchor="margin" w:xAlign="left" w:yAlign="inline"/>
              <w:suppressOverlap w:val="0"/>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6A59B9">
            <w:pPr>
              <w:pStyle w:val="bang0"/>
              <w:framePr w:hSpace="0" w:wrap="auto" w:vAnchor="margin" w:xAlign="left" w:yAlign="inline"/>
              <w:suppressOverlap w:val="0"/>
            </w:pPr>
            <w:r>
              <w:t xml:space="preserve">   </w:t>
            </w:r>
            <w:r w:rsidR="008B6098" w:rsidRPr="008215FF">
              <w:t>5</w:t>
            </w:r>
          </w:p>
        </w:tc>
        <w:tc>
          <w:tcPr>
            <w:tcW w:w="4167" w:type="dxa"/>
            <w:tcBorders>
              <w:bottom w:val="dotted" w:sz="2" w:space="0" w:color="808080"/>
            </w:tcBorders>
            <w:vAlign w:val="center"/>
          </w:tcPr>
          <w:p w:rsidR="008B6098" w:rsidRPr="008215FF" w:rsidRDefault="008B6098" w:rsidP="006A59B9">
            <w:pPr>
              <w:pStyle w:val="bang0"/>
              <w:framePr w:hSpace="0" w:wrap="auto" w:vAnchor="margin" w:xAlign="left" w:yAlign="inline"/>
              <w:suppressOverlap w:val="0"/>
            </w:pPr>
            <w:r w:rsidRPr="008215FF">
              <w:t>Team Member must join study Japanese and join Japanese exam.</w:t>
            </w:r>
          </w:p>
        </w:tc>
        <w:tc>
          <w:tcPr>
            <w:tcW w:w="2212" w:type="dxa"/>
            <w:tcBorders>
              <w:bottom w:val="dotted" w:sz="2" w:space="0" w:color="808080"/>
            </w:tcBorders>
          </w:tcPr>
          <w:p w:rsidR="008B6098" w:rsidRPr="008215FF" w:rsidRDefault="00E82BBB" w:rsidP="006A59B9">
            <w:pPr>
              <w:pStyle w:val="bang0"/>
              <w:framePr w:hSpace="0" w:wrap="auto" w:vAnchor="margin" w:xAlign="left" w:yAlign="inline"/>
              <w:suppressOverlap w:val="0"/>
            </w:pPr>
            <w:r>
              <w:t>0</w:t>
            </w:r>
            <w:r w:rsidR="008B6098" w:rsidRPr="008215FF">
              <w:t>5/07</w:t>
            </w:r>
            <w:r w:rsidR="00A45D44">
              <w:t>/2015</w:t>
            </w:r>
          </w:p>
        </w:tc>
        <w:tc>
          <w:tcPr>
            <w:tcW w:w="1196" w:type="dxa"/>
            <w:tcBorders>
              <w:bottom w:val="dotted" w:sz="2" w:space="0" w:color="808080"/>
            </w:tcBorders>
            <w:vAlign w:val="center"/>
          </w:tcPr>
          <w:p w:rsidR="008B6098" w:rsidRPr="008215FF" w:rsidRDefault="008B6098" w:rsidP="006A59B9">
            <w:pPr>
              <w:pStyle w:val="bang0"/>
              <w:framePr w:hSpace="0" w:wrap="auto" w:vAnchor="margin" w:xAlign="left" w:yAlign="inline"/>
              <w:suppressOverlap w:val="0"/>
            </w:pPr>
          </w:p>
        </w:tc>
      </w:tr>
    </w:tbl>
    <w:p w:rsidR="00885BFA" w:rsidRPr="00077E1F" w:rsidRDefault="00885BFA" w:rsidP="00EA211E">
      <w:pPr>
        <w:pStyle w:val="Heading2"/>
      </w:pPr>
      <w:bookmarkStart w:id="10" w:name="_Toc396221085"/>
      <w:r w:rsidRPr="00077E1F">
        <w:t>Project Risk</w:t>
      </w:r>
      <w:bookmarkEnd w:id="10"/>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r w:rsidR="00DB0874">
        <w:rPr>
          <w:lang w:eastAsia="de-DE"/>
        </w:rPr>
        <w:t>BL</w:t>
      </w:r>
      <w:r w:rsidRPr="00077E1F">
        <w:rPr>
          <w:lang w:eastAsia="de-DE"/>
        </w:rPr>
        <w:t>_Risk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1" w:name="_Toc396221086"/>
      <w:r w:rsidRPr="00077E1F">
        <w:lastRenderedPageBreak/>
        <w:t xml:space="preserve">Project </w:t>
      </w:r>
      <w:r w:rsidR="00E031FE" w:rsidRPr="00077E1F">
        <w:t>D</w:t>
      </w:r>
      <w:r w:rsidR="00301C59" w:rsidRPr="00077E1F">
        <w:t xml:space="preserve">evelopment </w:t>
      </w:r>
      <w:r w:rsidR="0031743F" w:rsidRPr="00077E1F">
        <w:t>Approach</w:t>
      </w:r>
      <w:bookmarkEnd w:id="11"/>
    </w:p>
    <w:p w:rsidR="00082FF9" w:rsidRPr="00077E1F" w:rsidRDefault="00380E56" w:rsidP="00EA211E">
      <w:pPr>
        <w:pStyle w:val="Heading2"/>
      </w:pPr>
      <w:bookmarkStart w:id="12" w:name="_Toc396221087"/>
      <w:r w:rsidRPr="00077E1F">
        <w:t>Project Process</w:t>
      </w:r>
      <w:bookmarkEnd w:id="12"/>
    </w:p>
    <w:p w:rsidR="00125DAB" w:rsidRPr="00077E1F" w:rsidRDefault="008440EA" w:rsidP="009636AD">
      <w:pPr>
        <w:pStyle w:val="HelpText"/>
        <w:ind w:left="0" w:firstLine="0"/>
      </w:pPr>
      <w:r w:rsidRPr="00077E1F">
        <w:t>Process of this project is performed follow to Software Development Process of Fsoft</w:t>
      </w:r>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1041E3B9" wp14:editId="4AC9EC73">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Figure 1.1. Fsoft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Fsoft process and real-world project, we decided to divide the project into 4 phases: Initiation, Solution, Construction, Termination: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3" w:name="_Toc396221088"/>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4" w:name="_Toc396221089"/>
      <w:r w:rsidRPr="00077E1F">
        <w:t>Quality Management</w:t>
      </w:r>
      <w:bookmarkEnd w:id="14"/>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6A59B9">
            <w:pPr>
              <w:pStyle w:val="bang0"/>
              <w:framePr w:hSpace="0" w:wrap="auto" w:vAnchor="margin" w:xAlign="left" w:yAlign="inline"/>
              <w:suppressOverlap w:val="0"/>
            </w:pPr>
            <w:r w:rsidRPr="009636AD">
              <w:t>None</w:t>
            </w:r>
          </w:p>
        </w:tc>
        <w:tc>
          <w:tcPr>
            <w:tcW w:w="2907" w:type="dxa"/>
          </w:tcPr>
          <w:p w:rsidR="00FF4273" w:rsidRPr="009636AD" w:rsidRDefault="00E63C68" w:rsidP="006A59B9">
            <w:pPr>
              <w:pStyle w:val="bang0"/>
              <w:framePr w:hSpace="0" w:wrap="auto" w:vAnchor="margin" w:xAlign="left" w:yAlign="inline"/>
              <w:suppressOverlap w:val="0"/>
            </w:pPr>
            <w:r w:rsidRPr="009636AD">
              <w:t xml:space="preserve">-Number of </w:t>
            </w:r>
            <w:r w:rsidR="009E0EE9" w:rsidRPr="009636AD">
              <w:t xml:space="preserve">UTC/KLOC: 40 </w:t>
            </w:r>
            <w:r w:rsidR="00A45930" w:rsidRPr="009636AD">
              <w:t>UTC/KLOC</w:t>
            </w:r>
          </w:p>
          <w:p w:rsidR="00A45930" w:rsidRPr="009636AD" w:rsidRDefault="00E63C68" w:rsidP="006A59B9">
            <w:pPr>
              <w:pStyle w:val="bang0"/>
              <w:framePr w:hSpace="0" w:wrap="auto" w:vAnchor="margin" w:xAlign="left" w:yAlign="inline"/>
              <w:suppressOverlap w:val="0"/>
            </w:pPr>
            <w:r w:rsidRPr="009636AD">
              <w:t xml:space="preserve">-Number </w:t>
            </w:r>
            <w:r w:rsidR="009E0EE9" w:rsidRPr="009636AD">
              <w:t>defects/KLOC: 3-4</w:t>
            </w:r>
            <w:r w:rsidR="00A45930" w:rsidRPr="009636AD">
              <w:t xml:space="preserve"> defects/KLOC</w:t>
            </w:r>
          </w:p>
          <w:p w:rsidR="00A45930" w:rsidRPr="009636AD" w:rsidRDefault="00A45930" w:rsidP="006A59B9">
            <w:pPr>
              <w:pStyle w:val="bang0"/>
              <w:framePr w:hSpace="0" w:wrap="auto" w:vAnchor="margin" w:xAlign="left" w:yAlign="inline"/>
              <w:suppressOverlap w:val="0"/>
            </w:pPr>
            <w:r w:rsidRPr="009636AD">
              <w:t>-</w:t>
            </w:r>
            <w:r w:rsidR="00E63C68" w:rsidRPr="009636AD">
              <w:t xml:space="preserve">Statement coverage: </w:t>
            </w:r>
            <w:r w:rsidR="009E0EE9" w:rsidRPr="009636AD">
              <w:t>97</w:t>
            </w:r>
            <w:r w:rsidRPr="009636AD">
              <w:t>%</w:t>
            </w:r>
          </w:p>
          <w:p w:rsidR="00A45930" w:rsidRPr="009636AD" w:rsidRDefault="00A45930" w:rsidP="006A59B9">
            <w:pPr>
              <w:pStyle w:val="bang0"/>
              <w:framePr w:hSpace="0" w:wrap="auto" w:vAnchor="margin" w:xAlign="left" w:yAlign="inline"/>
              <w:suppressOverlap w:val="0"/>
            </w:pPr>
            <w:r w:rsidRPr="009636AD">
              <w:t>-Branch coverage: 100%</w:t>
            </w:r>
          </w:p>
          <w:p w:rsidR="00A45930" w:rsidRPr="009636AD" w:rsidRDefault="00A45930" w:rsidP="006A59B9">
            <w:pPr>
              <w:pStyle w:val="bang0"/>
              <w:framePr w:hSpace="0" w:wrap="auto" w:vAnchor="margin" w:xAlign="left" w:yAlign="inline"/>
              <w:suppressOverlap w:val="0"/>
            </w:pPr>
            <w:r w:rsidRPr="009636AD">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t xml:space="preserve">Do test by flow of </w:t>
            </w:r>
            <w:r w:rsidRPr="00561C07">
              <w:lastRenderedPageBreak/>
              <w:t>functions and items which have concern each other</w:t>
            </w:r>
          </w:p>
        </w:tc>
        <w:tc>
          <w:tcPr>
            <w:tcW w:w="1710" w:type="dxa"/>
          </w:tcPr>
          <w:p w:rsidR="0016746B" w:rsidRPr="00561C07" w:rsidRDefault="00012F8C" w:rsidP="00E0404C">
            <w:pPr>
              <w:ind w:left="0"/>
            </w:pPr>
            <w:r w:rsidRPr="00561C07">
              <w:lastRenderedPageBreak/>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 xml:space="preserve">Checklist, </w:t>
            </w:r>
            <w:r w:rsidRPr="00561C07">
              <w:lastRenderedPageBreak/>
              <w:t>Boundary</w:t>
            </w:r>
          </w:p>
        </w:tc>
        <w:tc>
          <w:tcPr>
            <w:tcW w:w="1710" w:type="dxa"/>
          </w:tcPr>
          <w:p w:rsidR="0016746B" w:rsidRPr="00561C07" w:rsidRDefault="0026064E" w:rsidP="00E0404C">
            <w:pPr>
              <w:ind w:left="0"/>
            </w:pPr>
            <w:r w:rsidRPr="00561C07">
              <w:lastRenderedPageBreak/>
              <w:t xml:space="preserve">-Number of </w:t>
            </w:r>
            <w:r w:rsidR="009E0EE9" w:rsidRPr="00561C07">
              <w:lastRenderedPageBreak/>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4946C4">
        <w:trPr>
          <w:jc w:val="center"/>
        </w:trPr>
        <w:tc>
          <w:tcPr>
            <w:tcW w:w="155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3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65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4946C4">
        <w:trPr>
          <w:jc w:val="center"/>
        </w:trPr>
        <w:tc>
          <w:tcPr>
            <w:tcW w:w="1558" w:type="dxa"/>
          </w:tcPr>
          <w:p w:rsidR="0016746B" w:rsidRPr="00561C07" w:rsidRDefault="00A45930" w:rsidP="00E0404C">
            <w:pPr>
              <w:ind w:left="0"/>
            </w:pPr>
            <w:r w:rsidRPr="00561C07">
              <w:t>Test whole system.</w:t>
            </w:r>
          </w:p>
        </w:tc>
        <w:tc>
          <w:tcPr>
            <w:tcW w:w="1934" w:type="dxa"/>
          </w:tcPr>
          <w:p w:rsidR="0016746B" w:rsidRPr="00561C07" w:rsidRDefault="00012F8C" w:rsidP="00E0404C">
            <w:pPr>
              <w:ind w:left="0"/>
            </w:pPr>
            <w:r w:rsidRPr="00561C07">
              <w:t>Black-Box Test</w:t>
            </w:r>
          </w:p>
        </w:tc>
        <w:tc>
          <w:tcPr>
            <w:tcW w:w="1659" w:type="dxa"/>
          </w:tcPr>
          <w:p w:rsidR="0016746B" w:rsidRPr="00561C07" w:rsidRDefault="0016746B" w:rsidP="00E0404C"/>
        </w:tc>
        <w:tc>
          <w:tcPr>
            <w:tcW w:w="695" w:type="dxa"/>
          </w:tcPr>
          <w:p w:rsidR="0016746B" w:rsidRPr="00561C07" w:rsidRDefault="00A45930" w:rsidP="00E0404C">
            <w:pPr>
              <w:ind w:left="0"/>
            </w:pPr>
            <w:r w:rsidRPr="00561C07">
              <w:t>None</w:t>
            </w:r>
          </w:p>
        </w:tc>
        <w:tc>
          <w:tcPr>
            <w:tcW w:w="2404"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4946C4" w:rsidRPr="00077E1F" w:rsidRDefault="004946C4" w:rsidP="004946C4">
      <w:pPr>
        <w:pStyle w:val="Heading3"/>
      </w:pPr>
      <w:r>
        <w:t>Acceptance</w:t>
      </w:r>
      <w:r w:rsidRPr="00077E1F">
        <w:t xml:space="preserv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4946C4" w:rsidRPr="00077E1F" w:rsidTr="007A4917">
        <w:trPr>
          <w:jc w:val="center"/>
        </w:trPr>
        <w:tc>
          <w:tcPr>
            <w:tcW w:w="1598"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rsidRPr="00561C07">
              <w:t xml:space="preserve">Item to be </w:t>
            </w:r>
            <w:r>
              <w:t xml:space="preserve"> Acceptance</w:t>
            </w:r>
            <w:r w:rsidRPr="00561C07">
              <w:t xml:space="preserve"> Tested</w:t>
            </w:r>
          </w:p>
        </w:tc>
        <w:tc>
          <w:tcPr>
            <w:tcW w:w="1984"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t>Acceptance</w:t>
            </w:r>
            <w:r w:rsidRPr="00561C07">
              <w:t xml:space="preserve"> Test Type</w:t>
            </w:r>
          </w:p>
        </w:tc>
        <w:tc>
          <w:tcPr>
            <w:tcW w:w="1701"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t>Acceptance</w:t>
            </w:r>
            <w:r w:rsidRPr="00561C07">
              <w:t xml:space="preserve"> Test Technique</w:t>
            </w:r>
          </w:p>
        </w:tc>
        <w:tc>
          <w:tcPr>
            <w:tcW w:w="709"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rsidRPr="00561C07">
              <w:t>Completion Criteria</w:t>
            </w:r>
          </w:p>
        </w:tc>
      </w:tr>
      <w:tr w:rsidR="004946C4" w:rsidRPr="00077E1F" w:rsidTr="007A4917">
        <w:trPr>
          <w:jc w:val="center"/>
        </w:trPr>
        <w:tc>
          <w:tcPr>
            <w:tcW w:w="1598" w:type="dxa"/>
          </w:tcPr>
          <w:p w:rsidR="004946C4" w:rsidRPr="00561C07" w:rsidRDefault="004946C4" w:rsidP="007A4917">
            <w:pPr>
              <w:ind w:left="0"/>
            </w:pPr>
            <w:r w:rsidRPr="00561C07">
              <w:t>Test whole system.</w:t>
            </w:r>
          </w:p>
        </w:tc>
        <w:tc>
          <w:tcPr>
            <w:tcW w:w="1984" w:type="dxa"/>
          </w:tcPr>
          <w:p w:rsidR="004946C4" w:rsidRPr="00561C07" w:rsidRDefault="004946C4" w:rsidP="007A4917">
            <w:pPr>
              <w:ind w:left="0"/>
            </w:pPr>
            <w:r w:rsidRPr="00561C07">
              <w:t>Black-Box Test</w:t>
            </w:r>
          </w:p>
        </w:tc>
        <w:tc>
          <w:tcPr>
            <w:tcW w:w="1701" w:type="dxa"/>
          </w:tcPr>
          <w:p w:rsidR="004946C4" w:rsidRPr="00561C07" w:rsidRDefault="004946C4" w:rsidP="007A4917"/>
        </w:tc>
        <w:tc>
          <w:tcPr>
            <w:tcW w:w="709" w:type="dxa"/>
          </w:tcPr>
          <w:p w:rsidR="004946C4" w:rsidRPr="00561C07" w:rsidRDefault="004946C4" w:rsidP="007A4917">
            <w:pPr>
              <w:ind w:left="0"/>
            </w:pPr>
            <w:r w:rsidRPr="00561C07">
              <w:t>None</w:t>
            </w:r>
          </w:p>
        </w:tc>
        <w:tc>
          <w:tcPr>
            <w:tcW w:w="2468" w:type="dxa"/>
          </w:tcPr>
          <w:p w:rsidR="004946C4" w:rsidRPr="00561C07" w:rsidRDefault="004946C4" w:rsidP="007A4917">
            <w:pPr>
              <w:ind w:left="0"/>
            </w:pPr>
            <w:r w:rsidRPr="00561C07">
              <w:t xml:space="preserve">-Number defects/KLOC: </w:t>
            </w:r>
            <w:r w:rsidR="000875B8">
              <w:t>2-3</w:t>
            </w:r>
            <w:r w:rsidRPr="00561C07">
              <w:t xml:space="preserve"> defects/KLOC</w:t>
            </w:r>
          </w:p>
          <w:p w:rsidR="004946C4" w:rsidRPr="00561C07" w:rsidRDefault="004946C4" w:rsidP="007A4917"/>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6A59B9">
            <w:pPr>
              <w:pStyle w:val="bang0"/>
              <w:framePr w:hSpace="0" w:wrap="auto" w:vAnchor="margin" w:xAlign="left" w:yAlign="inline"/>
              <w:suppressOverlap w:val="0"/>
            </w:pPr>
            <w:r w:rsidRPr="00561C07">
              <w:t>10</w:t>
            </w:r>
          </w:p>
        </w:tc>
        <w:tc>
          <w:tcPr>
            <w:tcW w:w="1418" w:type="dxa"/>
          </w:tcPr>
          <w:p w:rsidR="00FA22C2" w:rsidRPr="00561C07" w:rsidRDefault="00561C07" w:rsidP="006A59B9">
            <w:pPr>
              <w:pStyle w:val="bang0"/>
              <w:framePr w:hSpace="0" w:wrap="auto" w:vAnchor="margin" w:xAlign="left" w:yAlign="inline"/>
              <w:suppressOverlap w:val="0"/>
            </w:pPr>
            <w:r>
              <w:t xml:space="preserve">      </w:t>
            </w:r>
            <w:r w:rsidR="002A540A" w:rsidRPr="00561C07">
              <w:t>7</w:t>
            </w:r>
            <w:r w:rsidR="00FA22C2" w:rsidRPr="00561C07">
              <w:t>%</w:t>
            </w:r>
          </w:p>
        </w:tc>
        <w:tc>
          <w:tcPr>
            <w:tcW w:w="3885" w:type="dxa"/>
          </w:tcPr>
          <w:p w:rsidR="00FA22C2" w:rsidRPr="00561C07" w:rsidRDefault="00FA22C2" w:rsidP="006A59B9">
            <w:pPr>
              <w:pStyle w:val="bang0"/>
              <w:framePr w:hSpace="0" w:wrap="auto" w:vAnchor="margin" w:xAlign="left" w:yAlign="inline"/>
              <w:suppressOverlap w:val="0"/>
            </w:pPr>
            <w:r w:rsidRPr="00561C07">
              <w:rPr>
                <w:lang w:val="en-GB"/>
              </w:rPr>
              <w:t xml:space="preserve">Referenced similar </w:t>
            </w:r>
            <w:r w:rsidR="0026064E" w:rsidRPr="00561C07">
              <w:rPr>
                <w:lang w:val="en-GB"/>
              </w:rPr>
              <w:t>project estimations (VN</w:t>
            </w:r>
            <w:r w:rsidR="00B64006" w:rsidRPr="00561C07">
              <w:rPr>
                <w:lang w:val="en-GB"/>
              </w:rPr>
              <w:t>DB</w:t>
            </w:r>
            <w:r w:rsidRPr="00561C07">
              <w:rPr>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6A59B9">
            <w:pPr>
              <w:pStyle w:val="bang0"/>
              <w:framePr w:hSpace="0" w:wrap="auto" w:vAnchor="margin" w:xAlign="left" w:yAlign="inline"/>
              <w:suppressOverlap w:val="0"/>
            </w:pPr>
            <w:r w:rsidRPr="00561C07">
              <w:t>15</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6A59B9">
            <w:pPr>
              <w:pStyle w:val="bang0"/>
              <w:framePr w:hSpace="0" w:wrap="auto" w:vAnchor="margin" w:xAlign="left" w:yAlign="inline"/>
              <w:suppressOverlap w:val="0"/>
            </w:pPr>
            <w:r w:rsidRPr="00561C07">
              <w:t>30</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22%</w:t>
            </w:r>
          </w:p>
        </w:tc>
        <w:tc>
          <w:tcPr>
            <w:tcW w:w="3885" w:type="dxa"/>
          </w:tcPr>
          <w:p w:rsidR="00B64006" w:rsidRPr="00561C07" w:rsidRDefault="00B64006" w:rsidP="00E0404C">
            <w:pPr>
              <w:ind w:left="0"/>
            </w:pPr>
            <w:r w:rsidRPr="00561C07">
              <w:rPr>
                <w:lang w:val="en-GB"/>
              </w:rPr>
              <w:t xml:space="preserve">Referenced similar project estimations </w:t>
            </w:r>
            <w:r w:rsidRPr="00561C07">
              <w:rPr>
                <w:lang w:val="en-GB"/>
              </w:rPr>
              <w:lastRenderedPageBreak/>
              <w:t>(VNDB) and PCB</w:t>
            </w:r>
          </w:p>
        </w:tc>
      </w:tr>
      <w:tr w:rsidR="00B64006" w:rsidRPr="00077E1F" w:rsidTr="00E0404C">
        <w:trPr>
          <w:jc w:val="center"/>
        </w:trPr>
        <w:tc>
          <w:tcPr>
            <w:tcW w:w="1740" w:type="dxa"/>
          </w:tcPr>
          <w:p w:rsidR="00B64006" w:rsidRPr="00561C07" w:rsidRDefault="00B64006" w:rsidP="00E0404C">
            <w:pPr>
              <w:ind w:left="0"/>
            </w:pPr>
            <w:r w:rsidRPr="00561C07">
              <w:lastRenderedPageBreak/>
              <w:t>Unit Test</w:t>
            </w:r>
          </w:p>
        </w:tc>
        <w:tc>
          <w:tcPr>
            <w:tcW w:w="1417" w:type="dxa"/>
          </w:tcPr>
          <w:p w:rsidR="00B64006" w:rsidRPr="00561C07" w:rsidRDefault="00B64006" w:rsidP="006A59B9">
            <w:pPr>
              <w:pStyle w:val="bang0"/>
              <w:framePr w:hSpace="0" w:wrap="auto" w:vAnchor="margin" w:xAlign="left" w:yAlign="inline"/>
              <w:suppressOverlap w:val="0"/>
            </w:pPr>
            <w:r w:rsidRPr="00561C07">
              <w:t>50</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6A59B9">
            <w:pPr>
              <w:pStyle w:val="bang0"/>
              <w:framePr w:hSpace="0" w:wrap="auto" w:vAnchor="margin" w:xAlign="left" w:yAlign="inline"/>
              <w:suppressOverlap w:val="0"/>
            </w:pPr>
            <w:r w:rsidRPr="00561C07">
              <w:t>15</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6A59B9">
            <w:pPr>
              <w:pStyle w:val="bang0"/>
              <w:framePr w:hSpace="0" w:wrap="auto" w:vAnchor="margin" w:xAlign="left" w:yAlign="inline"/>
              <w:suppressOverlap w:val="0"/>
            </w:pPr>
            <w:r w:rsidRPr="00561C07">
              <w:t>10</w:t>
            </w:r>
          </w:p>
        </w:tc>
        <w:tc>
          <w:tcPr>
            <w:tcW w:w="1418" w:type="dxa"/>
            <w:tcBorders>
              <w:bottom w:val="dotted" w:sz="4" w:space="0" w:color="808080"/>
            </w:tcBorders>
          </w:tcPr>
          <w:p w:rsidR="00B64006" w:rsidRPr="00561C07" w:rsidRDefault="009C6F5C" w:rsidP="006A59B9">
            <w:pPr>
              <w:pStyle w:val="bang0"/>
              <w:framePr w:hSpace="0" w:wrap="auto" w:vAnchor="margin" w:xAlign="left" w:yAlign="inline"/>
              <w:suppressOverlap w:val="0"/>
            </w:pPr>
            <w:r>
              <w:t xml:space="preserve">       </w:t>
            </w:r>
            <w:r w:rsidR="00B64006" w:rsidRPr="00561C07">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t>User Acceptance Test</w:t>
            </w:r>
          </w:p>
        </w:tc>
        <w:tc>
          <w:tcPr>
            <w:tcW w:w="1417" w:type="dxa"/>
            <w:tcBorders>
              <w:bottom w:val="dotted" w:sz="4" w:space="0" w:color="808080"/>
            </w:tcBorders>
          </w:tcPr>
          <w:p w:rsidR="00B64006" w:rsidRPr="00561C07" w:rsidRDefault="00B64006" w:rsidP="006A59B9">
            <w:pPr>
              <w:pStyle w:val="bang0"/>
              <w:framePr w:hSpace="0" w:wrap="auto" w:vAnchor="margin" w:xAlign="left" w:yAlign="inline"/>
              <w:suppressOverlap w:val="0"/>
            </w:pPr>
            <w:r w:rsidRPr="00561C07">
              <w:t>5</w:t>
            </w:r>
          </w:p>
        </w:tc>
        <w:tc>
          <w:tcPr>
            <w:tcW w:w="1418" w:type="dxa"/>
            <w:tcBorders>
              <w:bottom w:val="dotted" w:sz="4" w:space="0" w:color="808080"/>
            </w:tcBorders>
          </w:tcPr>
          <w:p w:rsidR="00B64006" w:rsidRPr="00561C07" w:rsidRDefault="009C6F5C" w:rsidP="006A59B9">
            <w:pPr>
              <w:pStyle w:val="bang0"/>
              <w:framePr w:hSpace="0" w:wrap="auto" w:vAnchor="margin" w:xAlign="left" w:yAlign="inline"/>
              <w:suppressOverlap w:val="0"/>
            </w:pPr>
            <w:r>
              <w:t xml:space="preserve">        </w:t>
            </w:r>
            <w:r w:rsidR="00B64006" w:rsidRPr="00561C07">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6A59B9">
            <w:pPr>
              <w:pStyle w:val="bang0"/>
              <w:framePr w:hSpace="0" w:wrap="auto" w:vAnchor="margin" w:xAlign="left" w:yAlign="inline"/>
              <w:suppressOverlap w:val="0"/>
            </w:pPr>
            <w:r w:rsidRPr="00561C07">
              <w:rPr>
                <w:lang w:val="en-GB"/>
              </w:rPr>
              <w:t xml:space="preserve">Total </w:t>
            </w:r>
          </w:p>
        </w:tc>
        <w:tc>
          <w:tcPr>
            <w:tcW w:w="1417" w:type="dxa"/>
            <w:shd w:val="clear" w:color="auto" w:fill="92D050"/>
          </w:tcPr>
          <w:p w:rsidR="00FA22C2" w:rsidRPr="00561C07" w:rsidRDefault="002A540A" w:rsidP="006A59B9">
            <w:pPr>
              <w:pStyle w:val="bang0"/>
              <w:framePr w:hSpace="0" w:wrap="auto" w:vAnchor="margin" w:xAlign="left" w:yAlign="inline"/>
              <w:suppressOverlap w:val="0"/>
            </w:pPr>
            <w:r w:rsidRPr="00561C07">
              <w:t>135</w:t>
            </w:r>
          </w:p>
        </w:tc>
        <w:tc>
          <w:tcPr>
            <w:tcW w:w="1418" w:type="dxa"/>
            <w:shd w:val="clear" w:color="auto" w:fill="92D050"/>
          </w:tcPr>
          <w:p w:rsidR="00FA22C2" w:rsidRPr="00561C07" w:rsidRDefault="009C6F5C" w:rsidP="006A59B9">
            <w:pPr>
              <w:pStyle w:val="bang0"/>
              <w:framePr w:hSpace="0" w:wrap="auto" w:vAnchor="margin" w:xAlign="left" w:yAlign="inline"/>
              <w:suppressOverlap w:val="0"/>
            </w:pPr>
            <w:r>
              <w:t xml:space="preserve">       </w:t>
            </w:r>
            <w:r w:rsidR="00FA22C2" w:rsidRPr="00561C07">
              <w:t>100%</w:t>
            </w:r>
          </w:p>
        </w:tc>
        <w:tc>
          <w:tcPr>
            <w:tcW w:w="3885" w:type="dxa"/>
            <w:shd w:val="clear" w:color="auto" w:fill="92D050"/>
          </w:tcPr>
          <w:p w:rsidR="00FA22C2" w:rsidRPr="00561C07" w:rsidRDefault="00FA22C2" w:rsidP="006A59B9">
            <w:pPr>
              <w:pStyle w:val="bang0"/>
              <w:framePr w:hSpace="0" w:wrap="auto" w:vAnchor="margin" w:xAlign="left" w:yAlign="inline"/>
              <w:suppressOverlap w:val="0"/>
            </w:pPr>
            <w:r w:rsidRPr="00561C07">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5" w:name="_Toc396221090"/>
      <w:bookmarkStart w:id="16" w:name="_Toc452446889"/>
      <w:r w:rsidRPr="00077E1F">
        <w:lastRenderedPageBreak/>
        <w:t>Estimate</w:t>
      </w:r>
      <w:bookmarkEnd w:id="15"/>
    </w:p>
    <w:p w:rsidR="008527E4" w:rsidRPr="00077E1F" w:rsidRDefault="008527E4" w:rsidP="00EA211E">
      <w:pPr>
        <w:pStyle w:val="Heading2"/>
      </w:pPr>
      <w:bookmarkStart w:id="17" w:name="_Toc396221091"/>
      <w:r w:rsidRPr="00077E1F">
        <w:t>Size</w:t>
      </w:r>
      <w:bookmarkEnd w:id="17"/>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8" w:name="_Toc396221092"/>
      <w:r w:rsidRPr="00077E1F">
        <w:t>Effort</w:t>
      </w:r>
      <w:bookmarkEnd w:id="18"/>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Total % budgeted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9" w:name="_Toc396221093"/>
      <w:r w:rsidRPr="00077E1F">
        <w:t>Schedule</w:t>
      </w:r>
      <w:bookmarkEnd w:id="19"/>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6A59B9">
            <w:pPr>
              <w:pStyle w:val="bang0"/>
              <w:framePr w:hSpace="0" w:wrap="auto" w:vAnchor="margin" w:xAlign="left" w:yAlign="inline"/>
              <w:suppressOverlap w:val="0"/>
            </w:pPr>
          </w:p>
        </w:tc>
        <w:tc>
          <w:tcPr>
            <w:tcW w:w="4140" w:type="dxa"/>
            <w:gridSpan w:val="2"/>
            <w:shd w:val="clear" w:color="auto" w:fill="auto"/>
            <w:vAlign w:val="center"/>
          </w:tcPr>
          <w:p w:rsidR="007D3ABE" w:rsidRPr="00561C07" w:rsidRDefault="007D3ABE" w:rsidP="006A59B9">
            <w:pPr>
              <w:pStyle w:val="bang0"/>
              <w:framePr w:hSpace="0" w:wrap="auto" w:vAnchor="margin" w:xAlign="left" w:yAlign="inline"/>
              <w:suppressOverlap w:val="0"/>
            </w:pPr>
            <w:r w:rsidRPr="00561C07">
              <w:t>Requiremen</w:t>
            </w:r>
            <w:r w:rsidR="003A7C55" w:rsidRPr="00561C07">
              <w:t>ts agreed, Report 1 reviewed</w:t>
            </w:r>
          </w:p>
        </w:tc>
      </w:tr>
      <w:tr w:rsidR="007D3ABE" w:rsidRPr="00077E1F" w:rsidTr="00E0404C">
        <w:trPr>
          <w:jc w:val="center"/>
        </w:trPr>
        <w:tc>
          <w:tcPr>
            <w:tcW w:w="567" w:type="dxa"/>
            <w:vAlign w:val="center"/>
          </w:tcPr>
          <w:p w:rsidR="007D3ABE" w:rsidRPr="00561C07" w:rsidRDefault="007D3ABE" w:rsidP="006A59B9">
            <w:pPr>
              <w:pStyle w:val="bang0"/>
              <w:framePr w:hSpace="0" w:wrap="auto" w:vAnchor="margin" w:xAlign="left" w:yAlign="inline"/>
              <w:suppressOverlap w:val="0"/>
            </w:pPr>
            <w:r w:rsidRPr="00561C07">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6A59B9">
            <w:pPr>
              <w:pStyle w:val="bang0"/>
              <w:framePr w:hSpace="0" w:wrap="auto" w:vAnchor="margin" w:xAlign="left" w:yAlign="inline"/>
              <w:suppressOverlap w:val="0"/>
            </w:pPr>
          </w:p>
          <w:p w:rsidR="007D3ABE" w:rsidRPr="00561C07" w:rsidRDefault="007D3ABE" w:rsidP="006A59B9">
            <w:pPr>
              <w:pStyle w:val="bang0"/>
              <w:framePr w:hSpace="0" w:wrap="auto" w:vAnchor="margin" w:xAlign="left" w:yAlign="inline"/>
              <w:suppressOverlap w:val="0"/>
            </w:pPr>
          </w:p>
        </w:tc>
      </w:tr>
      <w:tr w:rsidR="003A7C55" w:rsidRPr="00077E1F" w:rsidTr="00E0404C">
        <w:trPr>
          <w:jc w:val="center"/>
        </w:trPr>
        <w:tc>
          <w:tcPr>
            <w:tcW w:w="567" w:type="dxa"/>
            <w:vAlign w:val="center"/>
          </w:tcPr>
          <w:p w:rsidR="003A7C55" w:rsidRPr="00561C07" w:rsidRDefault="003A7C55" w:rsidP="006A59B9">
            <w:pPr>
              <w:pStyle w:val="bang0"/>
              <w:framePr w:hSpace="0" w:wrap="auto" w:vAnchor="margin" w:xAlign="left" w:yAlign="inline"/>
              <w:suppressOverlap w:val="0"/>
            </w:pPr>
            <w:r w:rsidRPr="00561C07">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6A59B9">
            <w:pPr>
              <w:pStyle w:val="bang0"/>
              <w:framePr w:hSpace="0" w:wrap="auto" w:vAnchor="margin" w:xAlign="left" w:yAlign="inline"/>
              <w:suppressOverlap w:val="0"/>
            </w:pPr>
          </w:p>
        </w:tc>
      </w:tr>
      <w:tr w:rsidR="004A27C6" w:rsidRPr="00077E1F" w:rsidTr="00E0404C">
        <w:trPr>
          <w:jc w:val="center"/>
        </w:trPr>
        <w:tc>
          <w:tcPr>
            <w:tcW w:w="567" w:type="dxa"/>
            <w:vAlign w:val="center"/>
          </w:tcPr>
          <w:p w:rsidR="004A27C6" w:rsidRPr="00561C07" w:rsidRDefault="00902002" w:rsidP="006A59B9">
            <w:pPr>
              <w:pStyle w:val="bang0"/>
              <w:framePr w:hSpace="0" w:wrap="auto" w:vAnchor="margin" w:xAlign="left" w:yAlign="inline"/>
              <w:suppressOverlap w:val="0"/>
            </w:pPr>
            <w:r w:rsidRPr="00561C07">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6A59B9">
            <w:pPr>
              <w:pStyle w:val="bang0"/>
              <w:framePr w:hSpace="0" w:wrap="auto" w:vAnchor="margin" w:xAlign="left" w:yAlign="inline"/>
              <w:suppressOverlap w:val="0"/>
            </w:pPr>
          </w:p>
        </w:tc>
      </w:tr>
      <w:tr w:rsidR="003A7C55" w:rsidRPr="00077E1F" w:rsidTr="00E0404C">
        <w:trPr>
          <w:jc w:val="center"/>
        </w:trPr>
        <w:tc>
          <w:tcPr>
            <w:tcW w:w="567" w:type="dxa"/>
            <w:vAlign w:val="center"/>
          </w:tcPr>
          <w:p w:rsidR="003A7C55" w:rsidRPr="00561C07" w:rsidRDefault="00902002" w:rsidP="006A59B9">
            <w:pPr>
              <w:pStyle w:val="bang0"/>
              <w:framePr w:hSpace="0" w:wrap="auto" w:vAnchor="margin" w:xAlign="left" w:yAlign="inline"/>
              <w:suppressOverlap w:val="0"/>
            </w:pPr>
            <w:r w:rsidRPr="00561C07">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6A59B9">
            <w:pPr>
              <w:pStyle w:val="bang0"/>
              <w:framePr w:hSpace="0" w:wrap="auto" w:vAnchor="margin" w:xAlign="left" w:yAlign="inline"/>
              <w:suppressOverlap w:val="0"/>
            </w:pPr>
          </w:p>
        </w:tc>
      </w:tr>
      <w:tr w:rsidR="004A27C6" w:rsidRPr="00077E1F" w:rsidTr="00E0404C">
        <w:trPr>
          <w:jc w:val="center"/>
        </w:trPr>
        <w:tc>
          <w:tcPr>
            <w:tcW w:w="567" w:type="dxa"/>
            <w:vAlign w:val="center"/>
          </w:tcPr>
          <w:p w:rsidR="004A27C6" w:rsidRPr="00561C07" w:rsidRDefault="00902002" w:rsidP="006A59B9">
            <w:pPr>
              <w:pStyle w:val="bang0"/>
              <w:framePr w:hSpace="0" w:wrap="auto" w:vAnchor="margin" w:xAlign="left" w:yAlign="inline"/>
              <w:suppressOverlap w:val="0"/>
            </w:pPr>
            <w:r w:rsidRPr="00561C07">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6A59B9">
            <w:pPr>
              <w:pStyle w:val="bang0"/>
              <w:framePr w:hSpace="0" w:wrap="auto" w:vAnchor="margin" w:xAlign="left" w:yAlign="inline"/>
              <w:suppressOverlap w:val="0"/>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6A59B9">
            <w:pPr>
              <w:pStyle w:val="bang0"/>
              <w:framePr w:hSpace="0" w:wrap="auto" w:vAnchor="margin" w:xAlign="left" w:yAlign="inline"/>
              <w:suppressOverlap w:val="0"/>
            </w:pPr>
          </w:p>
        </w:tc>
        <w:tc>
          <w:tcPr>
            <w:tcW w:w="4140" w:type="dxa"/>
            <w:gridSpan w:val="2"/>
            <w:shd w:val="clear" w:color="auto" w:fill="auto"/>
            <w:vAlign w:val="center"/>
          </w:tcPr>
          <w:p w:rsidR="003A7C55" w:rsidRPr="00561C07" w:rsidRDefault="003A7C55" w:rsidP="006A59B9">
            <w:pPr>
              <w:pStyle w:val="bang0"/>
              <w:framePr w:hSpace="0" w:wrap="auto" w:vAnchor="margin" w:xAlign="left" w:yAlign="inline"/>
              <w:suppressOverlap w:val="0"/>
            </w:pPr>
          </w:p>
        </w:tc>
      </w:tr>
      <w:tr w:rsidR="003A7C55" w:rsidRPr="00077E1F" w:rsidTr="00E0404C">
        <w:trPr>
          <w:jc w:val="center"/>
        </w:trPr>
        <w:tc>
          <w:tcPr>
            <w:tcW w:w="567" w:type="dxa"/>
            <w:vAlign w:val="center"/>
          </w:tcPr>
          <w:p w:rsidR="003A7C55" w:rsidRPr="00561C07" w:rsidRDefault="003A7C55" w:rsidP="006A59B9">
            <w:pPr>
              <w:pStyle w:val="bang0"/>
              <w:framePr w:hSpace="0" w:wrap="auto" w:vAnchor="margin" w:xAlign="left" w:yAlign="inline"/>
              <w:suppressOverlap w:val="0"/>
            </w:pPr>
            <w:r w:rsidRPr="00561C07">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BC1354" w:rsidP="006A59B9">
            <w:pPr>
              <w:pStyle w:val="bang0"/>
              <w:framePr w:hSpace="0" w:wrap="auto" w:vAnchor="margin" w:xAlign="left" w:yAlign="inline"/>
              <w:suppressOverlap w:val="0"/>
            </w:pPr>
            <w:r w:rsidRPr="00561C07">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310ED9" w:rsidRPr="00077E1F" w:rsidTr="00E0404C">
        <w:trPr>
          <w:jc w:val="center"/>
        </w:trPr>
        <w:tc>
          <w:tcPr>
            <w:tcW w:w="567" w:type="dxa"/>
            <w:vAlign w:val="center"/>
          </w:tcPr>
          <w:p w:rsidR="00310ED9" w:rsidRPr="00561C07" w:rsidRDefault="00310ED9" w:rsidP="006A59B9">
            <w:pPr>
              <w:pStyle w:val="bang0"/>
              <w:framePr w:hSpace="0" w:wrap="auto" w:vAnchor="margin" w:xAlign="left" w:yAlign="inline"/>
              <w:suppressOverlap w:val="0"/>
            </w:pPr>
            <w:r w:rsidRPr="00561C07">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6A59B9">
            <w:pPr>
              <w:pStyle w:val="bang0"/>
              <w:framePr w:hSpace="0" w:wrap="auto" w:vAnchor="margin" w:xAlign="left" w:yAlign="inline"/>
              <w:suppressOverlap w:val="0"/>
            </w:pPr>
          </w:p>
        </w:tc>
      </w:tr>
      <w:tr w:rsidR="00310ED9" w:rsidRPr="00077E1F" w:rsidTr="00E0404C">
        <w:trPr>
          <w:jc w:val="center"/>
        </w:trPr>
        <w:tc>
          <w:tcPr>
            <w:tcW w:w="567" w:type="dxa"/>
            <w:vAlign w:val="center"/>
          </w:tcPr>
          <w:p w:rsidR="00310ED9" w:rsidRPr="00561C07" w:rsidRDefault="00310ED9" w:rsidP="006A59B9">
            <w:pPr>
              <w:pStyle w:val="bang0"/>
              <w:framePr w:hSpace="0" w:wrap="auto" w:vAnchor="margin" w:xAlign="left" w:yAlign="inline"/>
              <w:suppressOverlap w:val="0"/>
            </w:pPr>
            <w:r w:rsidRPr="00561C07">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6A59B9">
            <w:pPr>
              <w:pStyle w:val="bang0"/>
              <w:framePr w:hSpace="0" w:wrap="auto" w:vAnchor="margin" w:xAlign="left" w:yAlign="inline"/>
              <w:suppressOverlap w:val="0"/>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6A59B9">
            <w:pPr>
              <w:pStyle w:val="bang0"/>
              <w:framePr w:hSpace="0" w:wrap="auto" w:vAnchor="margin" w:xAlign="left" w:yAlign="inline"/>
              <w:suppressOverlap w:val="0"/>
            </w:pPr>
            <w:r w:rsidRPr="00561C07">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6A59B9">
            <w:pPr>
              <w:pStyle w:val="bang0"/>
              <w:framePr w:hSpace="0" w:wrap="auto" w:vAnchor="margin" w:xAlign="left" w:yAlign="inline"/>
              <w:suppressOverlap w:val="0"/>
            </w:pPr>
            <w:r w:rsidRPr="00561C07">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902002" w:rsidP="006A59B9">
            <w:pPr>
              <w:pStyle w:val="bang0"/>
              <w:framePr w:hSpace="0" w:wrap="auto" w:vAnchor="margin" w:xAlign="left" w:yAlign="inline"/>
              <w:suppressOverlap w:val="0"/>
            </w:pPr>
            <w:r w:rsidRPr="00561C07">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6A59B9">
            <w:pPr>
              <w:pStyle w:val="bang0"/>
              <w:framePr w:hSpace="0" w:wrap="auto" w:vAnchor="margin" w:xAlign="left" w:yAlign="inline"/>
              <w:suppressOverlap w:val="0"/>
            </w:pPr>
            <w:r w:rsidRPr="00561C07">
              <w:t>16</w:t>
            </w:r>
            <w:r w:rsidR="00BC1354" w:rsidRPr="00561C07">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24</w:t>
            </w:r>
            <w:r w:rsidR="007F2814" w:rsidRPr="00561C07">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31-07</w:t>
            </w:r>
            <w:r w:rsidR="007F2814" w:rsidRPr="00561C07">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t>5</w:t>
            </w:r>
          </w:p>
        </w:tc>
        <w:tc>
          <w:tcPr>
            <w:tcW w:w="2133" w:type="dxa"/>
            <w:vAlign w:val="center"/>
          </w:tcPr>
          <w:p w:rsidR="007F2814" w:rsidRPr="00561C07" w:rsidRDefault="007F2814" w:rsidP="00E0404C">
            <w:pPr>
              <w:ind w:left="0"/>
            </w:pPr>
            <w:r w:rsidRPr="00561C07">
              <w:t>Submit report no.6 Final</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11</w:t>
            </w:r>
            <w:r w:rsidR="007F2814" w:rsidRPr="00561C07">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21</w:t>
            </w:r>
            <w:r w:rsidR="007F2814" w:rsidRPr="00561C07">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6A59B9">
            <w:pPr>
              <w:pStyle w:val="bang0"/>
              <w:framePr w:hSpace="0" w:wrap="auto" w:vAnchor="margin" w:xAlign="left" w:yAlign="inline"/>
              <w:suppressOverlap w:val="0"/>
            </w:pPr>
          </w:p>
        </w:tc>
        <w:tc>
          <w:tcPr>
            <w:tcW w:w="4140" w:type="dxa"/>
            <w:gridSpan w:val="2"/>
            <w:shd w:val="clear" w:color="auto" w:fill="auto"/>
            <w:vAlign w:val="center"/>
          </w:tcPr>
          <w:p w:rsidR="007F2814" w:rsidRPr="00561C07" w:rsidRDefault="007F2814" w:rsidP="006A59B9">
            <w:pPr>
              <w:pStyle w:val="bang0"/>
              <w:framePr w:hSpace="0" w:wrap="auto" w:vAnchor="margin" w:xAlign="left" w:yAlign="inline"/>
              <w:suppressOverlap w:val="0"/>
            </w:pPr>
            <w:r w:rsidRPr="00561C07">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6A59B9">
            <w:pPr>
              <w:pStyle w:val="bang0"/>
              <w:framePr w:hSpace="0" w:wrap="auto" w:vAnchor="margin" w:xAlign="left" w:yAlign="inline"/>
              <w:suppressOverlap w:val="0"/>
            </w:pPr>
            <w:r w:rsidRPr="00561C07">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4E38A7" w:rsidP="006A59B9">
            <w:pPr>
              <w:pStyle w:val="bang0"/>
              <w:framePr w:hSpace="0" w:wrap="auto" w:vAnchor="margin" w:xAlign="left" w:yAlign="inline"/>
              <w:suppressOverlap w:val="0"/>
            </w:pPr>
            <w:r w:rsidRPr="00561C07">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4E38A7" w:rsidP="006A59B9">
            <w:pPr>
              <w:pStyle w:val="bang0"/>
              <w:framePr w:hSpace="0" w:wrap="auto" w:vAnchor="margin" w:xAlign="left" w:yAlign="inline"/>
              <w:suppressOverlap w:val="0"/>
            </w:pPr>
            <w:r w:rsidRPr="00561C07">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4E38A7" w:rsidP="006A59B9">
            <w:pPr>
              <w:pStyle w:val="bang0"/>
              <w:framePr w:hSpace="0" w:wrap="auto" w:vAnchor="margin" w:xAlign="left" w:yAlign="inline"/>
              <w:suppressOverlap w:val="0"/>
            </w:pPr>
            <w:r w:rsidRPr="00561C07">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bl>
    <w:p w:rsidR="00C574F5" w:rsidRPr="00077E1F" w:rsidRDefault="005B4E33" w:rsidP="00EA211E">
      <w:pPr>
        <w:pStyle w:val="Heading3"/>
      </w:pPr>
      <w:bookmarkStart w:id="20" w:name="_Project_Risk"/>
      <w:bookmarkEnd w:id="20"/>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Solution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1" w:name="_Toc396221094"/>
      <w:r w:rsidRPr="00077E1F">
        <w:t>Resource</w:t>
      </w:r>
      <w:bookmarkEnd w:id="21"/>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2" w:name="_Toc396221095"/>
      <w:r w:rsidRPr="00077E1F">
        <w:t>Infrastructure</w:t>
      </w:r>
      <w:bookmarkEnd w:id="22"/>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lastRenderedPageBreak/>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EB10F9" w:rsidP="006A59B9">
            <w:pPr>
              <w:pStyle w:val="bang0"/>
              <w:framePr w:hSpace="0" w:wrap="auto" w:vAnchor="margin" w:xAlign="left" w:yAlign="inline"/>
              <w:suppressOverlap w:val="0"/>
            </w:pPr>
            <w:r w:rsidRPr="00E0404C">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6A59B9">
            <w:pPr>
              <w:pStyle w:val="bang0"/>
              <w:framePr w:hSpace="0" w:wrap="auto" w:vAnchor="margin" w:xAlign="left" w:yAlign="inline"/>
              <w:suppressOverlap w:val="0"/>
            </w:pPr>
          </w:p>
        </w:tc>
        <w:tc>
          <w:tcPr>
            <w:tcW w:w="1054" w:type="dxa"/>
            <w:vAlign w:val="center"/>
          </w:tcPr>
          <w:p w:rsidR="00EB10F9" w:rsidRPr="00E0404C" w:rsidRDefault="00EB10F9" w:rsidP="006A59B9">
            <w:pPr>
              <w:pStyle w:val="bang0"/>
              <w:framePr w:hSpace="0" w:wrap="auto" w:vAnchor="margin" w:xAlign="left" w:yAlign="inline"/>
              <w:suppressOverlap w:val="0"/>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r w:rsidRPr="00E0404C">
              <w:t>Xampp 1.8.2 (server localhost)</w:t>
            </w:r>
          </w:p>
        </w:tc>
        <w:tc>
          <w:tcPr>
            <w:tcW w:w="1533" w:type="dxa"/>
            <w:vAlign w:val="center"/>
          </w:tcPr>
          <w:p w:rsidR="003561C4" w:rsidRPr="00E0404C" w:rsidRDefault="003561C4" w:rsidP="006A59B9">
            <w:pPr>
              <w:pStyle w:val="bang0"/>
              <w:framePr w:hSpace="0" w:wrap="auto" w:vAnchor="margin" w:xAlign="left" w:yAlign="inline"/>
              <w:suppressOverlap w:val="0"/>
            </w:pPr>
          </w:p>
        </w:tc>
        <w:tc>
          <w:tcPr>
            <w:tcW w:w="1054" w:type="dxa"/>
            <w:vAlign w:val="center"/>
          </w:tcPr>
          <w:p w:rsidR="003561C4" w:rsidRPr="00E0404C" w:rsidRDefault="003561C4" w:rsidP="006A59B9">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r w:rsidRPr="00E0404C">
              <w:t>TortoiseSVN</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6A59B9">
            <w:pPr>
              <w:pStyle w:val="bang0"/>
              <w:framePr w:hSpace="0" w:wrap="auto" w:vAnchor="margin" w:xAlign="left" w:yAlign="inline"/>
              <w:suppressOverlap w:val="0"/>
            </w:pPr>
          </w:p>
        </w:tc>
      </w:tr>
    </w:tbl>
    <w:p w:rsidR="008527E4" w:rsidRPr="00077E1F" w:rsidRDefault="00E031FE" w:rsidP="00EA211E">
      <w:pPr>
        <w:pStyle w:val="Heading2"/>
      </w:pPr>
      <w:bookmarkStart w:id="23" w:name="_Toc396221096"/>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6A59B9">
            <w:pPr>
              <w:pStyle w:val="bang0"/>
              <w:framePr w:hSpace="0" w:wrap="auto" w:vAnchor="margin" w:xAlign="left" w:yAlign="inline"/>
              <w:suppressOverlap w:val="0"/>
            </w:pPr>
            <w:r w:rsidRPr="00E0404C">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r w:rsidRPr="00E0404C">
              <w:t>Codeiginiter</w:t>
            </w:r>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6A59B9">
            <w:pPr>
              <w:pStyle w:val="bang0"/>
              <w:framePr w:hSpace="0" w:wrap="auto" w:vAnchor="margin" w:xAlign="left" w:yAlign="inline"/>
              <w:suppressOverlap w:val="0"/>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6A59B9">
            <w:pPr>
              <w:pStyle w:val="bang0"/>
              <w:framePr w:hSpace="0" w:wrap="auto" w:vAnchor="margin" w:xAlign="left" w:yAlign="inline"/>
              <w:suppressOverlap w:val="0"/>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Configuration management</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Defect prevention</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4" w:name="_Toc396221097"/>
      <w:r w:rsidRPr="00077E1F">
        <w:t>Finance</w:t>
      </w:r>
      <w:bookmarkEnd w:id="24"/>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5" w:name="_Toc396221098"/>
      <w:r w:rsidRPr="00077E1F">
        <w:lastRenderedPageBreak/>
        <w:t xml:space="preserve">Project </w:t>
      </w:r>
      <w:r w:rsidR="00E031FE" w:rsidRPr="00077E1F">
        <w:t>O</w:t>
      </w:r>
      <w:r w:rsidR="006431DA" w:rsidRPr="00077E1F">
        <w:t>rganization</w:t>
      </w:r>
      <w:bookmarkEnd w:id="25"/>
    </w:p>
    <w:p w:rsidR="00D25A64" w:rsidRPr="00077E1F" w:rsidRDefault="00D25A64" w:rsidP="00EA211E">
      <w:pPr>
        <w:pStyle w:val="Heading2"/>
      </w:pPr>
      <w:bookmarkStart w:id="26" w:name="_Toc396221099"/>
      <w:r w:rsidRPr="00077E1F">
        <w:t>Organization</w:t>
      </w:r>
      <w:bookmarkEnd w:id="16"/>
      <w:r w:rsidR="00074C0B" w:rsidRPr="00077E1F">
        <w:t xml:space="preserve"> St</w:t>
      </w:r>
      <w:r w:rsidR="00425104" w:rsidRPr="00077E1F">
        <w:t>r</w:t>
      </w:r>
      <w:r w:rsidR="00074C0B" w:rsidRPr="00077E1F">
        <w:t>ucture</w:t>
      </w:r>
      <w:bookmarkEnd w:id="26"/>
    </w:p>
    <w:p w:rsidR="00D27344" w:rsidRPr="00077E1F" w:rsidRDefault="00D27344" w:rsidP="00EA211E">
      <w:pPr>
        <w:pStyle w:val="NormalIndent"/>
      </w:pPr>
    </w:p>
    <w:p w:rsidR="00D27344" w:rsidRPr="00077E1F" w:rsidRDefault="007C6FC0" w:rsidP="00EA211E">
      <w:pPr>
        <w:pStyle w:val="NormalIndent"/>
      </w:pPr>
      <w:r w:rsidRPr="00077E1F">
        <w:rPr>
          <w:noProof/>
        </w:rPr>
        <mc:AlternateContent>
          <mc:Choice Requires="wpc">
            <w:drawing>
              <wp:inline distT="0" distB="0" distL="0" distR="0" wp14:anchorId="3F80D31E" wp14:editId="4C2FE97C">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        Supervisor</w:t>
                              </w:r>
                            </w:p>
                            <w:p w:rsidR="00AA59A5" w:rsidRDefault="00AA59A5" w:rsidP="00F0549F">
                              <w:pPr>
                                <w:ind w:left="0"/>
                              </w:pPr>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Project Manager</w:t>
                              </w:r>
                            </w:p>
                            <w:p w:rsidR="00AA59A5" w:rsidRDefault="00AA59A5" w:rsidP="00F0549F">
                              <w:pPr>
                                <w:ind w:left="0"/>
                              </w:pPr>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Requirement Analysis</w:t>
                              </w:r>
                            </w:p>
                            <w:p w:rsidR="00AA59A5" w:rsidRDefault="00AA59A5" w:rsidP="00F0549F">
                              <w:pPr>
                                <w:ind w:left="0"/>
                              </w:pPr>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Technical Leader</w:t>
                              </w:r>
                            </w:p>
                            <w:p w:rsidR="00AA59A5" w:rsidRDefault="00AA59A5" w:rsidP="00F0549F">
                              <w:pPr>
                                <w:ind w:left="0"/>
                              </w:pPr>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QA and Test Team</w:t>
                              </w:r>
                            </w:p>
                            <w:p w:rsidR="00AA59A5" w:rsidRDefault="00AA59A5" w:rsidP="00F0549F">
                              <w:pPr>
                                <w:ind w:left="0"/>
                              </w:pPr>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66732"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6" y="2828805"/>
                            <a:ext cx="1304988"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Nguyen Ngoc Tuan</w:t>
                              </w:r>
                            </w:p>
                          </w:txbxContent>
                        </wps:txbx>
                        <wps:bodyPr rot="0" vert="horz" wrap="square" lIns="91440" tIns="45720" rIns="91440" bIns="45720" anchor="t" anchorCtr="0" upright="1">
                          <a:noAutofit/>
                        </wps:bodyPr>
                      </wps:wsp>
                    </wpc:wpc>
                  </a:graphicData>
                </a:graphic>
              </wp:inline>
            </w:drawing>
          </mc:Choice>
          <mc:Fallback>
            <w:pict>
              <v:group w14:anchorId="3F80D31E"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KE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dZUyhH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AA59A5" w:rsidRDefault="00AA59A5" w:rsidP="00F0549F">
                        <w:pPr>
                          <w:ind w:left="0"/>
                        </w:pPr>
                        <w:r>
                          <w:t xml:space="preserve">        Supervisor</w:t>
                        </w:r>
                      </w:p>
                      <w:p w:rsidR="00AA59A5" w:rsidRDefault="00AA59A5" w:rsidP="00F0549F">
                        <w:pPr>
                          <w:ind w:left="0"/>
                        </w:pPr>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AA59A5" w:rsidRDefault="00AA59A5" w:rsidP="00F0549F">
                        <w:pPr>
                          <w:ind w:left="0"/>
                        </w:pPr>
                        <w:r>
                          <w:t>Project Manager</w:t>
                        </w:r>
                      </w:p>
                      <w:p w:rsidR="00AA59A5" w:rsidRDefault="00AA59A5" w:rsidP="00F0549F">
                        <w:pPr>
                          <w:ind w:left="0"/>
                        </w:pPr>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AA59A5" w:rsidRDefault="00AA59A5" w:rsidP="00F0549F">
                        <w:pPr>
                          <w:ind w:left="0"/>
                        </w:pPr>
                        <w:r>
                          <w:t>Requirement Analysis</w:t>
                        </w:r>
                      </w:p>
                      <w:p w:rsidR="00AA59A5" w:rsidRDefault="00AA59A5" w:rsidP="00F0549F">
                        <w:pPr>
                          <w:ind w:left="0"/>
                        </w:pPr>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AA59A5" w:rsidRDefault="00AA59A5" w:rsidP="00F0549F">
                        <w:pPr>
                          <w:ind w:left="0"/>
                        </w:pPr>
                        <w:r>
                          <w:t>Technical Leader</w:t>
                        </w:r>
                      </w:p>
                      <w:p w:rsidR="00AA59A5" w:rsidRDefault="00AA59A5" w:rsidP="00F0549F">
                        <w:pPr>
                          <w:ind w:left="0"/>
                        </w:pPr>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AA59A5" w:rsidRDefault="00AA59A5" w:rsidP="00F0549F">
                        <w:pPr>
                          <w:ind w:left="0"/>
                        </w:pPr>
                        <w:r>
                          <w:t>QA and Test Team</w:t>
                        </w:r>
                      </w:p>
                      <w:p w:rsidR="00AA59A5" w:rsidRDefault="00AA59A5" w:rsidP="00F0549F">
                        <w:pPr>
                          <w:ind w:left="0"/>
                        </w:pPr>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66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dm8IA&#10;AADbAAAADwAAAGRycy9kb3ducmV2LnhtbERPTWvCQBC9C/6HZQq9SN0oRSR1laKI7VEj2uOQnSZp&#10;s7NLdk3iv3cFwds83ucsVr2pRUuNrywrmIwTEMS51RUXCo7Z9m0OwgdkjbVlUnAlD6vlcLDAVNuO&#10;99QeQiFiCPsUFZQhuFRKn5dk0I+tI47cr20MhgibQuoGuxhuajlNkpk0WHFsKNHRuqT8/3AxCkbX&#10;6Xn3vXPZ33GStefZz8aduo1Sry/95weIQH14ih/uLx3nv8P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2bwgAAANsAAAAPAAAAAAAAAAAAAAAAAJgCAABkcnMvZG93&#10;bnJldi54bWxQSwUGAAAAAAQABAD1AAAAhwMAAAAA&#10;" adj="16297" fillcolor="#4bacc6 [3208]" strokecolor="#f2f2f2 [3041]" strokeweight="3pt">
                  <v:shadow color="#205867 [1608]" opacity=".5" offset="1pt"/>
                  <v:textbox>
                    <w:txbxContent>
                      <w:p w:rsidR="00AA59A5" w:rsidRDefault="00AA59A5" w:rsidP="00F0549F">
                        <w:pPr>
                          <w:ind w:left="0"/>
                        </w:pPr>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3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A9MAA&#10;AADbAAAADwAAAGRycy9kb3ducmV2LnhtbERPTWuDQBC9B/Iflgn0Ftf0EMW6hhIICIVAbSHXiTtV&#10;qTsr7sbov+8WArnN431OfphNLyYaXWdZwS6KQRDXVnfcKPj+Om1TEM4ja+wtk4KFHByK9SrHTNs7&#10;f9JU+UaEEHYZKmi9HzIpXd2SQRfZgThwP3Y06AMcG6lHvIdw08vXON5Lgx2HhhYHOrZU/1Y3oyD5&#10;mNylKpezXVJ3NaaSdRlPSr1s5vc3EJ5m/xQ/3KUO8xP4/yUcI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aA9MAAAADbAAAADwAAAAAAAAAAAAAAAACYAgAAZHJzL2Rvd25y&#10;ZXYueG1sUEsFBgAAAAAEAAQA9QAAAIUDAAAAAA==&#10;" adj="16748" fillcolor="#4bacc6 [3208]" strokecolor="#f2f2f2 [3041]" strokeweight="3pt">
                  <v:shadow color="#205867 [1608]" opacity=".5" offset="1pt"/>
                  <v:textbox>
                    <w:txbxContent>
                      <w:p w:rsidR="00AA59A5" w:rsidRDefault="00AA59A5" w:rsidP="00F0549F">
                        <w:pPr>
                          <w:ind w:left="0"/>
                        </w:pPr>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AA59A5" w:rsidRDefault="00AA59A5" w:rsidP="00F0549F">
                        <w:pPr>
                          <w:ind w:left="0"/>
                        </w:pPr>
                        <w:r>
                          <w:t>Nguyen Ngoc Tuan</w:t>
                        </w:r>
                      </w:p>
                    </w:txbxContent>
                  </v:textbox>
                </v:shape>
                <w10:anchorlock/>
              </v:group>
            </w:pict>
          </mc:Fallback>
        </mc:AlternateContent>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7" w:name="_Project_team"/>
      <w:bookmarkStart w:id="28" w:name="_Toc396221100"/>
      <w:bookmarkEnd w:id="27"/>
      <w:r w:rsidRPr="00077E1F">
        <w:lastRenderedPageBreak/>
        <w:t>Project T</w:t>
      </w:r>
      <w:r w:rsidR="00D25A64" w:rsidRPr="00077E1F">
        <w:t>eam</w:t>
      </w:r>
      <w:bookmarkEnd w:id="28"/>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r w:rsidRPr="00F0549F">
              <w:t>Effort</w:t>
            </w:r>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6A59B9">
            <w:pPr>
              <w:pStyle w:val="bang0"/>
              <w:framePr w:hSpace="0" w:wrap="auto" w:vAnchor="margin" w:xAlign="left" w:yAlign="inline"/>
              <w:suppressOverlap w:val="0"/>
            </w:pPr>
            <w:r w:rsidRPr="00F0549F">
              <w:t>PM</w:t>
            </w:r>
          </w:p>
        </w:tc>
        <w:tc>
          <w:tcPr>
            <w:tcW w:w="1984" w:type="dxa"/>
            <w:shd w:val="clear" w:color="auto" w:fill="FFFFFF"/>
          </w:tcPr>
          <w:p w:rsidR="007D5023" w:rsidRPr="00F0549F" w:rsidRDefault="00AB35A4" w:rsidP="006A59B9">
            <w:pPr>
              <w:pStyle w:val="bang0"/>
              <w:framePr w:hSpace="0" w:wrap="auto" w:vAnchor="margin" w:xAlign="left" w:yAlign="inline"/>
              <w:suppressOverlap w:val="0"/>
            </w:pPr>
            <w:r w:rsidRPr="00F0549F">
              <w:t>Have o</w:t>
            </w:r>
            <w:r w:rsidR="007D5023" w:rsidRPr="00F0549F">
              <w:t>verall responsibility of the project</w:t>
            </w:r>
            <w:r w:rsidR="000F0124" w:rsidRPr="00F0549F">
              <w:t>:</w:t>
            </w:r>
          </w:p>
          <w:p w:rsidR="00DB76A4" w:rsidRPr="00F0549F" w:rsidRDefault="00F0549F" w:rsidP="006A59B9">
            <w:pPr>
              <w:pStyle w:val="bang0"/>
              <w:framePr w:hSpace="0" w:wrap="auto" w:vAnchor="margin" w:xAlign="left" w:yAlign="inline"/>
              <w:suppressOverlap w:val="0"/>
            </w:pPr>
            <w:r>
              <w:t xml:space="preserve">- </w:t>
            </w:r>
            <w:r w:rsidR="00DB76A4" w:rsidRPr="00F0549F">
              <w:t>Proje</w:t>
            </w:r>
            <w:r w:rsidR="00F87BE4" w:rsidRPr="00F0549F">
              <w:t>ct planning</w:t>
            </w:r>
            <w:r w:rsidR="00DB76A4" w:rsidRPr="00F0549F">
              <w:t xml:space="preserve"> and scheduling</w:t>
            </w:r>
          </w:p>
          <w:p w:rsidR="00DB76A4" w:rsidRPr="00F0549F" w:rsidRDefault="00057DEA" w:rsidP="006A59B9">
            <w:pPr>
              <w:pStyle w:val="bang0"/>
              <w:framePr w:hSpace="0" w:wrap="auto" w:vAnchor="margin" w:xAlign="left" w:yAlign="inline"/>
              <w:suppressOverlap w:val="0"/>
            </w:pPr>
            <w:r w:rsidRPr="00F0549F">
              <w:t xml:space="preserve">- </w:t>
            </w:r>
            <w:r w:rsidR="00DB76A4" w:rsidRPr="00F0549F">
              <w:t>Task assignment and tracking</w:t>
            </w:r>
            <w:r w:rsidR="00F87BE4" w:rsidRPr="00F0549F">
              <w:t xml:space="preserve"> processing</w:t>
            </w:r>
          </w:p>
          <w:p w:rsidR="0011269F" w:rsidRPr="00F0549F" w:rsidRDefault="0011269F" w:rsidP="006A59B9">
            <w:pPr>
              <w:pStyle w:val="bang0"/>
              <w:framePr w:hSpace="0" w:wrap="auto" w:vAnchor="margin" w:xAlign="left" w:yAlign="inline"/>
              <w:suppressOverlap w:val="0"/>
            </w:pPr>
            <w:r w:rsidRPr="00F0549F">
              <w:t>- Review documents</w:t>
            </w:r>
          </w:p>
          <w:p w:rsidR="00DB76A4" w:rsidRPr="00F0549F" w:rsidRDefault="00057DEA" w:rsidP="006A59B9">
            <w:pPr>
              <w:pStyle w:val="bang0"/>
              <w:framePr w:hSpace="0" w:wrap="auto" w:vAnchor="margin" w:xAlign="left" w:yAlign="inline"/>
              <w:suppressOverlap w:val="0"/>
            </w:pPr>
            <w:r w:rsidRPr="00F0549F">
              <w:t xml:space="preserve">- </w:t>
            </w:r>
            <w:r w:rsidR="00F87BE4" w:rsidRPr="00F0549F">
              <w:t>Reporting to supervisor</w:t>
            </w:r>
          </w:p>
          <w:p w:rsidR="00DB76A4" w:rsidRPr="00F0549F" w:rsidRDefault="00057DEA" w:rsidP="006A59B9">
            <w:pPr>
              <w:pStyle w:val="bang0"/>
              <w:framePr w:hSpace="0" w:wrap="auto" w:vAnchor="margin" w:xAlign="left" w:yAlign="inline"/>
              <w:suppressOverlap w:val="0"/>
            </w:pPr>
            <w:r w:rsidRPr="00F0549F">
              <w:t xml:space="preserve">- </w:t>
            </w:r>
            <w:r w:rsidR="00DB76A4" w:rsidRPr="00F0549F">
              <w:t>Interface with other departments as per need</w:t>
            </w:r>
          </w:p>
          <w:p w:rsidR="000F0124" w:rsidRPr="00F0549F" w:rsidRDefault="000F0124" w:rsidP="006A59B9">
            <w:pPr>
              <w:pStyle w:val="bang0"/>
              <w:framePr w:hSpace="0" w:wrap="auto" w:vAnchor="margin" w:xAlign="left" w:yAlign="inline"/>
              <w:suppressOverlap w:val="0"/>
            </w:pPr>
          </w:p>
        </w:tc>
        <w:tc>
          <w:tcPr>
            <w:tcW w:w="1559" w:type="dxa"/>
            <w:shd w:val="clear" w:color="auto" w:fill="FFFFFF"/>
          </w:tcPr>
          <w:p w:rsidR="007D5023" w:rsidRPr="00F0549F" w:rsidRDefault="007D5023" w:rsidP="006A59B9">
            <w:pPr>
              <w:pStyle w:val="bang0"/>
              <w:framePr w:hSpace="0" w:wrap="auto" w:vAnchor="margin" w:xAlign="left" w:yAlign="inline"/>
              <w:suppressOverlap w:val="0"/>
            </w:pPr>
          </w:p>
        </w:tc>
        <w:tc>
          <w:tcPr>
            <w:tcW w:w="954" w:type="dxa"/>
            <w:shd w:val="clear" w:color="auto" w:fill="FFFFFF"/>
          </w:tcPr>
          <w:p w:rsidR="007D5023" w:rsidRPr="00F0549F" w:rsidRDefault="000F0124" w:rsidP="00F0549F">
            <w:pPr>
              <w:ind w:left="0"/>
            </w:pPr>
            <w:r w:rsidRPr="00F0549F">
              <w:t>Le Dinh Nam</w:t>
            </w:r>
          </w:p>
        </w:tc>
        <w:tc>
          <w:tcPr>
            <w:tcW w:w="322" w:type="dxa"/>
            <w:shd w:val="clear" w:color="auto" w:fill="FFFFFF"/>
          </w:tcPr>
          <w:p w:rsidR="007D5023" w:rsidRPr="00F0549F" w:rsidRDefault="007D5023" w:rsidP="006A59B9">
            <w:pPr>
              <w:pStyle w:val="bang0"/>
              <w:framePr w:hSpace="0" w:wrap="auto" w:vAnchor="margin" w:xAlign="left" w:yAlign="inline"/>
              <w:suppressOverlap w:val="0"/>
            </w:pPr>
          </w:p>
        </w:tc>
        <w:tc>
          <w:tcPr>
            <w:tcW w:w="851" w:type="dxa"/>
            <w:shd w:val="clear" w:color="auto" w:fill="FFFFFF"/>
          </w:tcPr>
          <w:p w:rsidR="007D5023" w:rsidRPr="00F0549F" w:rsidRDefault="00F727FF" w:rsidP="006A59B9">
            <w:pPr>
              <w:pStyle w:val="bang0"/>
              <w:framePr w:hSpace="0" w:wrap="auto" w:vAnchor="margin" w:xAlign="left" w:yAlign="inline"/>
              <w:suppressOverlap w:val="0"/>
            </w:pPr>
            <w:r w:rsidRPr="00F0549F">
              <w:t>100%</w:t>
            </w:r>
          </w:p>
        </w:tc>
        <w:tc>
          <w:tcPr>
            <w:tcW w:w="850" w:type="dxa"/>
            <w:shd w:val="clear" w:color="auto" w:fill="FFFFFF"/>
          </w:tcPr>
          <w:p w:rsidR="007D5023" w:rsidRPr="00F0549F" w:rsidRDefault="000F0124" w:rsidP="006A59B9">
            <w:pPr>
              <w:pStyle w:val="bang0"/>
              <w:framePr w:hSpace="0" w:wrap="auto" w:vAnchor="margin" w:xAlign="left" w:yAlign="inline"/>
              <w:suppressOverlap w:val="0"/>
            </w:pPr>
            <w:r w:rsidRPr="00F0549F">
              <w:t>12-</w:t>
            </w:r>
            <w:r w:rsidR="00686C91" w:rsidRPr="00F0549F">
              <w:t>5-20</w:t>
            </w:r>
            <w:r w:rsidRPr="00F0549F">
              <w:t>14</w:t>
            </w:r>
          </w:p>
        </w:tc>
        <w:tc>
          <w:tcPr>
            <w:tcW w:w="857" w:type="dxa"/>
            <w:shd w:val="clear" w:color="auto" w:fill="FFFFFF"/>
          </w:tcPr>
          <w:p w:rsidR="007D5023" w:rsidRPr="00F0549F" w:rsidRDefault="00710DAB" w:rsidP="006A59B9">
            <w:pPr>
              <w:pStyle w:val="bang0"/>
              <w:framePr w:hSpace="0" w:wrap="auto" w:vAnchor="margin" w:xAlign="left" w:yAlign="inline"/>
              <w:suppressOverlap w:val="0"/>
            </w:pPr>
            <w:r w:rsidRPr="00F0549F">
              <w:t>30</w:t>
            </w:r>
            <w:r w:rsidR="000F0124" w:rsidRPr="00F0549F">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6A59B9">
            <w:pPr>
              <w:pStyle w:val="bang0"/>
              <w:framePr w:hSpace="0" w:wrap="auto" w:vAnchor="margin" w:xAlign="left" w:yAlign="inline"/>
              <w:suppressOverlap w:val="0"/>
            </w:pPr>
          </w:p>
        </w:tc>
        <w:tc>
          <w:tcPr>
            <w:tcW w:w="954" w:type="dxa"/>
            <w:shd w:val="clear" w:color="auto" w:fill="FFFFFF"/>
          </w:tcPr>
          <w:p w:rsidR="00F232F3" w:rsidRPr="00F0549F" w:rsidRDefault="000F0124" w:rsidP="00F0549F">
            <w:pPr>
              <w:ind w:left="0"/>
            </w:pPr>
            <w:r w:rsidRPr="00F0549F">
              <w:t>Le Dinh Nam</w:t>
            </w:r>
          </w:p>
        </w:tc>
        <w:tc>
          <w:tcPr>
            <w:tcW w:w="322" w:type="dxa"/>
            <w:shd w:val="clear" w:color="auto" w:fill="FFFFFF"/>
          </w:tcPr>
          <w:p w:rsidR="00F232F3" w:rsidRPr="00F0549F" w:rsidRDefault="00F232F3" w:rsidP="006A59B9">
            <w:pPr>
              <w:pStyle w:val="bang0"/>
              <w:framePr w:hSpace="0" w:wrap="auto" w:vAnchor="margin" w:xAlign="left" w:yAlign="inline"/>
              <w:suppressOverlap w:val="0"/>
            </w:pPr>
          </w:p>
        </w:tc>
        <w:tc>
          <w:tcPr>
            <w:tcW w:w="851" w:type="dxa"/>
            <w:shd w:val="clear" w:color="auto" w:fill="FFFFFF"/>
          </w:tcPr>
          <w:p w:rsidR="00F232F3" w:rsidRPr="00F0549F" w:rsidRDefault="00F727FF" w:rsidP="006A59B9">
            <w:pPr>
              <w:pStyle w:val="bang0"/>
              <w:framePr w:hSpace="0" w:wrap="auto" w:vAnchor="margin" w:xAlign="left" w:yAlign="inline"/>
              <w:suppressOverlap w:val="0"/>
            </w:pPr>
            <w:r w:rsidRPr="00F0549F">
              <w:t>100%</w:t>
            </w:r>
          </w:p>
        </w:tc>
        <w:tc>
          <w:tcPr>
            <w:tcW w:w="850" w:type="dxa"/>
            <w:shd w:val="clear" w:color="auto" w:fill="FFFFFF"/>
          </w:tcPr>
          <w:p w:rsidR="00F232F3" w:rsidRPr="00F0549F" w:rsidRDefault="000F0124" w:rsidP="006A59B9">
            <w:pPr>
              <w:pStyle w:val="bang0"/>
              <w:framePr w:hSpace="0" w:wrap="auto" w:vAnchor="margin" w:xAlign="left" w:yAlign="inline"/>
              <w:suppressOverlap w:val="0"/>
            </w:pPr>
            <w:r w:rsidRPr="00F0549F">
              <w:t>12-</w:t>
            </w:r>
            <w:r w:rsidR="00686C91" w:rsidRPr="00F0549F">
              <w:t>5-20</w:t>
            </w:r>
            <w:r w:rsidRPr="00F0549F">
              <w:t>14</w:t>
            </w:r>
          </w:p>
        </w:tc>
        <w:tc>
          <w:tcPr>
            <w:tcW w:w="857" w:type="dxa"/>
            <w:shd w:val="clear" w:color="auto" w:fill="FFFFFF"/>
          </w:tcPr>
          <w:p w:rsidR="00F232F3" w:rsidRPr="00F0549F" w:rsidRDefault="00710DAB" w:rsidP="006A59B9">
            <w:pPr>
              <w:pStyle w:val="bang0"/>
              <w:framePr w:hSpace="0" w:wrap="auto" w:vAnchor="margin" w:xAlign="left" w:yAlign="inline"/>
              <w:suppressOverlap w:val="0"/>
            </w:pPr>
            <w:r w:rsidRPr="00F0549F">
              <w:t>30</w:t>
            </w:r>
            <w:r w:rsidR="000F0124" w:rsidRPr="00F0549F">
              <w:t>-8-2014</w:t>
            </w:r>
          </w:p>
        </w:tc>
      </w:tr>
      <w:tr w:rsidR="00F232F3" w:rsidRPr="00F0549F" w:rsidTr="00F0549F">
        <w:trPr>
          <w:trHeight w:val="517"/>
          <w:jc w:val="center"/>
        </w:trPr>
        <w:tc>
          <w:tcPr>
            <w:tcW w:w="1263" w:type="dxa"/>
            <w:shd w:val="clear" w:color="auto" w:fill="FFFFFF"/>
          </w:tcPr>
          <w:p w:rsidR="00F232F3" w:rsidRPr="00F0549F" w:rsidRDefault="00F232F3" w:rsidP="006A59B9">
            <w:pPr>
              <w:pStyle w:val="bang0"/>
              <w:framePr w:hSpace="0" w:wrap="auto" w:vAnchor="margin" w:xAlign="left" w:yAlign="inline"/>
              <w:suppressOverlap w:val="0"/>
            </w:pPr>
            <w:r w:rsidRPr="00F0549F">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6A59B9">
            <w:pPr>
              <w:pStyle w:val="bang0"/>
              <w:framePr w:hSpace="0" w:wrap="auto" w:vAnchor="margin" w:xAlign="left" w:yAlign="inline"/>
              <w:suppressOverlap w:val="0"/>
            </w:pPr>
          </w:p>
        </w:tc>
        <w:tc>
          <w:tcPr>
            <w:tcW w:w="954" w:type="dxa"/>
            <w:shd w:val="clear" w:color="auto" w:fill="FFFFFF"/>
          </w:tcPr>
          <w:p w:rsidR="00F232F3" w:rsidRPr="00F0549F" w:rsidRDefault="000F0124" w:rsidP="00F0549F">
            <w:pPr>
              <w:ind w:left="0"/>
            </w:pPr>
            <w:r w:rsidRPr="00F0549F">
              <w:t>Pham Tien Dat</w:t>
            </w:r>
          </w:p>
        </w:tc>
        <w:tc>
          <w:tcPr>
            <w:tcW w:w="322" w:type="dxa"/>
            <w:shd w:val="clear" w:color="auto" w:fill="FFFFFF"/>
          </w:tcPr>
          <w:p w:rsidR="00F232F3" w:rsidRPr="00F0549F" w:rsidRDefault="00F232F3" w:rsidP="006A59B9">
            <w:pPr>
              <w:pStyle w:val="bang0"/>
              <w:framePr w:hSpace="0" w:wrap="auto" w:vAnchor="margin" w:xAlign="left" w:yAlign="inline"/>
              <w:suppressOverlap w:val="0"/>
            </w:pPr>
          </w:p>
        </w:tc>
        <w:tc>
          <w:tcPr>
            <w:tcW w:w="851" w:type="dxa"/>
            <w:shd w:val="clear" w:color="auto" w:fill="FFFFFF"/>
          </w:tcPr>
          <w:p w:rsidR="00F232F3" w:rsidRPr="00F0549F" w:rsidRDefault="00F727FF" w:rsidP="006A59B9">
            <w:pPr>
              <w:pStyle w:val="bang0"/>
              <w:framePr w:hSpace="0" w:wrap="auto" w:vAnchor="margin" w:xAlign="left" w:yAlign="inline"/>
              <w:suppressOverlap w:val="0"/>
            </w:pPr>
            <w:r w:rsidRPr="00F0549F">
              <w:t>100%</w:t>
            </w:r>
          </w:p>
        </w:tc>
        <w:tc>
          <w:tcPr>
            <w:tcW w:w="850" w:type="dxa"/>
            <w:shd w:val="clear" w:color="auto" w:fill="FFFFFF"/>
          </w:tcPr>
          <w:p w:rsidR="00F232F3" w:rsidRPr="00F0549F" w:rsidRDefault="000F0124" w:rsidP="006A59B9">
            <w:pPr>
              <w:pStyle w:val="bang0"/>
              <w:framePr w:hSpace="0" w:wrap="auto" w:vAnchor="margin" w:xAlign="left" w:yAlign="inline"/>
              <w:suppressOverlap w:val="0"/>
            </w:pPr>
            <w:r w:rsidRPr="00F0549F">
              <w:t>12-</w:t>
            </w:r>
            <w:r w:rsidR="00686C91" w:rsidRPr="00F0549F">
              <w:t>5-20</w:t>
            </w:r>
            <w:r w:rsidRPr="00F0549F">
              <w:t>14</w:t>
            </w:r>
          </w:p>
        </w:tc>
        <w:tc>
          <w:tcPr>
            <w:tcW w:w="857" w:type="dxa"/>
            <w:shd w:val="clear" w:color="auto" w:fill="FFFFFF"/>
          </w:tcPr>
          <w:p w:rsidR="00F232F3" w:rsidRPr="00F0549F" w:rsidRDefault="00710DAB" w:rsidP="006A59B9">
            <w:pPr>
              <w:pStyle w:val="bang0"/>
              <w:framePr w:hSpace="0" w:wrap="auto" w:vAnchor="margin" w:xAlign="left" w:yAlign="inline"/>
              <w:suppressOverlap w:val="0"/>
            </w:pPr>
            <w:r w:rsidRPr="00F0549F">
              <w:t>30</w:t>
            </w:r>
            <w:r w:rsidR="000F0124" w:rsidRPr="00F0549F">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6A59B9">
            <w:pPr>
              <w:pStyle w:val="bang0"/>
              <w:framePr w:hSpace="0" w:wrap="auto" w:vAnchor="margin" w:xAlign="left" w:yAlign="inline"/>
              <w:suppressOverlap w:val="0"/>
            </w:pPr>
            <w:r w:rsidRPr="00F0549F">
              <w:t>Test Leader</w:t>
            </w:r>
          </w:p>
        </w:tc>
        <w:tc>
          <w:tcPr>
            <w:tcW w:w="1984"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rPr>
                <w:lang w:val="fr-FR"/>
              </w:rPr>
              <w:t>-</w:t>
            </w:r>
            <w:r w:rsidRPr="00F0549F">
              <w:t>Create</w:t>
            </w:r>
            <w:r w:rsidRPr="00F0549F">
              <w:rPr>
                <w:lang w:val="fr-FR"/>
              </w:rPr>
              <w:t xml:space="preserve"> test plan, test case, test report, quality report</w:t>
            </w:r>
          </w:p>
          <w:p w:rsidR="00710DAB" w:rsidRPr="00F0549F" w:rsidRDefault="00710DAB" w:rsidP="006A59B9">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559"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954" w:type="dxa"/>
            <w:shd w:val="clear" w:color="auto" w:fill="FFFFFF"/>
          </w:tcPr>
          <w:p w:rsidR="00710DAB" w:rsidRPr="00F0549F" w:rsidRDefault="00710DAB" w:rsidP="00F0549F">
            <w:pPr>
              <w:ind w:left="0"/>
              <w:rPr>
                <w:lang w:val="fr-FR"/>
              </w:rPr>
            </w:pPr>
            <w:r w:rsidRPr="00F0549F">
              <w:rPr>
                <w:lang w:val="fr-FR"/>
              </w:rPr>
              <w:t>Pham Thi Minh</w:t>
            </w:r>
          </w:p>
        </w:tc>
        <w:tc>
          <w:tcPr>
            <w:tcW w:w="322"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851"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t>100%</w:t>
            </w:r>
          </w:p>
        </w:tc>
        <w:tc>
          <w:tcPr>
            <w:tcW w:w="850"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6A59B9">
            <w:pPr>
              <w:pStyle w:val="bang0"/>
              <w:framePr w:hSpace="0" w:wrap="auto" w:vAnchor="margin" w:xAlign="left" w:yAlign="inline"/>
              <w:suppressOverlap w:val="0"/>
            </w:pPr>
            <w:r w:rsidRPr="00F0549F">
              <w:t>Tester #1</w:t>
            </w:r>
          </w:p>
        </w:tc>
        <w:tc>
          <w:tcPr>
            <w:tcW w:w="1984"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559"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954" w:type="dxa"/>
            <w:shd w:val="clear" w:color="auto" w:fill="FFFFFF"/>
          </w:tcPr>
          <w:p w:rsidR="00710DAB" w:rsidRPr="00F0549F" w:rsidRDefault="00710DAB" w:rsidP="00F0549F">
            <w:pPr>
              <w:ind w:left="0"/>
              <w:rPr>
                <w:lang w:val="fr-FR"/>
              </w:rPr>
            </w:pPr>
            <w:r w:rsidRPr="00F0549F">
              <w:rPr>
                <w:lang w:val="fr-FR"/>
              </w:rPr>
              <w:t>Nguyen Ngoc Tuan</w:t>
            </w:r>
          </w:p>
        </w:tc>
        <w:tc>
          <w:tcPr>
            <w:tcW w:w="322"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851" w:type="dxa"/>
            <w:shd w:val="clear" w:color="auto" w:fill="FFFFFF"/>
          </w:tcPr>
          <w:p w:rsidR="00710DAB" w:rsidRPr="00F0549F" w:rsidRDefault="00710DAB" w:rsidP="006A59B9">
            <w:pPr>
              <w:pStyle w:val="bang0"/>
              <w:framePr w:hSpace="0" w:wrap="auto" w:vAnchor="margin" w:xAlign="left" w:yAlign="inline"/>
              <w:suppressOverlap w:val="0"/>
            </w:pPr>
            <w:r w:rsidRPr="00F0549F">
              <w:t>100%</w:t>
            </w:r>
          </w:p>
        </w:tc>
        <w:tc>
          <w:tcPr>
            <w:tcW w:w="850" w:type="dxa"/>
            <w:shd w:val="clear" w:color="auto" w:fill="FFFFFF"/>
          </w:tcPr>
          <w:p w:rsidR="00710DAB" w:rsidRPr="00F0549F" w:rsidRDefault="00710DAB" w:rsidP="006A59B9">
            <w:pPr>
              <w:pStyle w:val="bang0"/>
              <w:framePr w:hSpace="0" w:wrap="auto" w:vAnchor="margin" w:xAlign="left" w:yAlign="inline"/>
              <w:suppressOverlap w:val="0"/>
            </w:pPr>
            <w:r w:rsidRPr="00F0549F">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lastRenderedPageBreak/>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Total(pd)</w:t>
            </w:r>
          </w:p>
        </w:tc>
      </w:tr>
      <w:tr w:rsidR="009C6F5C" w:rsidRPr="00077E1F" w:rsidTr="0094456A">
        <w:trPr>
          <w:cantSplit/>
          <w:trHeight w:val="847"/>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M,PTL</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Le Dinh Nam</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4B0A1C" w:rsidP="006A59B9">
            <w:pPr>
              <w:pStyle w:val="bang0"/>
              <w:framePr w:hSpace="0" w:wrap="auto" w:vAnchor="margin" w:xAlign="left" w:yAlign="inline"/>
              <w:suppressOverlap w:val="0"/>
            </w:pPr>
            <w:r>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4B0A1C" w:rsidP="006A59B9">
            <w:pPr>
              <w:pStyle w:val="bang0"/>
              <w:framePr w:hSpace="0" w:wrap="auto" w:vAnchor="margin" w:xAlign="left" w:yAlign="inline"/>
              <w:suppressOverlap w:val="0"/>
              <w:rPr>
                <w:shd w:val="pct15" w:color="auto" w:fill="FFFFFF"/>
              </w:rPr>
            </w:pPr>
            <w:r>
              <w:t>1</w:t>
            </w:r>
            <w:r w:rsidR="009C6F5C" w:rsidRPr="00077E1F">
              <w:t>00%</w:t>
            </w:r>
          </w:p>
        </w:tc>
        <w:tc>
          <w:tcPr>
            <w:tcW w:w="467" w:type="dxa"/>
            <w:tcBorders>
              <w:bottom w:val="dotted" w:sz="2" w:space="0" w:color="808080"/>
            </w:tcBorders>
            <w:shd w:val="clear" w:color="auto" w:fill="C0C0C0"/>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Dev1,Tester</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Pham Tien Dat</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6A59B9">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Dev2</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Nguyen Ngoc Tuan</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4B0A1C" w:rsidP="006A59B9">
            <w:pPr>
              <w:pStyle w:val="bang0"/>
              <w:framePr w:hSpace="0" w:wrap="auto" w:vAnchor="margin" w:xAlign="left" w:yAlign="inline"/>
              <w:suppressOverlap w:val="0"/>
            </w:pPr>
            <w:r>
              <w:t>10</w:t>
            </w:r>
            <w:r w:rsidR="009C6F5C" w:rsidRPr="00077E1F">
              <w:t>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6A59B9">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Test Leader</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Pham Thi Minh</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6A59B9">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Total</w:t>
            </w:r>
          </w:p>
        </w:tc>
        <w:tc>
          <w:tcPr>
            <w:tcW w:w="775"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91"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1"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260</w:t>
            </w:r>
          </w:p>
        </w:tc>
      </w:tr>
    </w:tbl>
    <w:p w:rsidR="009C6F5C" w:rsidRDefault="009C6F5C" w:rsidP="00514798">
      <w:pPr>
        <w:ind w:left="0"/>
        <w:sectPr w:rsidR="009C6F5C" w:rsidSect="009C76F4">
          <w:headerReference w:type="even" r:id="rId10"/>
          <w:headerReference w:type="default" r:id="rId11"/>
          <w:footerReference w:type="even" r:id="rId12"/>
          <w:footerReference w:type="default" r:id="rId13"/>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9"/>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6A59B9">
            <w:pPr>
              <w:pStyle w:val="bang0"/>
              <w:framePr w:hSpace="0" w:wrap="auto" w:vAnchor="margin" w:xAlign="left" w:yAlign="inline"/>
              <w:suppressOverlap w:val="0"/>
            </w:pPr>
            <w:r w:rsidRPr="00F0549F">
              <w:t>Teacher</w:t>
            </w:r>
          </w:p>
        </w:tc>
        <w:tc>
          <w:tcPr>
            <w:tcW w:w="1980" w:type="dxa"/>
            <w:vAlign w:val="center"/>
          </w:tcPr>
          <w:p w:rsidR="008E2D0D" w:rsidRPr="00F0549F" w:rsidRDefault="008E2D0D" w:rsidP="006A59B9">
            <w:pPr>
              <w:pStyle w:val="bang0"/>
              <w:framePr w:hSpace="0" w:wrap="auto" w:vAnchor="margin" w:xAlign="left" w:yAlign="inline"/>
              <w:suppressOverlap w:val="0"/>
            </w:pPr>
            <w:r w:rsidRPr="00F0549F">
              <w:t>Pham Ngoc Ha</w:t>
            </w:r>
          </w:p>
        </w:tc>
        <w:tc>
          <w:tcPr>
            <w:tcW w:w="2160" w:type="dxa"/>
          </w:tcPr>
          <w:p w:rsidR="00092055" w:rsidRPr="00F0549F" w:rsidRDefault="00092055" w:rsidP="00EA211E"/>
          <w:p w:rsidR="008E2D0D" w:rsidRPr="00F0549F" w:rsidRDefault="00A029DB" w:rsidP="00F0549F">
            <w:pPr>
              <w:ind w:left="0"/>
            </w:pPr>
            <w:hyperlink r:id="rId14" w:history="1">
              <w:r w:rsidR="008E2D0D" w:rsidRPr="00F0549F">
                <w:rPr>
                  <w:rStyle w:val="Hyperlink"/>
                </w:rPr>
                <w:t>hapn@fsoft.com.vn</w:t>
              </w:r>
            </w:hyperlink>
          </w:p>
        </w:tc>
        <w:tc>
          <w:tcPr>
            <w:tcW w:w="2358" w:type="dxa"/>
            <w:vAlign w:val="center"/>
          </w:tcPr>
          <w:p w:rsidR="008E2D0D" w:rsidRPr="00F0549F" w:rsidRDefault="008E2D0D" w:rsidP="006A59B9">
            <w:pPr>
              <w:pStyle w:val="bang0"/>
              <w:framePr w:hSpace="0" w:wrap="auto" w:vAnchor="margin" w:xAlign="left" w:yAlign="inline"/>
              <w:suppressOverlap w:val="0"/>
            </w:pPr>
            <w:r w:rsidRPr="00F0549F">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6A59B9">
            <w:pPr>
              <w:pStyle w:val="bang0"/>
              <w:framePr w:hSpace="0" w:wrap="auto" w:vAnchor="margin" w:xAlign="left" w:yAlign="inline"/>
              <w:suppressOverlap w:val="0"/>
            </w:pPr>
            <w:r w:rsidRPr="00514798">
              <w:t>Teacher</w:t>
            </w:r>
          </w:p>
        </w:tc>
        <w:tc>
          <w:tcPr>
            <w:tcW w:w="1980" w:type="dxa"/>
            <w:vAlign w:val="center"/>
          </w:tcPr>
          <w:p w:rsidR="008E2D0D" w:rsidRPr="00514798" w:rsidRDefault="008E2D0D" w:rsidP="006A59B9">
            <w:pPr>
              <w:pStyle w:val="bang0"/>
              <w:framePr w:hSpace="0" w:wrap="auto" w:vAnchor="margin" w:xAlign="left" w:yAlign="inline"/>
              <w:suppressOverlap w:val="0"/>
            </w:pPr>
            <w:r w:rsidRPr="00514798">
              <w:t>Nguyen Van Sang</w:t>
            </w:r>
          </w:p>
        </w:tc>
        <w:tc>
          <w:tcPr>
            <w:tcW w:w="2160" w:type="dxa"/>
          </w:tcPr>
          <w:p w:rsidR="008E2D0D" w:rsidRPr="00514798" w:rsidRDefault="008E2D0D" w:rsidP="006A59B9">
            <w:pPr>
              <w:pStyle w:val="bang0"/>
              <w:framePr w:hSpace="0" w:wrap="auto" w:vAnchor="margin" w:xAlign="left" w:yAlign="inline"/>
              <w:suppressOverlap w:val="0"/>
            </w:pPr>
          </w:p>
          <w:p w:rsidR="008E2D0D" w:rsidRPr="00514798" w:rsidRDefault="008E2D0D" w:rsidP="006A59B9">
            <w:pPr>
              <w:pStyle w:val="bang0"/>
              <w:framePr w:hSpace="0" w:wrap="auto" w:vAnchor="margin" w:xAlign="left" w:yAlign="inline"/>
              <w:suppressOverlap w:val="0"/>
            </w:pPr>
          </w:p>
          <w:p w:rsidR="008E2D0D" w:rsidRPr="00514798" w:rsidRDefault="008E2D0D" w:rsidP="006A59B9">
            <w:pPr>
              <w:pStyle w:val="bang0"/>
              <w:framePr w:hSpace="0" w:wrap="auto" w:vAnchor="margin" w:xAlign="left" w:yAlign="inline"/>
              <w:suppressOverlap w:val="0"/>
            </w:pPr>
            <w:r w:rsidRPr="00514798">
              <w:t>sangnv@fpt.edu.vn</w:t>
            </w:r>
          </w:p>
        </w:tc>
        <w:tc>
          <w:tcPr>
            <w:tcW w:w="2286" w:type="dxa"/>
            <w:vAlign w:val="center"/>
          </w:tcPr>
          <w:p w:rsidR="008E2D0D" w:rsidRPr="00514798" w:rsidRDefault="008E2D0D" w:rsidP="006A59B9">
            <w:pPr>
              <w:pStyle w:val="bang0"/>
              <w:framePr w:hSpace="0" w:wrap="auto" w:vAnchor="margin" w:xAlign="left" w:yAlign="inline"/>
              <w:suppressOverlap w:val="0"/>
            </w:pPr>
            <w:r w:rsidRPr="00514798">
              <w:t>- Review and accept documents during project</w:t>
            </w:r>
          </w:p>
          <w:p w:rsidR="008E2D0D" w:rsidRPr="00514798" w:rsidRDefault="008E2D0D" w:rsidP="006A59B9">
            <w:pPr>
              <w:pStyle w:val="bang0"/>
              <w:framePr w:hSpace="0" w:wrap="auto" w:vAnchor="margin" w:xAlign="left" w:yAlign="inline"/>
              <w:suppressOverlap w:val="0"/>
            </w:pPr>
            <w:r w:rsidRPr="00514798">
              <w:t>- Review and accept products of the project.</w:t>
            </w:r>
          </w:p>
          <w:p w:rsidR="008E2D0D" w:rsidRPr="00514798" w:rsidRDefault="008E2D0D" w:rsidP="006A59B9">
            <w:pPr>
              <w:pStyle w:val="bang0"/>
              <w:framePr w:hSpace="0" w:wrap="auto" w:vAnchor="margin" w:xAlign="left" w:yAlign="inline"/>
              <w:suppressOverlap w:val="0"/>
            </w:pPr>
            <w:r w:rsidRPr="00514798">
              <w:t>- Resolve escalated issues and receive project reports.</w:t>
            </w:r>
          </w:p>
        </w:tc>
      </w:tr>
      <w:tr w:rsidR="008E2D0D" w:rsidRPr="00077E1F" w:rsidTr="00514798">
        <w:trPr>
          <w:jc w:val="center"/>
        </w:trPr>
        <w:tc>
          <w:tcPr>
            <w:tcW w:w="2232" w:type="dxa"/>
            <w:vAlign w:val="center"/>
          </w:tcPr>
          <w:p w:rsidR="008E2D0D" w:rsidRPr="00514798" w:rsidRDefault="008E2D0D" w:rsidP="006A59B9">
            <w:pPr>
              <w:pStyle w:val="bang0"/>
              <w:framePr w:hSpace="0" w:wrap="auto" w:vAnchor="margin" w:xAlign="left" w:yAlign="inline"/>
              <w:suppressOverlap w:val="0"/>
            </w:pPr>
            <w:r w:rsidRPr="00514798">
              <w:t>Training Department</w:t>
            </w:r>
          </w:p>
        </w:tc>
        <w:tc>
          <w:tcPr>
            <w:tcW w:w="1980" w:type="dxa"/>
            <w:vAlign w:val="center"/>
          </w:tcPr>
          <w:p w:rsidR="008E2D0D" w:rsidRPr="00514798" w:rsidRDefault="008E2D0D" w:rsidP="006A59B9">
            <w:pPr>
              <w:pStyle w:val="bang0"/>
              <w:framePr w:hSpace="0" w:wrap="auto" w:vAnchor="margin" w:xAlign="left" w:yAlign="inline"/>
              <w:suppressOverlap w:val="0"/>
            </w:pPr>
          </w:p>
        </w:tc>
        <w:tc>
          <w:tcPr>
            <w:tcW w:w="2160" w:type="dxa"/>
          </w:tcPr>
          <w:p w:rsidR="008E2D0D" w:rsidRPr="00514798" w:rsidRDefault="008E2D0D" w:rsidP="006A59B9">
            <w:pPr>
              <w:pStyle w:val="bang0"/>
              <w:framePr w:hSpace="0" w:wrap="auto" w:vAnchor="margin" w:xAlign="left" w:yAlign="inline"/>
              <w:suppressOverlap w:val="0"/>
            </w:pPr>
            <w:r w:rsidRPr="00514798">
              <w:rPr>
                <w:shd w:val="clear" w:color="auto" w:fill="FFFFFF"/>
              </w:rPr>
              <w:t>acad.hn@fpt.edu.vn</w:t>
            </w:r>
          </w:p>
        </w:tc>
        <w:tc>
          <w:tcPr>
            <w:tcW w:w="2286" w:type="dxa"/>
            <w:vAlign w:val="center"/>
          </w:tcPr>
          <w:p w:rsidR="008E2D0D" w:rsidRPr="00514798" w:rsidRDefault="008E2D0D" w:rsidP="006A59B9">
            <w:pPr>
              <w:pStyle w:val="bang0"/>
              <w:framePr w:hSpace="0" w:wrap="auto" w:vAnchor="margin" w:xAlign="left" w:yAlign="inline"/>
              <w:suppressOverlap w:val="0"/>
            </w:pPr>
            <w:r w:rsidRPr="00514798">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9C76F4">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9C76F4">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9C76F4">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9C76F4">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9C76F4">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9C76F4">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6A59B9">
            <w:pPr>
              <w:pStyle w:val="bang0"/>
              <w:framePr w:hSpace="0" w:wrap="auto" w:vAnchor="margin" w:xAlign="left" w:yAlign="inline"/>
              <w:suppressOverlap w:val="0"/>
            </w:pPr>
            <w:r w:rsidRPr="009C6F5C">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6A59B9">
            <w:pPr>
              <w:pStyle w:val="bang0"/>
              <w:framePr w:hSpace="0" w:wrap="auto" w:vAnchor="margin" w:xAlign="left" w:yAlign="inline"/>
              <w:suppressOverlap w:val="0"/>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6A59B9">
            <w:pPr>
              <w:pStyle w:val="bang0"/>
              <w:framePr w:wrap="around"/>
            </w:pPr>
            <w:r w:rsidRPr="009C6F5C">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6A59B9">
            <w:pPr>
              <w:pStyle w:val="bang0"/>
              <w:framePr w:wrap="around"/>
            </w:pPr>
            <w:r w:rsidRPr="009C6F5C">
              <w:t>Communicate project status</w:t>
            </w:r>
          </w:p>
          <w:p w:rsidR="00DB6B6C" w:rsidRPr="009C6F5C" w:rsidRDefault="00DB6B6C" w:rsidP="006A59B9">
            <w:pPr>
              <w:pStyle w:val="bang0"/>
              <w:framePr w:wrap="around"/>
            </w:pPr>
            <w:r w:rsidRPr="009C6F5C">
              <w:t>Communicate and resolve any open issue, risks, and changes</w:t>
            </w:r>
          </w:p>
          <w:p w:rsidR="00DB6B6C" w:rsidRPr="009C6F5C" w:rsidRDefault="00DB6B6C" w:rsidP="006A59B9">
            <w:pPr>
              <w:pStyle w:val="bang0"/>
              <w:framePr w:wrap="around"/>
            </w:pPr>
            <w:r w:rsidRPr="009C6F5C">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6A59B9">
            <w:pPr>
              <w:pStyle w:val="bang0"/>
              <w:framePr w:wrap="around"/>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lastRenderedPageBreak/>
              <w:t>Project Report</w:t>
            </w:r>
          </w:p>
        </w:tc>
        <w:tc>
          <w:tcPr>
            <w:tcW w:w="1440" w:type="dxa"/>
          </w:tcPr>
          <w:p w:rsidR="00DB6B6C" w:rsidRPr="009C6F5C" w:rsidRDefault="00DB6B6C" w:rsidP="009C6F5C">
            <w:pPr>
              <w:ind w:left="0"/>
            </w:pPr>
            <w:r w:rsidRPr="009C6F5C">
              <w:t xml:space="preserve">Agreed Fsoft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6A59B9">
            <w:pPr>
              <w:pStyle w:val="bang0"/>
              <w:framePr w:wrap="around"/>
            </w:pPr>
          </w:p>
        </w:tc>
        <w:tc>
          <w:tcPr>
            <w:tcW w:w="1424" w:type="dxa"/>
          </w:tcPr>
          <w:p w:rsidR="00DB6B6C" w:rsidRPr="009C6F5C" w:rsidRDefault="00DB6B6C" w:rsidP="006A59B9">
            <w:pPr>
              <w:pStyle w:val="bang0"/>
              <w:framePr w:wrap="around"/>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9DB" w:rsidRDefault="00A029DB" w:rsidP="00EA211E">
      <w:r>
        <w:separator/>
      </w:r>
    </w:p>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endnote>
  <w:endnote w:type="continuationSeparator" w:id="0">
    <w:p w:rsidR="00A029DB" w:rsidRDefault="00A029DB" w:rsidP="00EA211E">
      <w:r>
        <w:continuationSeparator/>
      </w:r>
    </w:p>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7" w:usb1="00000000" w:usb2="00000000" w:usb3="00000000" w:csb0="00000003" w:csb1="00000000"/>
  </w:font>
  <w:font w:name=".VnArial">
    <w:altName w:val="Arial"/>
    <w:panose1 w:val="020B7200000000000000"/>
    <w:charset w:val="00"/>
    <w:family w:val="swiss"/>
    <w:pitch w:val="variable"/>
    <w:sig w:usb0="00000005"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9DB" w:rsidRDefault="00A029DB" w:rsidP="00EA211E">
      <w:r>
        <w:separator/>
      </w:r>
    </w:p>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footnote>
  <w:footnote w:type="continuationSeparator" w:id="0">
    <w:p w:rsidR="00A029DB" w:rsidRDefault="00A029DB" w:rsidP="00EA211E">
      <w:r>
        <w:continuationSeparator/>
      </w:r>
    </w:p>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p w:rsidR="00A029DB" w:rsidRDefault="00A029DB"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Pr="00077E1F" w:rsidRDefault="00342B3B" w:rsidP="00342B3B">
    <w:pPr>
      <w:pStyle w:val="Header"/>
    </w:pPr>
    <w:r>
      <w:t>BL</w:t>
    </w:r>
    <w:r w:rsidR="00AA59A5" w:rsidRPr="00077E1F">
      <w:t>_Project Plan</w:t>
    </w:r>
    <w:r w:rsidR="00AA59A5">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54A"/>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875B8"/>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54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0EF7"/>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86CBC"/>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2B3B"/>
    <w:rsid w:val="00344C10"/>
    <w:rsid w:val="0035538B"/>
    <w:rsid w:val="003561C4"/>
    <w:rsid w:val="00357587"/>
    <w:rsid w:val="00363C08"/>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46C4"/>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06903"/>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76CAA"/>
    <w:rsid w:val="00683112"/>
    <w:rsid w:val="00683C9C"/>
    <w:rsid w:val="00686C91"/>
    <w:rsid w:val="0069526C"/>
    <w:rsid w:val="00696C4A"/>
    <w:rsid w:val="00696D31"/>
    <w:rsid w:val="0069737A"/>
    <w:rsid w:val="006A0D03"/>
    <w:rsid w:val="006A59B9"/>
    <w:rsid w:val="006B05F7"/>
    <w:rsid w:val="006B2706"/>
    <w:rsid w:val="006B2834"/>
    <w:rsid w:val="006B2CA8"/>
    <w:rsid w:val="006C25A2"/>
    <w:rsid w:val="006D0A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4CA8"/>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6FE"/>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2CA"/>
    <w:rsid w:val="009334D1"/>
    <w:rsid w:val="00934363"/>
    <w:rsid w:val="0093535C"/>
    <w:rsid w:val="0094456A"/>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E0EE9"/>
    <w:rsid w:val="009E306F"/>
    <w:rsid w:val="009F2DE8"/>
    <w:rsid w:val="009F39D4"/>
    <w:rsid w:val="009F46CF"/>
    <w:rsid w:val="009F4EFA"/>
    <w:rsid w:val="009F671C"/>
    <w:rsid w:val="00A029DB"/>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45D44"/>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D53D3"/>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55875"/>
    <w:rsid w:val="00D64A20"/>
    <w:rsid w:val="00D71DCF"/>
    <w:rsid w:val="00D735D2"/>
    <w:rsid w:val="00D81AB7"/>
    <w:rsid w:val="00D8345A"/>
    <w:rsid w:val="00D85828"/>
    <w:rsid w:val="00D91014"/>
    <w:rsid w:val="00D97438"/>
    <w:rsid w:val="00D97582"/>
    <w:rsid w:val="00D97F43"/>
    <w:rsid w:val="00DA07B3"/>
    <w:rsid w:val="00DA1084"/>
    <w:rsid w:val="00DB0874"/>
    <w:rsid w:val="00DB14D2"/>
    <w:rsid w:val="00DB6B6C"/>
    <w:rsid w:val="00DB76A4"/>
    <w:rsid w:val="00DC10E6"/>
    <w:rsid w:val="00DC1240"/>
    <w:rsid w:val="00DD0B67"/>
    <w:rsid w:val="00DD4A48"/>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5F91"/>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2BBB"/>
    <w:rsid w:val="00E84F5F"/>
    <w:rsid w:val="00E85F7F"/>
    <w:rsid w:val="00E9041C"/>
    <w:rsid w:val="00E90D2D"/>
    <w:rsid w:val="00EA1A77"/>
    <w:rsid w:val="00EA1E28"/>
    <w:rsid w:val="00EA1E75"/>
    <w:rsid w:val="00EA211E"/>
    <w:rsid w:val="00EA789B"/>
    <w:rsid w:val="00EB0FE2"/>
    <w:rsid w:val="00EB10F9"/>
    <w:rsid w:val="00EB17A7"/>
    <w:rsid w:val="00EB3D4F"/>
    <w:rsid w:val="00EB4E7F"/>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18CC"/>
    <w:rsid w:val="00F9274C"/>
    <w:rsid w:val="00F93330"/>
    <w:rsid w:val="00FA149F"/>
    <w:rsid w:val="00FA22C2"/>
    <w:rsid w:val="00FA22F4"/>
    <w:rsid w:val="00FB27F6"/>
    <w:rsid w:val="00FC3D43"/>
    <w:rsid w:val="00FC65AA"/>
    <w:rsid w:val="00FC7254"/>
    <w:rsid w:val="00FD3A16"/>
    <w:rsid w:val="00FD4582"/>
    <w:rsid w:val="00FD5D24"/>
    <w:rsid w:val="00FD6C16"/>
    <w:rsid w:val="00FD6DF0"/>
    <w:rsid w:val="00FE0D2A"/>
    <w:rsid w:val="00FE2132"/>
    <w:rsid w:val="00FE3167"/>
    <w:rsid w:val="00FF05F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D0F51-F311-4034-86B7-F3B6A6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6A59B9"/>
    <w:pPr>
      <w:framePr w:hSpace="180" w:wrap="around" w:vAnchor="text" w:hAnchor="text" w:xAlign="center" w:y="1"/>
      <w:autoSpaceDE w:val="0"/>
      <w:autoSpaceDN w:val="0"/>
      <w:spacing w:after="80"/>
      <w:ind w:left="81"/>
      <w:suppressOverlap/>
      <w:jc w:val="left"/>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apn@fsoft.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BED34-7840-4257-B77E-4D064D5C2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319</TotalTime>
  <Pages>30</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26150</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Nguyễn Thành</cp:lastModifiedBy>
  <cp:revision>73</cp:revision>
  <cp:lastPrinted>2000-10-06T11:04:00Z</cp:lastPrinted>
  <dcterms:created xsi:type="dcterms:W3CDTF">2014-06-17T16:36:00Z</dcterms:created>
  <dcterms:modified xsi:type="dcterms:W3CDTF">2015-05-14T08:26:00Z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