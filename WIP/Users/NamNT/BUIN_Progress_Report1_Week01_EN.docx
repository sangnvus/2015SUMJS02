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50" w:type="dxa"/>
        <w:tblInd w:w="108" w:type="dxa"/>
        <w:tblBorders>
          <w:bottom w:val="thinThickMediumGap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2982"/>
        <w:gridCol w:w="1878"/>
        <w:gridCol w:w="2610"/>
      </w:tblGrid>
      <w:tr w:rsidR="004B3D68" w:rsidRPr="00F140BC">
        <w:trPr>
          <w:cantSplit/>
          <w:trHeight w:val="450"/>
        </w:trPr>
        <w:tc>
          <w:tcPr>
            <w:tcW w:w="9450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tbl>
            <w:tblPr>
              <w:tblW w:w="9450" w:type="dxa"/>
              <w:tblLayout w:type="fixed"/>
              <w:tblLook w:val="0000" w:firstRow="0" w:lastRow="0" w:firstColumn="0" w:lastColumn="0" w:noHBand="0" w:noVBand="0"/>
            </w:tblPr>
            <w:tblGrid>
              <w:gridCol w:w="2950"/>
              <w:gridCol w:w="6500"/>
            </w:tblGrid>
            <w:tr w:rsidR="004B3D68" w:rsidRPr="00F140BC">
              <w:trPr>
                <w:trHeight w:val="1737"/>
              </w:trPr>
              <w:tc>
                <w:tcPr>
                  <w:tcW w:w="2950" w:type="dxa"/>
                  <w:vAlign w:val="center"/>
                </w:tcPr>
                <w:p w:rsidR="004B3D68" w:rsidRPr="00F140BC" w:rsidRDefault="00FA052D" w:rsidP="00FA052D">
                  <w:pPr>
                    <w:spacing w:line="360" w:lineRule="auto"/>
                    <w:ind w:left="-216"/>
                    <w:jc w:val="center"/>
                    <w:rPr>
                      <w:rFonts w:ascii="Times New Roman" w:hAnsi="Times New Roman"/>
                      <w:b/>
                      <w:sz w:val="28"/>
                      <w:szCs w:val="22"/>
                    </w:rPr>
                  </w:pPr>
                  <w:r w:rsidRPr="00F140BC">
                    <w:rPr>
                      <w:rFonts w:ascii="Times New Roman" w:hAnsi="Times New Roman"/>
                      <w:b/>
                      <w:noProof/>
                      <w:sz w:val="28"/>
                      <w:szCs w:val="22"/>
                      <w:lang w:eastAsia="ja-JP"/>
                    </w:rPr>
                    <w:drawing>
                      <wp:inline distT="0" distB="0" distL="0" distR="0">
                        <wp:extent cx="1790700" cy="495761"/>
                        <wp:effectExtent l="152400" t="95250" r="304800" b="266239"/>
                        <wp:docPr id="9" name="Picture 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/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90582" cy="49572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ffectLst>
                                  <a:outerShdw blurRad="292100" dist="139700" dir="2700000" algn="tl" rotWithShape="0">
                                    <a:srgbClr val="333333">
                                      <a:alpha val="65000"/>
                                    </a:srgbClr>
                                  </a:outerShdw>
                                </a:effectLst>
                                <a:extLst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500" w:type="dxa"/>
                  <w:vAlign w:val="center"/>
                </w:tcPr>
                <w:p w:rsidR="004B3D68" w:rsidRPr="00F140BC" w:rsidRDefault="004B3D68" w:rsidP="00671FE4">
                  <w:pPr>
                    <w:pStyle w:val="HeaderTitle"/>
                    <w:rPr>
                      <w:rFonts w:ascii="Times New Roman" w:hAnsi="Times New Roman"/>
                      <w:sz w:val="28"/>
                      <w:szCs w:val="22"/>
                    </w:rPr>
                  </w:pPr>
                  <w:r w:rsidRPr="00F140BC">
                    <w:rPr>
                      <w:rFonts w:ascii="Times New Roman" w:hAnsi="Times New Roman"/>
                      <w:sz w:val="28"/>
                      <w:szCs w:val="22"/>
                    </w:rPr>
                    <w:t>project progress report</w:t>
                  </w:r>
                </w:p>
              </w:tc>
            </w:tr>
          </w:tbl>
          <w:p w:rsidR="004B3D68" w:rsidRPr="00F140BC" w:rsidRDefault="004B3D68" w:rsidP="00671FE4">
            <w:pPr>
              <w:pStyle w:val="HeaderTitle"/>
              <w:rPr>
                <w:rFonts w:ascii="Times New Roman" w:hAnsi="Times New Roman"/>
                <w:sz w:val="28"/>
                <w:szCs w:val="22"/>
              </w:rPr>
            </w:pPr>
          </w:p>
        </w:tc>
      </w:tr>
      <w:tr w:rsidR="004B3D68" w:rsidRPr="00B551C1" w:rsidTr="001679E6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2DBDB" w:themeFill="accent2" w:themeFillTint="33"/>
            <w:vAlign w:val="center"/>
          </w:tcPr>
          <w:p w:rsidR="004B3D68" w:rsidRPr="00B551C1" w:rsidRDefault="004B3D68" w:rsidP="00192AEE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B551C1">
              <w:rPr>
                <w:rFonts w:ascii="Times New Roman" w:hAnsi="Times New Roman"/>
                <w:sz w:val="22"/>
                <w:szCs w:val="22"/>
              </w:rPr>
              <w:t>Project Name</w:t>
            </w:r>
          </w:p>
        </w:tc>
        <w:tc>
          <w:tcPr>
            <w:tcW w:w="298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3D68" w:rsidRPr="00B551C1" w:rsidRDefault="00CE5B9A" w:rsidP="00E674E9">
            <w:pPr>
              <w:pStyle w:val="Bang"/>
            </w:pPr>
            <w:r>
              <w:t>Bus User Interactive Network</w:t>
            </w:r>
          </w:p>
        </w:tc>
        <w:tc>
          <w:tcPr>
            <w:tcW w:w="187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DBDB" w:themeFill="accent2" w:themeFillTint="33"/>
            <w:vAlign w:val="center"/>
          </w:tcPr>
          <w:p w:rsidR="004B3D68" w:rsidRPr="00B551C1" w:rsidRDefault="004B3D68" w:rsidP="00192AEE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B551C1">
              <w:rPr>
                <w:rFonts w:ascii="Times New Roman" w:hAnsi="Times New Roman"/>
                <w:sz w:val="22"/>
                <w:szCs w:val="22"/>
              </w:rPr>
              <w:t>Project Code</w:t>
            </w:r>
          </w:p>
        </w:tc>
        <w:tc>
          <w:tcPr>
            <w:tcW w:w="261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B3D68" w:rsidRPr="00B551C1" w:rsidRDefault="00CE5B9A" w:rsidP="00E674E9">
            <w:pPr>
              <w:pStyle w:val="Bang"/>
            </w:pPr>
            <w:r>
              <w:t>BUIN</w:t>
            </w:r>
            <w:bookmarkStart w:id="0" w:name="_GoBack"/>
            <w:bookmarkEnd w:id="0"/>
          </w:p>
        </w:tc>
      </w:tr>
      <w:tr w:rsidR="004B3D68" w:rsidRPr="00B551C1" w:rsidTr="001679E6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2DBDB" w:themeFill="accent2" w:themeFillTint="33"/>
            <w:vAlign w:val="center"/>
          </w:tcPr>
          <w:p w:rsidR="004B3D68" w:rsidRPr="00B551C1" w:rsidRDefault="004B3D68" w:rsidP="00192AEE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B551C1">
              <w:rPr>
                <w:rFonts w:ascii="Times New Roman" w:hAnsi="Times New Roman"/>
                <w:sz w:val="22"/>
                <w:szCs w:val="22"/>
              </w:rPr>
              <w:t>Author</w:t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3D68" w:rsidRPr="00B551C1" w:rsidRDefault="00152F77" w:rsidP="00E674E9">
            <w:pPr>
              <w:pStyle w:val="Bang"/>
            </w:pPr>
            <w:r>
              <w:t>Nguyen Thanh Nam</w:t>
            </w:r>
          </w:p>
        </w:tc>
        <w:tc>
          <w:tcPr>
            <w:tcW w:w="1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DBDB" w:themeFill="accent2" w:themeFillTint="33"/>
            <w:vAlign w:val="center"/>
          </w:tcPr>
          <w:p w:rsidR="004B3D68" w:rsidRPr="00B551C1" w:rsidRDefault="004B3D68" w:rsidP="00192AEE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B551C1">
              <w:rPr>
                <w:rFonts w:ascii="Times New Roman" w:hAnsi="Times New Roman"/>
                <w:sz w:val="22"/>
                <w:szCs w:val="22"/>
              </w:rPr>
              <w:t xml:space="preserve">Project </w:t>
            </w:r>
            <w:r w:rsidR="00F200AE" w:rsidRPr="00B551C1">
              <w:rPr>
                <w:rFonts w:ascii="Times New Roman" w:hAnsi="Times New Roman"/>
                <w:sz w:val="22"/>
                <w:szCs w:val="22"/>
              </w:rPr>
              <w:t>Manager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B3D68" w:rsidRPr="00B551C1" w:rsidRDefault="00152F77" w:rsidP="00E674E9">
            <w:pPr>
              <w:pStyle w:val="Bang"/>
            </w:pPr>
            <w:r>
              <w:t>Nguyen Thanh Nam</w:t>
            </w:r>
          </w:p>
        </w:tc>
      </w:tr>
      <w:tr w:rsidR="004B3D68" w:rsidRPr="00B551C1" w:rsidTr="001679E6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2DBDB" w:themeFill="accent2" w:themeFillTint="33"/>
            <w:vAlign w:val="center"/>
          </w:tcPr>
          <w:p w:rsidR="004B3D68" w:rsidRPr="00B551C1" w:rsidRDefault="004B3D68" w:rsidP="00192AEE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B551C1">
              <w:rPr>
                <w:rFonts w:ascii="Times New Roman" w:hAnsi="Times New Roman"/>
                <w:sz w:val="22"/>
                <w:szCs w:val="22"/>
              </w:rPr>
              <w:t>Date of Report</w:t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3D68" w:rsidRPr="00B551C1" w:rsidRDefault="00152F77" w:rsidP="00E674E9">
            <w:pPr>
              <w:pStyle w:val="Bang"/>
            </w:pPr>
            <w:r>
              <w:rPr>
                <w:lang w:eastAsia="ja-JP"/>
              </w:rPr>
              <w:t>15</w:t>
            </w:r>
            <w:r w:rsidR="00693576" w:rsidRPr="00B551C1">
              <w:t>-</w:t>
            </w:r>
            <w:r w:rsidR="00E674E9" w:rsidRPr="00B551C1">
              <w:rPr>
                <w:lang w:eastAsia="ja-JP"/>
              </w:rPr>
              <w:t>05</w:t>
            </w:r>
            <w:r w:rsidR="00192AEE" w:rsidRPr="00B551C1">
              <w:t>-</w:t>
            </w:r>
            <w:r w:rsidR="00910418">
              <w:t>2015</w:t>
            </w:r>
          </w:p>
        </w:tc>
        <w:tc>
          <w:tcPr>
            <w:tcW w:w="187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DBDB" w:themeFill="accent2" w:themeFillTint="33"/>
            <w:vAlign w:val="center"/>
          </w:tcPr>
          <w:p w:rsidR="004B3D68" w:rsidRPr="00B551C1" w:rsidRDefault="004B3D68" w:rsidP="00192AEE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B551C1">
              <w:rPr>
                <w:rFonts w:ascii="Times New Roman" w:hAnsi="Times New Roman"/>
                <w:sz w:val="22"/>
                <w:szCs w:val="22"/>
              </w:rPr>
              <w:t>Receiver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B3D68" w:rsidRPr="00B551C1" w:rsidRDefault="00192AEE" w:rsidP="00E674E9">
            <w:pPr>
              <w:pStyle w:val="Bang"/>
            </w:pPr>
            <w:r w:rsidRPr="00B551C1">
              <w:t>Supervisor</w:t>
            </w:r>
          </w:p>
        </w:tc>
      </w:tr>
      <w:tr w:rsidR="004B3D68" w:rsidRPr="00B551C1" w:rsidTr="001679E6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2DBDB" w:themeFill="accent2" w:themeFillTint="33"/>
            <w:vAlign w:val="center"/>
          </w:tcPr>
          <w:p w:rsidR="004B3D68" w:rsidRPr="00B551C1" w:rsidRDefault="004B3D68" w:rsidP="00192AEE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B551C1">
              <w:rPr>
                <w:rFonts w:ascii="Times New Roman" w:hAnsi="Times New Roman"/>
                <w:sz w:val="22"/>
                <w:szCs w:val="22"/>
              </w:rPr>
              <w:t>Reporting period</w:t>
            </w:r>
            <w:r w:rsidRPr="00B551C1">
              <w:rPr>
                <w:rStyle w:val="FootnoteReference"/>
                <w:rFonts w:ascii="Times New Roman" w:hAnsi="Times New Roman"/>
                <w:sz w:val="22"/>
                <w:szCs w:val="22"/>
              </w:rPr>
              <w:footnoteReference w:id="1"/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4B3D68" w:rsidRPr="00B551C1" w:rsidRDefault="00152F77" w:rsidP="00E674E9">
            <w:pPr>
              <w:pStyle w:val="Bang"/>
            </w:pPr>
            <w:r>
              <w:t>11</w:t>
            </w:r>
            <w:r w:rsidR="00E674E9" w:rsidRPr="00B551C1">
              <w:t>-05-</w:t>
            </w:r>
            <w:r w:rsidR="00910418">
              <w:t>2015</w:t>
            </w:r>
            <w:r w:rsidR="00E674E9" w:rsidRPr="00B551C1">
              <w:t xml:space="preserve"> </w:t>
            </w:r>
            <w:r w:rsidR="004B3D68" w:rsidRPr="00B551C1">
              <w:t xml:space="preserve">– </w:t>
            </w:r>
            <w:r>
              <w:rPr>
                <w:lang w:eastAsia="ja-JP"/>
              </w:rPr>
              <w:t>15</w:t>
            </w:r>
            <w:r w:rsidR="00E674E9" w:rsidRPr="00B551C1">
              <w:rPr>
                <w:lang w:eastAsia="ja-JP"/>
              </w:rPr>
              <w:t>-05</w:t>
            </w:r>
            <w:r w:rsidR="00E674E9" w:rsidRPr="00B551C1">
              <w:t>-</w:t>
            </w:r>
            <w:r w:rsidR="00910418">
              <w:t>2015</w:t>
            </w:r>
          </w:p>
        </w:tc>
        <w:tc>
          <w:tcPr>
            <w:tcW w:w="1878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2DBDB" w:themeFill="accent2" w:themeFillTint="33"/>
            <w:vAlign w:val="center"/>
          </w:tcPr>
          <w:p w:rsidR="004B3D68" w:rsidRPr="00B551C1" w:rsidRDefault="004B3D68" w:rsidP="00192AEE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B3D68" w:rsidRPr="00B551C1" w:rsidRDefault="00152F77" w:rsidP="00E674E9">
            <w:pPr>
              <w:pStyle w:val="Bang"/>
            </w:pPr>
            <w:r>
              <w:t>Nguyen Van Sang</w:t>
            </w:r>
          </w:p>
        </w:tc>
      </w:tr>
    </w:tbl>
    <w:p w:rsidR="004B3D68" w:rsidRPr="00B551C1" w:rsidRDefault="004B3D68">
      <w:pPr>
        <w:pStyle w:val="Heading1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>Progress Description</w:t>
      </w:r>
    </w:p>
    <w:tbl>
      <w:tblPr>
        <w:tblW w:w="945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551"/>
        <w:gridCol w:w="4347"/>
      </w:tblGrid>
      <w:tr w:rsidR="004B3D68" w:rsidRPr="00B551C1" w:rsidTr="001679E6">
        <w:trPr>
          <w:trHeight w:val="410"/>
        </w:trPr>
        <w:tc>
          <w:tcPr>
            <w:tcW w:w="2552" w:type="dxa"/>
            <w:shd w:val="clear" w:color="auto" w:fill="F2DBDB" w:themeFill="accent2" w:themeFillTint="33"/>
            <w:vAlign w:val="center"/>
          </w:tcPr>
          <w:p w:rsidR="004B3D68" w:rsidRPr="00B551C1" w:rsidRDefault="004B3D68" w:rsidP="00192AEE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B551C1">
              <w:rPr>
                <w:rFonts w:ascii="Times New Roman" w:hAnsi="Times New Roman"/>
                <w:sz w:val="22"/>
                <w:szCs w:val="22"/>
              </w:rPr>
              <w:t>Items</w:t>
            </w:r>
          </w:p>
        </w:tc>
        <w:tc>
          <w:tcPr>
            <w:tcW w:w="2551" w:type="dxa"/>
            <w:shd w:val="clear" w:color="auto" w:fill="F2DBDB" w:themeFill="accent2" w:themeFillTint="33"/>
            <w:vAlign w:val="center"/>
          </w:tcPr>
          <w:p w:rsidR="004B3D68" w:rsidRPr="00B551C1" w:rsidRDefault="004B3D68" w:rsidP="00192AEE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B551C1">
              <w:rPr>
                <w:rFonts w:ascii="Times New Roman" w:hAnsi="Times New Roman"/>
                <w:sz w:val="22"/>
                <w:szCs w:val="22"/>
              </w:rPr>
              <w:t>Information</w:t>
            </w:r>
          </w:p>
        </w:tc>
        <w:tc>
          <w:tcPr>
            <w:tcW w:w="4347" w:type="dxa"/>
            <w:shd w:val="clear" w:color="auto" w:fill="F2DBDB" w:themeFill="accent2" w:themeFillTint="33"/>
            <w:vAlign w:val="center"/>
          </w:tcPr>
          <w:p w:rsidR="004B3D68" w:rsidRPr="00B551C1" w:rsidRDefault="004B3D68" w:rsidP="00192AEE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B551C1">
              <w:rPr>
                <w:rFonts w:ascii="Times New Roman" w:hAnsi="Times New Roman"/>
                <w:sz w:val="22"/>
                <w:szCs w:val="22"/>
              </w:rPr>
              <w:t>Note</w:t>
            </w:r>
          </w:p>
        </w:tc>
      </w:tr>
      <w:tr w:rsidR="004B3D68" w:rsidRPr="00B551C1">
        <w:trPr>
          <w:trHeight w:val="410"/>
        </w:trPr>
        <w:tc>
          <w:tcPr>
            <w:tcW w:w="2552" w:type="dxa"/>
            <w:vAlign w:val="center"/>
          </w:tcPr>
          <w:p w:rsidR="004B3D68" w:rsidRPr="00B551C1" w:rsidRDefault="004B3D68" w:rsidP="00192AEE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B551C1">
              <w:rPr>
                <w:rFonts w:ascii="Times New Roman" w:hAnsi="Times New Roman"/>
                <w:sz w:val="22"/>
                <w:szCs w:val="22"/>
              </w:rPr>
              <w:t>Start-date of project</w:t>
            </w:r>
          </w:p>
        </w:tc>
        <w:tc>
          <w:tcPr>
            <w:tcW w:w="2551" w:type="dxa"/>
            <w:vAlign w:val="center"/>
          </w:tcPr>
          <w:p w:rsidR="004B3D68" w:rsidRPr="00B551C1" w:rsidRDefault="007C2D2B" w:rsidP="00E674E9">
            <w:pPr>
              <w:pStyle w:val="Bang"/>
            </w:pPr>
            <w:r>
              <w:t>11</w:t>
            </w:r>
            <w:r w:rsidR="00E674E9" w:rsidRPr="00B551C1">
              <w:t>-05</w:t>
            </w:r>
            <w:r w:rsidR="00785DA6" w:rsidRPr="00B551C1">
              <w:t>-</w:t>
            </w:r>
            <w:r w:rsidR="00910418">
              <w:t>2015</w:t>
            </w:r>
          </w:p>
        </w:tc>
        <w:tc>
          <w:tcPr>
            <w:tcW w:w="4347" w:type="dxa"/>
            <w:vAlign w:val="center"/>
          </w:tcPr>
          <w:p w:rsidR="004B3D68" w:rsidRPr="00B551C1" w:rsidRDefault="004B3D68" w:rsidP="00E674E9">
            <w:pPr>
              <w:pStyle w:val="Bang"/>
            </w:pPr>
          </w:p>
        </w:tc>
      </w:tr>
      <w:tr w:rsidR="004B3D68" w:rsidRPr="00B551C1">
        <w:trPr>
          <w:trHeight w:val="410"/>
        </w:trPr>
        <w:tc>
          <w:tcPr>
            <w:tcW w:w="2552" w:type="dxa"/>
            <w:vAlign w:val="center"/>
          </w:tcPr>
          <w:p w:rsidR="004B3D68" w:rsidRPr="00B551C1" w:rsidRDefault="004B3D68" w:rsidP="00192AEE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B551C1">
              <w:rPr>
                <w:rFonts w:ascii="Times New Roman" w:hAnsi="Times New Roman"/>
                <w:sz w:val="22"/>
                <w:szCs w:val="22"/>
              </w:rPr>
              <w:t>Estimated end-date</w:t>
            </w:r>
          </w:p>
        </w:tc>
        <w:tc>
          <w:tcPr>
            <w:tcW w:w="2551" w:type="dxa"/>
            <w:vAlign w:val="center"/>
          </w:tcPr>
          <w:p w:rsidR="004B3D68" w:rsidRPr="00B551C1" w:rsidRDefault="00000A66" w:rsidP="003C236A">
            <w:pPr>
              <w:pStyle w:val="Bang"/>
            </w:pPr>
            <w:r>
              <w:t>21</w:t>
            </w:r>
            <w:r w:rsidR="003C236A" w:rsidRPr="00B551C1">
              <w:t>-08</w:t>
            </w:r>
            <w:r w:rsidR="00B6023C" w:rsidRPr="00B551C1">
              <w:t>-</w:t>
            </w:r>
            <w:r w:rsidR="00910418">
              <w:t>2015</w:t>
            </w:r>
          </w:p>
        </w:tc>
        <w:tc>
          <w:tcPr>
            <w:tcW w:w="4347" w:type="dxa"/>
            <w:vAlign w:val="center"/>
          </w:tcPr>
          <w:p w:rsidR="004B3D68" w:rsidRPr="00B551C1" w:rsidRDefault="004B3D68" w:rsidP="00E674E9">
            <w:pPr>
              <w:pStyle w:val="Bang"/>
            </w:pPr>
          </w:p>
        </w:tc>
      </w:tr>
      <w:tr w:rsidR="004B3D68" w:rsidRPr="00B551C1">
        <w:trPr>
          <w:trHeight w:val="410"/>
        </w:trPr>
        <w:tc>
          <w:tcPr>
            <w:tcW w:w="2552" w:type="dxa"/>
            <w:vAlign w:val="center"/>
          </w:tcPr>
          <w:p w:rsidR="004B3D68" w:rsidRPr="00B551C1" w:rsidRDefault="004B3D68" w:rsidP="00192AEE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B551C1">
              <w:rPr>
                <w:rFonts w:ascii="Times New Roman" w:hAnsi="Times New Roman"/>
                <w:sz w:val="22"/>
                <w:szCs w:val="22"/>
              </w:rPr>
              <w:t>Team size</w:t>
            </w:r>
          </w:p>
        </w:tc>
        <w:tc>
          <w:tcPr>
            <w:tcW w:w="2551" w:type="dxa"/>
            <w:vAlign w:val="center"/>
          </w:tcPr>
          <w:p w:rsidR="004B3D68" w:rsidRPr="00B551C1" w:rsidRDefault="00000A66" w:rsidP="00E674E9">
            <w:pPr>
              <w:pStyle w:val="Bang"/>
            </w:pPr>
            <w:r>
              <w:t>5</w:t>
            </w:r>
            <w:r w:rsidR="00785DA6" w:rsidRPr="00B551C1">
              <w:t xml:space="preserve"> members</w:t>
            </w:r>
          </w:p>
        </w:tc>
        <w:tc>
          <w:tcPr>
            <w:tcW w:w="4347" w:type="dxa"/>
            <w:vAlign w:val="center"/>
          </w:tcPr>
          <w:p w:rsidR="004B3D68" w:rsidRPr="00B551C1" w:rsidRDefault="00A0432A" w:rsidP="00E674E9">
            <w:pPr>
              <w:pStyle w:val="Bang"/>
            </w:pPr>
            <w:r>
              <w:t>Nguyen Thanh Nam, Trinh Thi Tuyet Mai, Nguyen Le Tuan Cuong, Bui Bich Phuong, Tran Tu Anh</w:t>
            </w:r>
          </w:p>
        </w:tc>
      </w:tr>
      <w:tr w:rsidR="004B3D68" w:rsidRPr="00B551C1">
        <w:trPr>
          <w:trHeight w:val="410"/>
        </w:trPr>
        <w:tc>
          <w:tcPr>
            <w:tcW w:w="2552" w:type="dxa"/>
            <w:vAlign w:val="center"/>
          </w:tcPr>
          <w:p w:rsidR="004B3D68" w:rsidRPr="00B551C1" w:rsidRDefault="004B3D68" w:rsidP="00192AEE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B551C1">
              <w:rPr>
                <w:rFonts w:ascii="Times New Roman" w:hAnsi="Times New Roman"/>
                <w:sz w:val="22"/>
                <w:szCs w:val="22"/>
              </w:rPr>
              <w:t>Total estimated effort</w:t>
            </w:r>
          </w:p>
        </w:tc>
        <w:tc>
          <w:tcPr>
            <w:tcW w:w="2551" w:type="dxa"/>
            <w:vAlign w:val="center"/>
          </w:tcPr>
          <w:p w:rsidR="004B3D68" w:rsidRPr="00B551C1" w:rsidRDefault="00000A66" w:rsidP="00E674E9">
            <w:pPr>
              <w:pStyle w:val="Bang"/>
            </w:pPr>
            <w:r>
              <w:t>35</w:t>
            </w:r>
            <w:r w:rsidR="00AE16A4" w:rsidRPr="00B551C1">
              <w:t>0</w:t>
            </w:r>
            <w:r>
              <w:t xml:space="preserve"> person-</w:t>
            </w:r>
            <w:r w:rsidR="00785DA6" w:rsidRPr="00B551C1">
              <w:t>day</w:t>
            </w:r>
            <w:r w:rsidR="00D26CEA">
              <w:t>s</w:t>
            </w:r>
          </w:p>
        </w:tc>
        <w:tc>
          <w:tcPr>
            <w:tcW w:w="4347" w:type="dxa"/>
            <w:vAlign w:val="center"/>
          </w:tcPr>
          <w:p w:rsidR="004B3D68" w:rsidRPr="00B551C1" w:rsidRDefault="00AE16A4" w:rsidP="00E674E9">
            <w:pPr>
              <w:pStyle w:val="Bang"/>
            </w:pPr>
            <w:r w:rsidRPr="00B551C1">
              <w:t xml:space="preserve">1 </w:t>
            </w:r>
            <w:r w:rsidR="00000A66">
              <w:t>person-day = 8 person-</w:t>
            </w:r>
            <w:r w:rsidR="00785DA6" w:rsidRPr="00B551C1">
              <w:t>hours</w:t>
            </w:r>
          </w:p>
        </w:tc>
      </w:tr>
      <w:tr w:rsidR="004B3D68" w:rsidRPr="00B551C1">
        <w:trPr>
          <w:trHeight w:val="410"/>
        </w:trPr>
        <w:tc>
          <w:tcPr>
            <w:tcW w:w="2552" w:type="dxa"/>
            <w:vAlign w:val="center"/>
          </w:tcPr>
          <w:p w:rsidR="004B3D68" w:rsidRPr="00B551C1" w:rsidRDefault="004B3D68" w:rsidP="00192AEE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B551C1">
              <w:rPr>
                <w:rFonts w:ascii="Times New Roman" w:hAnsi="Times New Roman"/>
                <w:sz w:val="22"/>
                <w:szCs w:val="22"/>
              </w:rPr>
              <w:t>Total effort spent</w:t>
            </w:r>
          </w:p>
        </w:tc>
        <w:tc>
          <w:tcPr>
            <w:tcW w:w="2551" w:type="dxa"/>
            <w:vAlign w:val="center"/>
          </w:tcPr>
          <w:p w:rsidR="004B3D68" w:rsidRPr="00B551C1" w:rsidRDefault="004B3D68" w:rsidP="00E674E9">
            <w:pPr>
              <w:pStyle w:val="Bang"/>
            </w:pPr>
          </w:p>
        </w:tc>
        <w:tc>
          <w:tcPr>
            <w:tcW w:w="4347" w:type="dxa"/>
            <w:vAlign w:val="center"/>
          </w:tcPr>
          <w:p w:rsidR="004B3D68" w:rsidRPr="00B551C1" w:rsidRDefault="004B3D68" w:rsidP="00E674E9">
            <w:pPr>
              <w:pStyle w:val="Bang"/>
            </w:pPr>
          </w:p>
        </w:tc>
      </w:tr>
      <w:tr w:rsidR="004B3D68" w:rsidRPr="00B551C1">
        <w:trPr>
          <w:trHeight w:val="410"/>
        </w:trPr>
        <w:tc>
          <w:tcPr>
            <w:tcW w:w="2552" w:type="dxa"/>
            <w:vAlign w:val="center"/>
          </w:tcPr>
          <w:p w:rsidR="004B3D68" w:rsidRPr="00B551C1" w:rsidRDefault="004B3D68" w:rsidP="00192AEE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B551C1">
              <w:rPr>
                <w:rFonts w:ascii="Times New Roman" w:hAnsi="Times New Roman"/>
                <w:sz w:val="22"/>
                <w:szCs w:val="22"/>
              </w:rPr>
              <w:t xml:space="preserve">Effort spent in this period </w:t>
            </w:r>
          </w:p>
        </w:tc>
        <w:tc>
          <w:tcPr>
            <w:tcW w:w="2551" w:type="dxa"/>
            <w:vAlign w:val="center"/>
          </w:tcPr>
          <w:p w:rsidR="004B3D68" w:rsidRPr="00B551C1" w:rsidRDefault="00F83B57" w:rsidP="000B11C4">
            <w:pPr>
              <w:pStyle w:val="Bang"/>
            </w:pPr>
            <w:r>
              <w:t>20</w:t>
            </w:r>
            <w:r w:rsidR="00246CC7">
              <w:t xml:space="preserve"> person-</w:t>
            </w:r>
            <w:r w:rsidR="00785DA6" w:rsidRPr="00B551C1">
              <w:t>day</w:t>
            </w:r>
            <w:r w:rsidR="00D26CEA">
              <w:t>s</w:t>
            </w:r>
          </w:p>
        </w:tc>
        <w:tc>
          <w:tcPr>
            <w:tcW w:w="4347" w:type="dxa"/>
            <w:vAlign w:val="center"/>
          </w:tcPr>
          <w:p w:rsidR="004B3D68" w:rsidRPr="00B551C1" w:rsidRDefault="004B3D68" w:rsidP="00E674E9">
            <w:pPr>
              <w:pStyle w:val="Bang"/>
            </w:pPr>
          </w:p>
        </w:tc>
      </w:tr>
      <w:tr w:rsidR="004B3D68" w:rsidRPr="00B551C1">
        <w:trPr>
          <w:trHeight w:val="410"/>
        </w:trPr>
        <w:tc>
          <w:tcPr>
            <w:tcW w:w="2552" w:type="dxa"/>
            <w:vAlign w:val="center"/>
          </w:tcPr>
          <w:p w:rsidR="004B3D68" w:rsidRPr="00B551C1" w:rsidRDefault="004B3D68" w:rsidP="00192AEE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B551C1">
              <w:rPr>
                <w:rFonts w:ascii="Times New Roman" w:hAnsi="Times New Roman"/>
                <w:sz w:val="22"/>
                <w:szCs w:val="22"/>
              </w:rPr>
              <w:t>Total effort left</w:t>
            </w:r>
          </w:p>
        </w:tc>
        <w:tc>
          <w:tcPr>
            <w:tcW w:w="2551" w:type="dxa"/>
            <w:vAlign w:val="center"/>
          </w:tcPr>
          <w:p w:rsidR="004B3D68" w:rsidRPr="00B551C1" w:rsidRDefault="00F83B57" w:rsidP="00E674E9">
            <w:pPr>
              <w:pStyle w:val="Bang"/>
            </w:pPr>
            <w:r>
              <w:t>330 person-day</w:t>
            </w:r>
            <w:r w:rsidR="00D26CEA">
              <w:t>s</w:t>
            </w:r>
          </w:p>
        </w:tc>
        <w:tc>
          <w:tcPr>
            <w:tcW w:w="4347" w:type="dxa"/>
            <w:vAlign w:val="center"/>
          </w:tcPr>
          <w:p w:rsidR="004B3D68" w:rsidRPr="00B551C1" w:rsidRDefault="004B3D68" w:rsidP="00E674E9">
            <w:pPr>
              <w:pStyle w:val="Bang"/>
            </w:pPr>
          </w:p>
        </w:tc>
      </w:tr>
    </w:tbl>
    <w:p w:rsidR="004B3D68" w:rsidRPr="00B551C1" w:rsidRDefault="004B3D68">
      <w:pPr>
        <w:pStyle w:val="Heading1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>Customer Complaints</w:t>
      </w:r>
      <w:r w:rsidRPr="00B551C1">
        <w:rPr>
          <w:rStyle w:val="FootnoteReference"/>
          <w:rFonts w:ascii="Times New Roman" w:hAnsi="Times New Roman"/>
          <w:sz w:val="22"/>
          <w:szCs w:val="22"/>
        </w:rPr>
        <w:footnoteReference w:id="2"/>
      </w:r>
    </w:p>
    <w:p w:rsidR="000207BA" w:rsidRPr="00B551C1" w:rsidRDefault="000207BA" w:rsidP="000207BA">
      <w:pPr>
        <w:pStyle w:val="Heading2"/>
        <w:numPr>
          <w:ilvl w:val="0"/>
          <w:numId w:val="0"/>
        </w:numPr>
        <w:ind w:left="540" w:hanging="540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>None</w:t>
      </w:r>
    </w:p>
    <w:p w:rsidR="004B3D68" w:rsidRPr="00B551C1" w:rsidRDefault="004B3D68">
      <w:pPr>
        <w:pStyle w:val="Heading1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>Customer Support</w:t>
      </w:r>
      <w:r w:rsidRPr="00B551C1">
        <w:rPr>
          <w:rStyle w:val="FootnoteReference"/>
          <w:rFonts w:ascii="Times New Roman" w:hAnsi="Times New Roman"/>
          <w:sz w:val="22"/>
          <w:szCs w:val="22"/>
        </w:rPr>
        <w:footnoteReference w:id="3"/>
      </w:r>
    </w:p>
    <w:p w:rsidR="000207BA" w:rsidRPr="00B551C1" w:rsidRDefault="000207BA" w:rsidP="000207BA">
      <w:pPr>
        <w:pStyle w:val="Heading2"/>
        <w:numPr>
          <w:ilvl w:val="0"/>
          <w:numId w:val="0"/>
        </w:numPr>
        <w:ind w:left="540" w:hanging="540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>None</w:t>
      </w:r>
    </w:p>
    <w:p w:rsidR="004B3D68" w:rsidRPr="00B551C1" w:rsidRDefault="004B3D68">
      <w:pPr>
        <w:pStyle w:val="Heading1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lastRenderedPageBreak/>
        <w:t>Change Management</w:t>
      </w:r>
      <w:r w:rsidRPr="00B551C1">
        <w:rPr>
          <w:rStyle w:val="FootnoteReference"/>
          <w:rFonts w:ascii="Times New Roman" w:hAnsi="Times New Roman"/>
          <w:sz w:val="22"/>
          <w:szCs w:val="22"/>
        </w:rPr>
        <w:footnoteReference w:id="4"/>
      </w:r>
    </w:p>
    <w:p w:rsidR="000207BA" w:rsidRPr="00B551C1" w:rsidRDefault="000207BA" w:rsidP="000207BA">
      <w:pPr>
        <w:pStyle w:val="Heading2"/>
        <w:numPr>
          <w:ilvl w:val="0"/>
          <w:numId w:val="0"/>
        </w:numPr>
        <w:ind w:left="540" w:hanging="540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>None</w:t>
      </w:r>
    </w:p>
    <w:p w:rsidR="004B3D68" w:rsidRPr="00B551C1" w:rsidRDefault="004B3D68">
      <w:pPr>
        <w:pStyle w:val="Heading1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 xml:space="preserve">Quality Activities </w:t>
      </w:r>
    </w:p>
    <w:p w:rsidR="000207BA" w:rsidRPr="00B551C1" w:rsidRDefault="000207BA" w:rsidP="000207BA">
      <w:pPr>
        <w:pStyle w:val="Heading2"/>
        <w:numPr>
          <w:ilvl w:val="0"/>
          <w:numId w:val="0"/>
        </w:numPr>
        <w:ind w:left="540" w:hanging="540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>None</w:t>
      </w:r>
    </w:p>
    <w:p w:rsidR="004B3D68" w:rsidRPr="00B551C1" w:rsidRDefault="004B3D68">
      <w:pPr>
        <w:pStyle w:val="Heading1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>Tasks matches/missed</w:t>
      </w:r>
    </w:p>
    <w:tbl>
      <w:tblPr>
        <w:tblW w:w="936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1935"/>
        <w:gridCol w:w="1326"/>
        <w:gridCol w:w="992"/>
        <w:gridCol w:w="992"/>
        <w:gridCol w:w="1280"/>
      </w:tblGrid>
      <w:tr w:rsidR="004B3D68" w:rsidRPr="00B551C1" w:rsidTr="00F1108A">
        <w:tc>
          <w:tcPr>
            <w:tcW w:w="2835" w:type="dxa"/>
            <w:shd w:val="clear" w:color="auto" w:fill="F2DBDB" w:themeFill="accent2" w:themeFillTint="33"/>
          </w:tcPr>
          <w:p w:rsidR="004B3D68" w:rsidRPr="00B551C1" w:rsidRDefault="004B3D68" w:rsidP="00192AEE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B551C1">
              <w:rPr>
                <w:rFonts w:ascii="Times New Roman" w:hAnsi="Times New Roman"/>
                <w:sz w:val="22"/>
                <w:szCs w:val="22"/>
              </w:rPr>
              <w:t>Task</w:t>
            </w:r>
          </w:p>
        </w:tc>
        <w:tc>
          <w:tcPr>
            <w:tcW w:w="1935" w:type="dxa"/>
            <w:shd w:val="clear" w:color="auto" w:fill="F2DBDB" w:themeFill="accent2" w:themeFillTint="33"/>
          </w:tcPr>
          <w:p w:rsidR="004B3D68" w:rsidRPr="00B551C1" w:rsidRDefault="004B3D68" w:rsidP="00192AEE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B551C1">
              <w:rPr>
                <w:rFonts w:ascii="Times New Roman" w:hAnsi="Times New Roman"/>
                <w:sz w:val="22"/>
                <w:szCs w:val="22"/>
              </w:rPr>
              <w:t>Responsibility</w:t>
            </w:r>
          </w:p>
        </w:tc>
        <w:tc>
          <w:tcPr>
            <w:tcW w:w="1326" w:type="dxa"/>
            <w:shd w:val="clear" w:color="auto" w:fill="F2DBDB" w:themeFill="accent2" w:themeFillTint="33"/>
          </w:tcPr>
          <w:p w:rsidR="004B3D68" w:rsidRPr="00B551C1" w:rsidRDefault="004B3D68" w:rsidP="00192AEE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B551C1">
              <w:rPr>
                <w:rFonts w:ascii="Times New Roman" w:hAnsi="Times New Roman"/>
                <w:sz w:val="22"/>
                <w:szCs w:val="22"/>
              </w:rPr>
              <w:t>Deliverable</w:t>
            </w:r>
          </w:p>
        </w:tc>
        <w:tc>
          <w:tcPr>
            <w:tcW w:w="992" w:type="dxa"/>
            <w:shd w:val="clear" w:color="auto" w:fill="F2DBDB" w:themeFill="accent2" w:themeFillTint="33"/>
          </w:tcPr>
          <w:p w:rsidR="004B3D68" w:rsidRPr="00B551C1" w:rsidRDefault="004B3D68" w:rsidP="00192AEE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B551C1">
              <w:rPr>
                <w:rFonts w:ascii="Times New Roman" w:hAnsi="Times New Roman"/>
                <w:sz w:val="22"/>
                <w:szCs w:val="22"/>
              </w:rPr>
              <w:t xml:space="preserve">Status </w:t>
            </w:r>
          </w:p>
        </w:tc>
        <w:tc>
          <w:tcPr>
            <w:tcW w:w="992" w:type="dxa"/>
            <w:shd w:val="clear" w:color="auto" w:fill="F2DBDB" w:themeFill="accent2" w:themeFillTint="33"/>
          </w:tcPr>
          <w:p w:rsidR="004B3D68" w:rsidRPr="00B551C1" w:rsidRDefault="004B3D68" w:rsidP="00192AEE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B551C1">
              <w:rPr>
                <w:rFonts w:ascii="Times New Roman" w:hAnsi="Times New Roman"/>
                <w:sz w:val="22"/>
                <w:szCs w:val="22"/>
              </w:rPr>
              <w:t>Remark</w:t>
            </w:r>
          </w:p>
        </w:tc>
        <w:tc>
          <w:tcPr>
            <w:tcW w:w="1280" w:type="dxa"/>
            <w:shd w:val="clear" w:color="auto" w:fill="F2DBDB" w:themeFill="accent2" w:themeFillTint="33"/>
          </w:tcPr>
          <w:p w:rsidR="004B3D68" w:rsidRPr="00B551C1" w:rsidRDefault="004B3D68" w:rsidP="00192AEE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B551C1">
              <w:rPr>
                <w:rFonts w:ascii="Times New Roman" w:hAnsi="Times New Roman"/>
                <w:sz w:val="22"/>
                <w:szCs w:val="22"/>
              </w:rPr>
              <w:t>Re-schedule</w:t>
            </w:r>
          </w:p>
        </w:tc>
      </w:tr>
      <w:tr w:rsidR="00C74B23" w:rsidRPr="00B551C1" w:rsidTr="00F1108A">
        <w:tc>
          <w:tcPr>
            <w:tcW w:w="2835" w:type="dxa"/>
            <w:vAlign w:val="center"/>
          </w:tcPr>
          <w:p w:rsidR="00C74B23" w:rsidRPr="00B551C1" w:rsidRDefault="00DA60B7" w:rsidP="00E674E9">
            <w:pPr>
              <w:pStyle w:val="Bang"/>
              <w:rPr>
                <w:lang w:eastAsia="ja-JP"/>
              </w:rPr>
            </w:pPr>
            <w:r>
              <w:t>BL_Introduction_Report</w:t>
            </w:r>
            <w:r w:rsidR="000A551A" w:rsidRPr="00B551C1">
              <w:t>1</w:t>
            </w:r>
            <w:r w:rsidR="00C74B23" w:rsidRPr="00B551C1">
              <w:t>_v</w:t>
            </w:r>
            <w:r w:rsidR="00693576" w:rsidRPr="00B551C1">
              <w:rPr>
                <w:lang w:eastAsia="ja-JP"/>
              </w:rPr>
              <w:t>1.0</w:t>
            </w:r>
            <w:r w:rsidR="000A551A" w:rsidRPr="00B551C1">
              <w:rPr>
                <w:lang w:eastAsia="ja-JP"/>
              </w:rPr>
              <w:t>_EN</w:t>
            </w:r>
          </w:p>
        </w:tc>
        <w:tc>
          <w:tcPr>
            <w:tcW w:w="1935" w:type="dxa"/>
            <w:vAlign w:val="center"/>
          </w:tcPr>
          <w:p w:rsidR="00C74B23" w:rsidRPr="00B551C1" w:rsidRDefault="008111D6" w:rsidP="00E674E9">
            <w:pPr>
              <w:pStyle w:val="Bang"/>
            </w:pPr>
            <w:r>
              <w:t>Nguyen Le Tuan Cuong</w:t>
            </w:r>
          </w:p>
        </w:tc>
        <w:tc>
          <w:tcPr>
            <w:tcW w:w="1326" w:type="dxa"/>
            <w:vAlign w:val="center"/>
          </w:tcPr>
          <w:p w:rsidR="00C74B23" w:rsidRPr="00B551C1" w:rsidRDefault="008111D6" w:rsidP="00E674E9">
            <w:pPr>
              <w:pStyle w:val="Bang"/>
            </w:pPr>
            <w:r>
              <w:rPr>
                <w:lang w:eastAsia="ja-JP"/>
              </w:rPr>
              <w:t>22</w:t>
            </w:r>
            <w:r w:rsidR="000A551A" w:rsidRPr="00B551C1">
              <w:t>-</w:t>
            </w:r>
            <w:r w:rsidR="000A551A" w:rsidRPr="00B551C1">
              <w:rPr>
                <w:lang w:eastAsia="ja-JP"/>
              </w:rPr>
              <w:t>05</w:t>
            </w:r>
            <w:r w:rsidR="000A551A" w:rsidRPr="00B551C1">
              <w:t>-</w:t>
            </w:r>
            <w:r w:rsidR="00910418">
              <w:t>2015</w:t>
            </w:r>
          </w:p>
        </w:tc>
        <w:tc>
          <w:tcPr>
            <w:tcW w:w="992" w:type="dxa"/>
            <w:vAlign w:val="center"/>
          </w:tcPr>
          <w:p w:rsidR="00C74B23" w:rsidRPr="00B551C1" w:rsidRDefault="0065715C" w:rsidP="00E674E9">
            <w:pPr>
              <w:pStyle w:val="Bang"/>
            </w:pPr>
            <w:r>
              <w:t>In progress</w:t>
            </w:r>
            <w:r w:rsidR="009D2FDE">
              <w:t xml:space="preserve"> (20%)</w:t>
            </w:r>
          </w:p>
        </w:tc>
        <w:tc>
          <w:tcPr>
            <w:tcW w:w="992" w:type="dxa"/>
            <w:vAlign w:val="center"/>
          </w:tcPr>
          <w:p w:rsidR="00C74B23" w:rsidRPr="00B551C1" w:rsidRDefault="00C74B23" w:rsidP="00E674E9">
            <w:pPr>
              <w:pStyle w:val="Bang"/>
            </w:pPr>
          </w:p>
        </w:tc>
        <w:tc>
          <w:tcPr>
            <w:tcW w:w="1280" w:type="dxa"/>
            <w:vAlign w:val="center"/>
          </w:tcPr>
          <w:p w:rsidR="00C74B23" w:rsidRPr="00B551C1" w:rsidRDefault="00C74B23" w:rsidP="00E674E9">
            <w:pPr>
              <w:pStyle w:val="Bang"/>
            </w:pPr>
          </w:p>
        </w:tc>
      </w:tr>
      <w:tr w:rsidR="000A551A" w:rsidRPr="00B551C1" w:rsidTr="00F1108A">
        <w:tc>
          <w:tcPr>
            <w:tcW w:w="2835" w:type="dxa"/>
            <w:vAlign w:val="center"/>
          </w:tcPr>
          <w:p w:rsidR="000A551A" w:rsidRPr="00B551C1" w:rsidRDefault="00DA60B7" w:rsidP="00191C42">
            <w:pPr>
              <w:pStyle w:val="Bang"/>
            </w:pPr>
            <w:r>
              <w:t>BL</w:t>
            </w:r>
            <w:r w:rsidR="000A551A" w:rsidRPr="00B551C1">
              <w:t>_</w:t>
            </w:r>
            <w:r w:rsidR="000A551A" w:rsidRPr="00B551C1">
              <w:rPr>
                <w:lang w:eastAsia="ja-JP"/>
              </w:rPr>
              <w:t xml:space="preserve"> </w:t>
            </w:r>
            <w:r w:rsidR="00191C42">
              <w:t>Progress_Report</w:t>
            </w:r>
            <w:r w:rsidR="000A551A" w:rsidRPr="00B551C1">
              <w:t>1_</w:t>
            </w:r>
            <w:r w:rsidR="00191C42">
              <w:t>Week01</w:t>
            </w:r>
            <w:r w:rsidR="000A551A" w:rsidRPr="00B551C1">
              <w:t>_EN</w:t>
            </w:r>
          </w:p>
        </w:tc>
        <w:tc>
          <w:tcPr>
            <w:tcW w:w="1935" w:type="dxa"/>
            <w:vAlign w:val="center"/>
          </w:tcPr>
          <w:p w:rsidR="000A551A" w:rsidRPr="00B551C1" w:rsidRDefault="00C0300A" w:rsidP="000A551A">
            <w:pPr>
              <w:pStyle w:val="Bang"/>
            </w:pPr>
            <w:r>
              <w:t>Nguyen Thanh Nam</w:t>
            </w:r>
          </w:p>
        </w:tc>
        <w:tc>
          <w:tcPr>
            <w:tcW w:w="1326" w:type="dxa"/>
            <w:vAlign w:val="center"/>
          </w:tcPr>
          <w:p w:rsidR="000A551A" w:rsidRPr="00B551C1" w:rsidRDefault="004F5A80" w:rsidP="000A551A">
            <w:pPr>
              <w:pStyle w:val="Bang"/>
            </w:pPr>
            <w:r>
              <w:rPr>
                <w:lang w:eastAsia="ja-JP"/>
              </w:rPr>
              <w:t>18</w:t>
            </w:r>
            <w:r w:rsidR="000A551A" w:rsidRPr="00B551C1">
              <w:t>-</w:t>
            </w:r>
            <w:r w:rsidR="000A551A" w:rsidRPr="00B551C1">
              <w:rPr>
                <w:lang w:eastAsia="ja-JP"/>
              </w:rPr>
              <w:t>05</w:t>
            </w:r>
            <w:r w:rsidR="000A551A" w:rsidRPr="00B551C1">
              <w:t>-</w:t>
            </w:r>
            <w:r w:rsidR="00910418">
              <w:t>2015</w:t>
            </w:r>
          </w:p>
        </w:tc>
        <w:tc>
          <w:tcPr>
            <w:tcW w:w="992" w:type="dxa"/>
            <w:vAlign w:val="center"/>
          </w:tcPr>
          <w:p w:rsidR="000A551A" w:rsidRPr="00B551C1" w:rsidRDefault="000A551A" w:rsidP="000A551A">
            <w:pPr>
              <w:pStyle w:val="Bang"/>
            </w:pPr>
            <w:r w:rsidRPr="00B551C1">
              <w:t>Done</w:t>
            </w:r>
          </w:p>
        </w:tc>
        <w:tc>
          <w:tcPr>
            <w:tcW w:w="992" w:type="dxa"/>
            <w:vAlign w:val="center"/>
          </w:tcPr>
          <w:p w:rsidR="000A551A" w:rsidRPr="00B551C1" w:rsidRDefault="000A551A" w:rsidP="000A551A">
            <w:pPr>
              <w:pStyle w:val="Bang"/>
            </w:pPr>
          </w:p>
        </w:tc>
        <w:tc>
          <w:tcPr>
            <w:tcW w:w="1280" w:type="dxa"/>
            <w:vAlign w:val="center"/>
          </w:tcPr>
          <w:p w:rsidR="000A551A" w:rsidRPr="00B551C1" w:rsidRDefault="000A551A" w:rsidP="000A551A">
            <w:pPr>
              <w:pStyle w:val="Bang"/>
            </w:pPr>
          </w:p>
        </w:tc>
      </w:tr>
      <w:tr w:rsidR="00B551C1" w:rsidRPr="00B551C1" w:rsidTr="00F1108A">
        <w:tc>
          <w:tcPr>
            <w:tcW w:w="2835" w:type="dxa"/>
            <w:vAlign w:val="center"/>
          </w:tcPr>
          <w:p w:rsidR="00B551C1" w:rsidRPr="00B551C1" w:rsidRDefault="00C0300A" w:rsidP="00B551C1">
            <w:pPr>
              <w:pStyle w:val="Bang"/>
            </w:pPr>
            <w:r>
              <w:t>BL</w:t>
            </w:r>
            <w:r w:rsidRPr="00B551C1">
              <w:t>_</w:t>
            </w:r>
            <w:r w:rsidRPr="00B551C1">
              <w:rPr>
                <w:lang w:eastAsia="ja-JP"/>
              </w:rPr>
              <w:t xml:space="preserve"> </w:t>
            </w:r>
            <w:r>
              <w:t>Progress_Report</w:t>
            </w:r>
            <w:r w:rsidRPr="00B551C1">
              <w:t>1_</w:t>
            </w:r>
            <w:r>
              <w:t>Week01_</w:t>
            </w:r>
            <w:r w:rsidR="00B551C1" w:rsidRPr="00B551C1">
              <w:t>J</w:t>
            </w:r>
            <w:r w:rsidR="002C08E5">
              <w:t>P</w:t>
            </w:r>
          </w:p>
        </w:tc>
        <w:tc>
          <w:tcPr>
            <w:tcW w:w="1935" w:type="dxa"/>
            <w:vAlign w:val="center"/>
          </w:tcPr>
          <w:p w:rsidR="00B551C1" w:rsidRPr="00B551C1" w:rsidRDefault="004F5A80" w:rsidP="00B551C1">
            <w:pPr>
              <w:pStyle w:val="Bang"/>
            </w:pPr>
            <w:r>
              <w:t>Trinh Thi Tuyet Mai</w:t>
            </w:r>
          </w:p>
        </w:tc>
        <w:tc>
          <w:tcPr>
            <w:tcW w:w="1326" w:type="dxa"/>
            <w:vAlign w:val="center"/>
          </w:tcPr>
          <w:p w:rsidR="00B551C1" w:rsidRPr="00B551C1" w:rsidRDefault="004F5A80" w:rsidP="00B551C1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18</w:t>
            </w:r>
            <w:r w:rsidR="00B551C1" w:rsidRPr="00B551C1">
              <w:t>-</w:t>
            </w:r>
            <w:r w:rsidR="00B551C1" w:rsidRPr="00B551C1">
              <w:rPr>
                <w:lang w:eastAsia="ja-JP"/>
              </w:rPr>
              <w:t>05</w:t>
            </w:r>
            <w:r w:rsidR="00B551C1" w:rsidRPr="00B551C1">
              <w:t>-</w:t>
            </w:r>
            <w:r w:rsidR="00910418">
              <w:t>2015</w:t>
            </w:r>
          </w:p>
        </w:tc>
        <w:tc>
          <w:tcPr>
            <w:tcW w:w="992" w:type="dxa"/>
            <w:vAlign w:val="center"/>
          </w:tcPr>
          <w:p w:rsidR="00B551C1" w:rsidRPr="00B551C1" w:rsidRDefault="00B551C1" w:rsidP="00B551C1">
            <w:pPr>
              <w:pStyle w:val="Bang"/>
              <w:rPr>
                <w:lang w:eastAsia="ja-JP"/>
              </w:rPr>
            </w:pPr>
            <w:r w:rsidRPr="00B551C1">
              <w:rPr>
                <w:lang w:eastAsia="ja-JP"/>
              </w:rPr>
              <w:t>Done</w:t>
            </w:r>
          </w:p>
        </w:tc>
        <w:tc>
          <w:tcPr>
            <w:tcW w:w="992" w:type="dxa"/>
            <w:vAlign w:val="center"/>
          </w:tcPr>
          <w:p w:rsidR="00B551C1" w:rsidRPr="00B551C1" w:rsidRDefault="00B551C1" w:rsidP="00B551C1">
            <w:pPr>
              <w:pStyle w:val="Bang"/>
            </w:pPr>
          </w:p>
        </w:tc>
        <w:tc>
          <w:tcPr>
            <w:tcW w:w="1280" w:type="dxa"/>
            <w:vAlign w:val="center"/>
          </w:tcPr>
          <w:p w:rsidR="00B551C1" w:rsidRPr="00B551C1" w:rsidRDefault="00B551C1" w:rsidP="00B551C1">
            <w:pPr>
              <w:pStyle w:val="Bang"/>
            </w:pPr>
          </w:p>
        </w:tc>
      </w:tr>
      <w:tr w:rsidR="000A551A" w:rsidRPr="00B551C1" w:rsidTr="00F1108A">
        <w:tc>
          <w:tcPr>
            <w:tcW w:w="2835" w:type="dxa"/>
            <w:vAlign w:val="center"/>
          </w:tcPr>
          <w:p w:rsidR="000A551A" w:rsidRPr="00B551C1" w:rsidRDefault="00DA60B7" w:rsidP="000A551A">
            <w:pPr>
              <w:pStyle w:val="Bang"/>
            </w:pPr>
            <w:r>
              <w:t>BL</w:t>
            </w:r>
            <w:r w:rsidR="000A551A" w:rsidRPr="00B551C1">
              <w:t>_Q&amp;A Management Sheet_v</w:t>
            </w:r>
            <w:r w:rsidR="000A551A" w:rsidRPr="00B551C1">
              <w:rPr>
                <w:lang w:eastAsia="ja-JP"/>
              </w:rPr>
              <w:t>1.0</w:t>
            </w:r>
            <w:r w:rsidR="000A551A" w:rsidRPr="00B551C1">
              <w:t>_EN</w:t>
            </w:r>
          </w:p>
        </w:tc>
        <w:tc>
          <w:tcPr>
            <w:tcW w:w="1935" w:type="dxa"/>
            <w:vAlign w:val="center"/>
          </w:tcPr>
          <w:p w:rsidR="000A551A" w:rsidRPr="00B551C1" w:rsidRDefault="00125198" w:rsidP="000A551A">
            <w:pPr>
              <w:pStyle w:val="Bang"/>
            </w:pPr>
            <w:r>
              <w:t>Trinh Thi Tuyet Mai</w:t>
            </w:r>
          </w:p>
        </w:tc>
        <w:tc>
          <w:tcPr>
            <w:tcW w:w="1326" w:type="dxa"/>
            <w:vAlign w:val="center"/>
          </w:tcPr>
          <w:p w:rsidR="000A551A" w:rsidRPr="00B551C1" w:rsidRDefault="00125198" w:rsidP="000A551A">
            <w:pPr>
              <w:pStyle w:val="Bang"/>
            </w:pPr>
            <w:r>
              <w:rPr>
                <w:lang w:eastAsia="ja-JP"/>
              </w:rPr>
              <w:t>18</w:t>
            </w:r>
            <w:r w:rsidR="000A551A" w:rsidRPr="00B551C1">
              <w:t>-</w:t>
            </w:r>
            <w:r w:rsidR="000A551A" w:rsidRPr="00B551C1">
              <w:rPr>
                <w:lang w:eastAsia="ja-JP"/>
              </w:rPr>
              <w:t>05</w:t>
            </w:r>
            <w:r w:rsidR="000A551A" w:rsidRPr="00B551C1">
              <w:t>-</w:t>
            </w:r>
            <w:r w:rsidR="00910418">
              <w:t>2015</w:t>
            </w:r>
          </w:p>
        </w:tc>
        <w:tc>
          <w:tcPr>
            <w:tcW w:w="992" w:type="dxa"/>
            <w:vAlign w:val="center"/>
          </w:tcPr>
          <w:p w:rsidR="000A551A" w:rsidRPr="00B551C1" w:rsidRDefault="000A551A" w:rsidP="000A551A">
            <w:pPr>
              <w:pStyle w:val="Bang"/>
            </w:pPr>
            <w:r w:rsidRPr="00B551C1">
              <w:t>Done</w:t>
            </w:r>
          </w:p>
        </w:tc>
        <w:tc>
          <w:tcPr>
            <w:tcW w:w="992" w:type="dxa"/>
            <w:vAlign w:val="center"/>
          </w:tcPr>
          <w:p w:rsidR="000A551A" w:rsidRPr="00B551C1" w:rsidRDefault="000A551A" w:rsidP="000A551A">
            <w:pPr>
              <w:pStyle w:val="Bang"/>
            </w:pPr>
          </w:p>
        </w:tc>
        <w:tc>
          <w:tcPr>
            <w:tcW w:w="1280" w:type="dxa"/>
            <w:vAlign w:val="center"/>
          </w:tcPr>
          <w:p w:rsidR="000A551A" w:rsidRPr="00B551C1" w:rsidRDefault="000A551A" w:rsidP="000A551A">
            <w:pPr>
              <w:pStyle w:val="Bang"/>
            </w:pPr>
          </w:p>
        </w:tc>
      </w:tr>
      <w:tr w:rsidR="00B551C1" w:rsidRPr="00B551C1" w:rsidTr="00F1108A">
        <w:tc>
          <w:tcPr>
            <w:tcW w:w="2835" w:type="dxa"/>
            <w:vAlign w:val="center"/>
          </w:tcPr>
          <w:p w:rsidR="00B551C1" w:rsidRPr="00B551C1" w:rsidRDefault="00DA60B7" w:rsidP="00B551C1">
            <w:pPr>
              <w:pStyle w:val="Bang"/>
            </w:pPr>
            <w:r>
              <w:t>BL</w:t>
            </w:r>
            <w:r w:rsidR="00B551C1" w:rsidRPr="00B551C1">
              <w:t>_Q&amp;A Management Sheet_v</w:t>
            </w:r>
            <w:r w:rsidR="00B551C1" w:rsidRPr="00B551C1">
              <w:rPr>
                <w:lang w:eastAsia="ja-JP"/>
              </w:rPr>
              <w:t>1.0</w:t>
            </w:r>
            <w:r w:rsidR="00B551C1">
              <w:t>_JP</w:t>
            </w:r>
          </w:p>
        </w:tc>
        <w:tc>
          <w:tcPr>
            <w:tcW w:w="1935" w:type="dxa"/>
            <w:vAlign w:val="center"/>
          </w:tcPr>
          <w:p w:rsidR="00B551C1" w:rsidRPr="00B551C1" w:rsidRDefault="00125198" w:rsidP="00B551C1">
            <w:pPr>
              <w:pStyle w:val="Bang"/>
            </w:pPr>
            <w:r>
              <w:t>Trinh Thi Tuyet Mai</w:t>
            </w:r>
          </w:p>
        </w:tc>
        <w:tc>
          <w:tcPr>
            <w:tcW w:w="1326" w:type="dxa"/>
            <w:vAlign w:val="center"/>
          </w:tcPr>
          <w:p w:rsidR="00B551C1" w:rsidRPr="00B551C1" w:rsidRDefault="00125198" w:rsidP="00B551C1">
            <w:pPr>
              <w:pStyle w:val="Bang"/>
            </w:pPr>
            <w:r>
              <w:rPr>
                <w:lang w:eastAsia="ja-JP"/>
              </w:rPr>
              <w:t>18</w:t>
            </w:r>
            <w:r w:rsidR="00B551C1" w:rsidRPr="00B551C1">
              <w:t>-</w:t>
            </w:r>
            <w:r w:rsidR="00B551C1" w:rsidRPr="00B551C1">
              <w:rPr>
                <w:lang w:eastAsia="ja-JP"/>
              </w:rPr>
              <w:t>05</w:t>
            </w:r>
            <w:r w:rsidR="00B551C1" w:rsidRPr="00B551C1">
              <w:t>-</w:t>
            </w:r>
            <w:r w:rsidR="00910418">
              <w:t>2015</w:t>
            </w:r>
          </w:p>
        </w:tc>
        <w:tc>
          <w:tcPr>
            <w:tcW w:w="992" w:type="dxa"/>
            <w:vAlign w:val="center"/>
          </w:tcPr>
          <w:p w:rsidR="00B551C1" w:rsidRPr="00B551C1" w:rsidRDefault="00B551C1" w:rsidP="00B551C1">
            <w:pPr>
              <w:pStyle w:val="Bang"/>
            </w:pPr>
            <w:r w:rsidRPr="00B551C1">
              <w:t>Done</w:t>
            </w:r>
          </w:p>
        </w:tc>
        <w:tc>
          <w:tcPr>
            <w:tcW w:w="992" w:type="dxa"/>
            <w:vAlign w:val="center"/>
          </w:tcPr>
          <w:p w:rsidR="00B551C1" w:rsidRPr="00B551C1" w:rsidRDefault="00B551C1" w:rsidP="00B551C1">
            <w:pPr>
              <w:pStyle w:val="Bang"/>
            </w:pPr>
          </w:p>
        </w:tc>
        <w:tc>
          <w:tcPr>
            <w:tcW w:w="1280" w:type="dxa"/>
            <w:vAlign w:val="center"/>
          </w:tcPr>
          <w:p w:rsidR="00B551C1" w:rsidRPr="00B551C1" w:rsidRDefault="00B551C1" w:rsidP="00B551C1">
            <w:pPr>
              <w:pStyle w:val="Bang"/>
            </w:pPr>
          </w:p>
        </w:tc>
      </w:tr>
      <w:tr w:rsidR="000A551A" w:rsidRPr="00B551C1" w:rsidTr="00F1108A">
        <w:tc>
          <w:tcPr>
            <w:tcW w:w="2835" w:type="dxa"/>
            <w:vAlign w:val="center"/>
          </w:tcPr>
          <w:p w:rsidR="000A551A" w:rsidRPr="00B551C1" w:rsidRDefault="00DA60B7" w:rsidP="00F9109B">
            <w:pPr>
              <w:pStyle w:val="Bang"/>
            </w:pPr>
            <w:r>
              <w:t>BL</w:t>
            </w:r>
            <w:r w:rsidR="000A551A" w:rsidRPr="00B551C1">
              <w:t>_</w:t>
            </w:r>
            <w:r w:rsidR="00F9109B">
              <w:rPr>
                <w:lang w:eastAsia="ja-JP"/>
              </w:rPr>
              <w:t>Concept_Design</w:t>
            </w:r>
            <w:r w:rsidR="000A551A" w:rsidRPr="00B551C1">
              <w:t>_v</w:t>
            </w:r>
            <w:r w:rsidR="000A551A" w:rsidRPr="00B551C1">
              <w:rPr>
                <w:lang w:eastAsia="ja-JP"/>
              </w:rPr>
              <w:t>1.0</w:t>
            </w:r>
            <w:r w:rsidR="000A551A" w:rsidRPr="00B551C1">
              <w:t>_EN</w:t>
            </w:r>
          </w:p>
        </w:tc>
        <w:tc>
          <w:tcPr>
            <w:tcW w:w="1935" w:type="dxa"/>
            <w:vAlign w:val="center"/>
          </w:tcPr>
          <w:p w:rsidR="000A551A" w:rsidRPr="00B551C1" w:rsidRDefault="00684AC6" w:rsidP="000A551A">
            <w:pPr>
              <w:pStyle w:val="Bang"/>
            </w:pPr>
            <w:r>
              <w:t>Nguyen Le Tuan Cuong</w:t>
            </w:r>
          </w:p>
        </w:tc>
        <w:tc>
          <w:tcPr>
            <w:tcW w:w="1326" w:type="dxa"/>
            <w:vAlign w:val="center"/>
          </w:tcPr>
          <w:p w:rsidR="000A551A" w:rsidRPr="00B551C1" w:rsidRDefault="008111D6" w:rsidP="000A551A">
            <w:pPr>
              <w:pStyle w:val="Bang"/>
            </w:pPr>
            <w:r>
              <w:rPr>
                <w:lang w:eastAsia="ja-JP"/>
              </w:rPr>
              <w:t>22</w:t>
            </w:r>
            <w:r w:rsidR="000A551A" w:rsidRPr="00B551C1">
              <w:t>-</w:t>
            </w:r>
            <w:r w:rsidR="000A551A" w:rsidRPr="00B551C1">
              <w:rPr>
                <w:lang w:eastAsia="ja-JP"/>
              </w:rPr>
              <w:t>05</w:t>
            </w:r>
            <w:r w:rsidR="000A551A" w:rsidRPr="00B551C1">
              <w:t>-</w:t>
            </w:r>
            <w:r w:rsidR="00910418">
              <w:t>2015</w:t>
            </w:r>
          </w:p>
        </w:tc>
        <w:tc>
          <w:tcPr>
            <w:tcW w:w="992" w:type="dxa"/>
            <w:vAlign w:val="center"/>
          </w:tcPr>
          <w:p w:rsidR="000A551A" w:rsidRPr="00B551C1" w:rsidRDefault="002D0B1A" w:rsidP="000A551A">
            <w:pPr>
              <w:pStyle w:val="Bang"/>
            </w:pPr>
            <w:r>
              <w:t>In progress</w:t>
            </w:r>
            <w:r w:rsidR="005479CB">
              <w:t xml:space="preserve"> </w:t>
            </w:r>
            <w:r w:rsidR="00F9109B">
              <w:t>(7</w:t>
            </w:r>
            <w:r w:rsidR="000A551A" w:rsidRPr="00B551C1">
              <w:t>0%)</w:t>
            </w:r>
          </w:p>
        </w:tc>
        <w:tc>
          <w:tcPr>
            <w:tcW w:w="992" w:type="dxa"/>
            <w:vAlign w:val="center"/>
          </w:tcPr>
          <w:p w:rsidR="000A551A" w:rsidRPr="00B551C1" w:rsidRDefault="000A551A" w:rsidP="000A551A">
            <w:pPr>
              <w:pStyle w:val="Bang"/>
            </w:pPr>
          </w:p>
        </w:tc>
        <w:tc>
          <w:tcPr>
            <w:tcW w:w="1280" w:type="dxa"/>
            <w:vAlign w:val="center"/>
          </w:tcPr>
          <w:p w:rsidR="000A551A" w:rsidRPr="00B551C1" w:rsidRDefault="000A551A" w:rsidP="000A551A">
            <w:pPr>
              <w:pStyle w:val="Bang"/>
            </w:pPr>
          </w:p>
        </w:tc>
      </w:tr>
      <w:tr w:rsidR="007819D7" w:rsidRPr="00B551C1" w:rsidTr="00F1108A">
        <w:tc>
          <w:tcPr>
            <w:tcW w:w="2835" w:type="dxa"/>
            <w:vAlign w:val="center"/>
          </w:tcPr>
          <w:p w:rsidR="007819D7" w:rsidRPr="00B551C1" w:rsidRDefault="00DA60B7" w:rsidP="007819D7">
            <w:pPr>
              <w:pStyle w:val="Bang"/>
            </w:pPr>
            <w:r>
              <w:t>BL</w:t>
            </w:r>
            <w:r w:rsidR="007819D7" w:rsidRPr="00B551C1">
              <w:t>_</w:t>
            </w:r>
            <w:r w:rsidR="00F9109B">
              <w:t>Project_</w:t>
            </w:r>
            <w:r w:rsidR="007819D7" w:rsidRPr="00B551C1">
              <w:t>Plan_v</w:t>
            </w:r>
            <w:r w:rsidR="007819D7" w:rsidRPr="00B551C1">
              <w:rPr>
                <w:lang w:eastAsia="ja-JP"/>
              </w:rPr>
              <w:t>1.0</w:t>
            </w:r>
            <w:r w:rsidR="007819D7" w:rsidRPr="00B551C1">
              <w:t>_EN</w:t>
            </w:r>
          </w:p>
        </w:tc>
        <w:tc>
          <w:tcPr>
            <w:tcW w:w="1935" w:type="dxa"/>
            <w:vAlign w:val="center"/>
          </w:tcPr>
          <w:p w:rsidR="007819D7" w:rsidRPr="00B551C1" w:rsidRDefault="002D0B1A" w:rsidP="007819D7">
            <w:pPr>
              <w:pStyle w:val="Bang"/>
            </w:pPr>
            <w:r>
              <w:t>Nguyen Thanh Nam</w:t>
            </w:r>
          </w:p>
        </w:tc>
        <w:tc>
          <w:tcPr>
            <w:tcW w:w="1326" w:type="dxa"/>
            <w:vAlign w:val="center"/>
          </w:tcPr>
          <w:p w:rsidR="007819D7" w:rsidRPr="00B551C1" w:rsidRDefault="008111D6" w:rsidP="007819D7">
            <w:pPr>
              <w:pStyle w:val="Bang"/>
            </w:pPr>
            <w:r>
              <w:rPr>
                <w:lang w:eastAsia="ja-JP"/>
              </w:rPr>
              <w:t>22</w:t>
            </w:r>
            <w:r w:rsidR="007819D7" w:rsidRPr="00B551C1">
              <w:rPr>
                <w:lang w:eastAsia="ja-JP"/>
              </w:rPr>
              <w:t>-05-</w:t>
            </w:r>
            <w:r w:rsidR="00910418">
              <w:rPr>
                <w:lang w:eastAsia="ja-JP"/>
              </w:rPr>
              <w:t>2015</w:t>
            </w:r>
          </w:p>
        </w:tc>
        <w:tc>
          <w:tcPr>
            <w:tcW w:w="992" w:type="dxa"/>
            <w:vAlign w:val="center"/>
          </w:tcPr>
          <w:p w:rsidR="007819D7" w:rsidRPr="00B551C1" w:rsidRDefault="007819D7" w:rsidP="007819D7">
            <w:pPr>
              <w:pStyle w:val="Bang"/>
            </w:pPr>
            <w:r w:rsidRPr="00B551C1">
              <w:t>In progress</w:t>
            </w:r>
            <w:r w:rsidR="005479CB">
              <w:t xml:space="preserve"> </w:t>
            </w:r>
            <w:r w:rsidRPr="00B551C1">
              <w:t>(30%)</w:t>
            </w:r>
          </w:p>
        </w:tc>
        <w:tc>
          <w:tcPr>
            <w:tcW w:w="992" w:type="dxa"/>
            <w:vAlign w:val="center"/>
          </w:tcPr>
          <w:p w:rsidR="007819D7" w:rsidRPr="00B551C1" w:rsidRDefault="007819D7" w:rsidP="007819D7">
            <w:pPr>
              <w:pStyle w:val="Bang"/>
              <w:rPr>
                <w:lang w:eastAsia="ja-JP"/>
              </w:rPr>
            </w:pPr>
          </w:p>
        </w:tc>
        <w:tc>
          <w:tcPr>
            <w:tcW w:w="1280" w:type="dxa"/>
            <w:vAlign w:val="center"/>
          </w:tcPr>
          <w:p w:rsidR="007819D7" w:rsidRPr="00B551C1" w:rsidRDefault="007819D7" w:rsidP="007819D7">
            <w:pPr>
              <w:pStyle w:val="Bang"/>
              <w:rPr>
                <w:lang w:eastAsia="ja-JP"/>
              </w:rPr>
            </w:pPr>
          </w:p>
        </w:tc>
      </w:tr>
      <w:tr w:rsidR="007819D7" w:rsidRPr="00B551C1" w:rsidTr="00F1108A">
        <w:tc>
          <w:tcPr>
            <w:tcW w:w="2835" w:type="dxa"/>
            <w:vAlign w:val="center"/>
          </w:tcPr>
          <w:p w:rsidR="007819D7" w:rsidRPr="00B551C1" w:rsidRDefault="00DA60B7" w:rsidP="007819D7">
            <w:pPr>
              <w:pStyle w:val="Bang"/>
            </w:pPr>
            <w:r>
              <w:t>BL</w:t>
            </w:r>
            <w:r w:rsidR="00905F04">
              <w:t>_Project_Schedule_</w:t>
            </w:r>
            <w:r w:rsidR="007819D7" w:rsidRPr="00B551C1">
              <w:t>v</w:t>
            </w:r>
            <w:r w:rsidR="007819D7" w:rsidRPr="00B551C1">
              <w:rPr>
                <w:lang w:eastAsia="ja-JP"/>
              </w:rPr>
              <w:t>1.0</w:t>
            </w:r>
            <w:r w:rsidR="007819D7" w:rsidRPr="00B551C1">
              <w:t>_EN</w:t>
            </w:r>
          </w:p>
        </w:tc>
        <w:tc>
          <w:tcPr>
            <w:tcW w:w="1935" w:type="dxa"/>
            <w:vAlign w:val="center"/>
          </w:tcPr>
          <w:p w:rsidR="007819D7" w:rsidRPr="00B551C1" w:rsidRDefault="002D0B1A" w:rsidP="007819D7">
            <w:pPr>
              <w:pStyle w:val="Bang"/>
            </w:pPr>
            <w:r>
              <w:t>Nguyen Thanh</w:t>
            </w:r>
            <w:r w:rsidR="007819D7" w:rsidRPr="00B551C1">
              <w:t xml:space="preserve"> Nam</w:t>
            </w:r>
          </w:p>
        </w:tc>
        <w:tc>
          <w:tcPr>
            <w:tcW w:w="1326" w:type="dxa"/>
            <w:vAlign w:val="center"/>
          </w:tcPr>
          <w:p w:rsidR="007819D7" w:rsidRPr="00B551C1" w:rsidRDefault="008111D6" w:rsidP="007819D7">
            <w:pPr>
              <w:pStyle w:val="Bang"/>
            </w:pPr>
            <w:r>
              <w:rPr>
                <w:lang w:eastAsia="ja-JP"/>
              </w:rPr>
              <w:t>22</w:t>
            </w:r>
            <w:r w:rsidR="007819D7" w:rsidRPr="00B551C1">
              <w:t>-</w:t>
            </w:r>
            <w:r w:rsidR="007819D7" w:rsidRPr="00B551C1">
              <w:rPr>
                <w:lang w:eastAsia="ja-JP"/>
              </w:rPr>
              <w:t>05</w:t>
            </w:r>
            <w:r w:rsidR="007819D7" w:rsidRPr="00B551C1">
              <w:t>-</w:t>
            </w:r>
            <w:r w:rsidR="00910418">
              <w:t>2015</w:t>
            </w:r>
          </w:p>
        </w:tc>
        <w:tc>
          <w:tcPr>
            <w:tcW w:w="992" w:type="dxa"/>
            <w:vAlign w:val="center"/>
          </w:tcPr>
          <w:p w:rsidR="007819D7" w:rsidRPr="00B551C1" w:rsidRDefault="007819D7" w:rsidP="007819D7">
            <w:pPr>
              <w:pStyle w:val="Bang"/>
            </w:pPr>
            <w:r w:rsidRPr="00B551C1">
              <w:t>In progress</w:t>
            </w:r>
            <w:r w:rsidR="005479CB">
              <w:t xml:space="preserve"> </w:t>
            </w:r>
            <w:r w:rsidR="002E0DC3">
              <w:t>(7</w:t>
            </w:r>
            <w:r w:rsidRPr="00B551C1">
              <w:t>0%)</w:t>
            </w:r>
          </w:p>
        </w:tc>
        <w:tc>
          <w:tcPr>
            <w:tcW w:w="992" w:type="dxa"/>
            <w:vAlign w:val="center"/>
          </w:tcPr>
          <w:p w:rsidR="007819D7" w:rsidRPr="00B551C1" w:rsidRDefault="007819D7" w:rsidP="007819D7">
            <w:pPr>
              <w:pStyle w:val="Bang"/>
              <w:rPr>
                <w:lang w:eastAsia="ja-JP"/>
              </w:rPr>
            </w:pPr>
          </w:p>
        </w:tc>
        <w:tc>
          <w:tcPr>
            <w:tcW w:w="1280" w:type="dxa"/>
            <w:vAlign w:val="center"/>
          </w:tcPr>
          <w:p w:rsidR="007819D7" w:rsidRPr="00B551C1" w:rsidRDefault="007819D7" w:rsidP="007819D7">
            <w:pPr>
              <w:pStyle w:val="Bang"/>
              <w:rPr>
                <w:lang w:eastAsia="ja-JP"/>
              </w:rPr>
            </w:pPr>
          </w:p>
        </w:tc>
      </w:tr>
      <w:tr w:rsidR="000A551A" w:rsidRPr="00B551C1" w:rsidTr="00F1108A">
        <w:tc>
          <w:tcPr>
            <w:tcW w:w="2835" w:type="dxa"/>
            <w:vAlign w:val="center"/>
          </w:tcPr>
          <w:p w:rsidR="000A551A" w:rsidRPr="00B551C1" w:rsidRDefault="00E136B4" w:rsidP="00782600">
            <w:pPr>
              <w:pStyle w:val="Bang"/>
            </w:pPr>
            <w:r>
              <w:t>Study Android basic</w:t>
            </w:r>
          </w:p>
        </w:tc>
        <w:tc>
          <w:tcPr>
            <w:tcW w:w="1935" w:type="dxa"/>
            <w:vAlign w:val="center"/>
          </w:tcPr>
          <w:p w:rsidR="000A551A" w:rsidRPr="00B551C1" w:rsidRDefault="00E136B4" w:rsidP="000A551A">
            <w:pPr>
              <w:pStyle w:val="Bang"/>
            </w:pPr>
            <w:r>
              <w:t>Tran Tu Anh</w:t>
            </w:r>
          </w:p>
        </w:tc>
        <w:tc>
          <w:tcPr>
            <w:tcW w:w="1326" w:type="dxa"/>
            <w:vAlign w:val="center"/>
          </w:tcPr>
          <w:p w:rsidR="000A551A" w:rsidRPr="00B551C1" w:rsidRDefault="00E136B4" w:rsidP="000A551A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18-05-</w:t>
            </w:r>
            <w:r w:rsidR="00910418">
              <w:rPr>
                <w:lang w:eastAsia="ja-JP"/>
              </w:rPr>
              <w:t>2015</w:t>
            </w:r>
          </w:p>
        </w:tc>
        <w:tc>
          <w:tcPr>
            <w:tcW w:w="992" w:type="dxa"/>
            <w:vAlign w:val="center"/>
          </w:tcPr>
          <w:p w:rsidR="000A551A" w:rsidRPr="00B551C1" w:rsidRDefault="00317B3B" w:rsidP="00317B3B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In progress (30%)</w:t>
            </w:r>
          </w:p>
        </w:tc>
        <w:tc>
          <w:tcPr>
            <w:tcW w:w="992" w:type="dxa"/>
            <w:vAlign w:val="center"/>
          </w:tcPr>
          <w:p w:rsidR="000A551A" w:rsidRPr="00B551C1" w:rsidRDefault="000A551A" w:rsidP="000A551A">
            <w:pPr>
              <w:pStyle w:val="Bang"/>
              <w:rPr>
                <w:lang w:eastAsia="ja-JP"/>
              </w:rPr>
            </w:pPr>
          </w:p>
        </w:tc>
        <w:tc>
          <w:tcPr>
            <w:tcW w:w="1280" w:type="dxa"/>
            <w:vAlign w:val="center"/>
          </w:tcPr>
          <w:p w:rsidR="000A551A" w:rsidRPr="00B551C1" w:rsidRDefault="000A551A" w:rsidP="000A551A">
            <w:pPr>
              <w:pStyle w:val="Bang"/>
              <w:rPr>
                <w:lang w:eastAsia="ja-JP"/>
              </w:rPr>
            </w:pPr>
          </w:p>
        </w:tc>
      </w:tr>
      <w:tr w:rsidR="000A551A" w:rsidRPr="00B551C1" w:rsidTr="00F1108A">
        <w:tc>
          <w:tcPr>
            <w:tcW w:w="2835" w:type="dxa"/>
            <w:vAlign w:val="center"/>
          </w:tcPr>
          <w:p w:rsidR="000A551A" w:rsidRPr="00B551C1" w:rsidRDefault="000E13F8" w:rsidP="000A551A">
            <w:pPr>
              <w:pStyle w:val="Bang"/>
            </w:pPr>
            <w:r>
              <w:t>BL_Checklist_S</w:t>
            </w:r>
            <w:r w:rsidR="003378CA">
              <w:t>oftware_</w:t>
            </w:r>
            <w:r>
              <w:t>R</w:t>
            </w:r>
            <w:r w:rsidR="003378CA">
              <w:t>equirement_</w:t>
            </w:r>
            <w:r>
              <w:t>S</w:t>
            </w:r>
            <w:r w:rsidR="003378CA">
              <w:t>pecification</w:t>
            </w:r>
            <w:r>
              <w:t>_v1.0</w:t>
            </w:r>
          </w:p>
        </w:tc>
        <w:tc>
          <w:tcPr>
            <w:tcW w:w="1935" w:type="dxa"/>
            <w:vAlign w:val="center"/>
          </w:tcPr>
          <w:p w:rsidR="000A551A" w:rsidRPr="00B551C1" w:rsidRDefault="000E13F8" w:rsidP="000A551A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Bui Bich Phuong</w:t>
            </w:r>
          </w:p>
        </w:tc>
        <w:tc>
          <w:tcPr>
            <w:tcW w:w="1326" w:type="dxa"/>
            <w:vAlign w:val="center"/>
          </w:tcPr>
          <w:p w:rsidR="000A551A" w:rsidRPr="00B551C1" w:rsidRDefault="000E13F8" w:rsidP="000A551A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22-05-</w:t>
            </w:r>
            <w:r w:rsidR="00910418">
              <w:rPr>
                <w:lang w:eastAsia="ja-JP"/>
              </w:rPr>
              <w:t>2015</w:t>
            </w:r>
          </w:p>
        </w:tc>
        <w:tc>
          <w:tcPr>
            <w:tcW w:w="992" w:type="dxa"/>
            <w:vAlign w:val="center"/>
          </w:tcPr>
          <w:p w:rsidR="000A551A" w:rsidRPr="00B551C1" w:rsidRDefault="00CC3C27" w:rsidP="000A551A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 xml:space="preserve">In progress </w:t>
            </w:r>
            <w:r>
              <w:rPr>
                <w:lang w:eastAsia="ja-JP"/>
              </w:rPr>
              <w:lastRenderedPageBreak/>
              <w:t>(50%)</w:t>
            </w:r>
          </w:p>
        </w:tc>
        <w:tc>
          <w:tcPr>
            <w:tcW w:w="992" w:type="dxa"/>
            <w:vAlign w:val="center"/>
          </w:tcPr>
          <w:p w:rsidR="000A551A" w:rsidRPr="00B551C1" w:rsidRDefault="000A551A" w:rsidP="000A551A">
            <w:pPr>
              <w:pStyle w:val="Bang"/>
              <w:rPr>
                <w:lang w:eastAsia="ja-JP"/>
              </w:rPr>
            </w:pPr>
          </w:p>
        </w:tc>
        <w:tc>
          <w:tcPr>
            <w:tcW w:w="1280" w:type="dxa"/>
            <w:vAlign w:val="center"/>
          </w:tcPr>
          <w:p w:rsidR="000A551A" w:rsidRPr="00B551C1" w:rsidRDefault="000A551A" w:rsidP="000A551A">
            <w:pPr>
              <w:pStyle w:val="Bang"/>
              <w:rPr>
                <w:lang w:eastAsia="ja-JP"/>
              </w:rPr>
            </w:pPr>
          </w:p>
        </w:tc>
      </w:tr>
      <w:tr w:rsidR="000E13F8" w:rsidRPr="00B551C1" w:rsidTr="00F1108A">
        <w:tc>
          <w:tcPr>
            <w:tcW w:w="2835" w:type="dxa"/>
            <w:vAlign w:val="center"/>
          </w:tcPr>
          <w:p w:rsidR="000E13F8" w:rsidRPr="00B551C1" w:rsidRDefault="000E13F8" w:rsidP="000E13F8">
            <w:pPr>
              <w:pStyle w:val="Bang"/>
            </w:pPr>
            <w:r>
              <w:lastRenderedPageBreak/>
              <w:t>BL_Checklist_P</w:t>
            </w:r>
            <w:r w:rsidR="003378CA">
              <w:t>roject_</w:t>
            </w:r>
            <w:r>
              <w:t>P</w:t>
            </w:r>
            <w:r w:rsidR="003378CA">
              <w:t>lan</w:t>
            </w:r>
            <w:r>
              <w:t>_v1.0</w:t>
            </w:r>
          </w:p>
        </w:tc>
        <w:tc>
          <w:tcPr>
            <w:tcW w:w="1935" w:type="dxa"/>
            <w:vAlign w:val="center"/>
          </w:tcPr>
          <w:p w:rsidR="000E13F8" w:rsidRPr="00B551C1" w:rsidRDefault="000E13F8" w:rsidP="000E13F8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Bui Bich Phuong</w:t>
            </w:r>
          </w:p>
        </w:tc>
        <w:tc>
          <w:tcPr>
            <w:tcW w:w="1326" w:type="dxa"/>
            <w:vAlign w:val="center"/>
          </w:tcPr>
          <w:p w:rsidR="000E13F8" w:rsidRPr="00B551C1" w:rsidRDefault="000E13F8" w:rsidP="000E13F8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22-05-</w:t>
            </w:r>
            <w:r w:rsidR="00910418">
              <w:rPr>
                <w:lang w:eastAsia="ja-JP"/>
              </w:rPr>
              <w:t>2015</w:t>
            </w:r>
          </w:p>
        </w:tc>
        <w:tc>
          <w:tcPr>
            <w:tcW w:w="992" w:type="dxa"/>
            <w:vAlign w:val="center"/>
          </w:tcPr>
          <w:p w:rsidR="000E13F8" w:rsidRPr="00B551C1" w:rsidRDefault="00CC3C27" w:rsidP="000E13F8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In progress (50%)</w:t>
            </w:r>
          </w:p>
        </w:tc>
        <w:tc>
          <w:tcPr>
            <w:tcW w:w="992" w:type="dxa"/>
            <w:vAlign w:val="center"/>
          </w:tcPr>
          <w:p w:rsidR="000E13F8" w:rsidRPr="00B551C1" w:rsidRDefault="000E13F8" w:rsidP="000E13F8">
            <w:pPr>
              <w:pStyle w:val="Bang"/>
              <w:rPr>
                <w:lang w:eastAsia="ja-JP"/>
              </w:rPr>
            </w:pPr>
          </w:p>
        </w:tc>
        <w:tc>
          <w:tcPr>
            <w:tcW w:w="1280" w:type="dxa"/>
            <w:vAlign w:val="center"/>
          </w:tcPr>
          <w:p w:rsidR="000E13F8" w:rsidRPr="00B551C1" w:rsidRDefault="000E13F8" w:rsidP="000E13F8">
            <w:pPr>
              <w:pStyle w:val="Bang"/>
              <w:rPr>
                <w:lang w:eastAsia="ja-JP"/>
              </w:rPr>
            </w:pPr>
          </w:p>
        </w:tc>
      </w:tr>
      <w:tr w:rsidR="003378CA" w:rsidRPr="00B551C1" w:rsidTr="00F1108A">
        <w:tc>
          <w:tcPr>
            <w:tcW w:w="2835" w:type="dxa"/>
            <w:vAlign w:val="center"/>
          </w:tcPr>
          <w:p w:rsidR="003378CA" w:rsidRDefault="003378CA" w:rsidP="003378CA">
            <w:pPr>
              <w:pStyle w:val="Bang"/>
            </w:pPr>
            <w:r>
              <w:t>BL_Checklist_Concept_Design_v1.0</w:t>
            </w:r>
          </w:p>
        </w:tc>
        <w:tc>
          <w:tcPr>
            <w:tcW w:w="1935" w:type="dxa"/>
            <w:vAlign w:val="center"/>
          </w:tcPr>
          <w:p w:rsidR="003378CA" w:rsidRDefault="003378CA" w:rsidP="003378CA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Bui Bich Phuong</w:t>
            </w:r>
          </w:p>
        </w:tc>
        <w:tc>
          <w:tcPr>
            <w:tcW w:w="1326" w:type="dxa"/>
            <w:vAlign w:val="center"/>
          </w:tcPr>
          <w:p w:rsidR="003378CA" w:rsidRDefault="003378CA" w:rsidP="003378CA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22-05-2015</w:t>
            </w:r>
          </w:p>
        </w:tc>
        <w:tc>
          <w:tcPr>
            <w:tcW w:w="992" w:type="dxa"/>
            <w:vAlign w:val="center"/>
          </w:tcPr>
          <w:p w:rsidR="003378CA" w:rsidRPr="00B551C1" w:rsidRDefault="003378CA" w:rsidP="003378CA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In progress (50%)</w:t>
            </w:r>
          </w:p>
        </w:tc>
        <w:tc>
          <w:tcPr>
            <w:tcW w:w="992" w:type="dxa"/>
            <w:vAlign w:val="center"/>
          </w:tcPr>
          <w:p w:rsidR="003378CA" w:rsidRPr="00B551C1" w:rsidRDefault="003378CA" w:rsidP="003378CA">
            <w:pPr>
              <w:pStyle w:val="Bang"/>
              <w:rPr>
                <w:lang w:eastAsia="ja-JP"/>
              </w:rPr>
            </w:pPr>
          </w:p>
        </w:tc>
        <w:tc>
          <w:tcPr>
            <w:tcW w:w="1280" w:type="dxa"/>
            <w:vAlign w:val="center"/>
          </w:tcPr>
          <w:p w:rsidR="003378CA" w:rsidRPr="00B551C1" w:rsidRDefault="003378CA" w:rsidP="003378CA">
            <w:pPr>
              <w:pStyle w:val="Bang"/>
              <w:rPr>
                <w:lang w:eastAsia="ja-JP"/>
              </w:rPr>
            </w:pPr>
          </w:p>
        </w:tc>
      </w:tr>
    </w:tbl>
    <w:p w:rsidR="004B3D68" w:rsidRPr="00B551C1" w:rsidRDefault="004B3D68">
      <w:pPr>
        <w:pStyle w:val="Heading1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>Tasks planned for next period</w:t>
      </w:r>
    </w:p>
    <w:tbl>
      <w:tblPr>
        <w:tblW w:w="936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90"/>
        <w:gridCol w:w="2160"/>
        <w:gridCol w:w="2070"/>
        <w:gridCol w:w="2340"/>
      </w:tblGrid>
      <w:tr w:rsidR="00C74B23" w:rsidRPr="00B551C1" w:rsidTr="001679E6">
        <w:tc>
          <w:tcPr>
            <w:tcW w:w="2790" w:type="dxa"/>
            <w:shd w:val="clear" w:color="auto" w:fill="F2DBDB" w:themeFill="accent2" w:themeFillTint="33"/>
          </w:tcPr>
          <w:p w:rsidR="00C74B23" w:rsidRPr="00B551C1" w:rsidRDefault="00C74B23" w:rsidP="00192AEE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B551C1">
              <w:rPr>
                <w:rFonts w:ascii="Times New Roman" w:hAnsi="Times New Roman"/>
                <w:sz w:val="22"/>
                <w:szCs w:val="22"/>
              </w:rPr>
              <w:t>Task</w:t>
            </w:r>
          </w:p>
        </w:tc>
        <w:tc>
          <w:tcPr>
            <w:tcW w:w="2160" w:type="dxa"/>
            <w:shd w:val="clear" w:color="auto" w:fill="F2DBDB" w:themeFill="accent2" w:themeFillTint="33"/>
          </w:tcPr>
          <w:p w:rsidR="00C74B23" w:rsidRPr="00B551C1" w:rsidRDefault="00C74B23" w:rsidP="00192AEE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B551C1">
              <w:rPr>
                <w:rFonts w:ascii="Times New Roman" w:hAnsi="Times New Roman"/>
                <w:sz w:val="22"/>
                <w:szCs w:val="22"/>
              </w:rPr>
              <w:t xml:space="preserve">Responsibility </w:t>
            </w:r>
          </w:p>
        </w:tc>
        <w:tc>
          <w:tcPr>
            <w:tcW w:w="2070" w:type="dxa"/>
            <w:shd w:val="clear" w:color="auto" w:fill="F2DBDB" w:themeFill="accent2" w:themeFillTint="33"/>
          </w:tcPr>
          <w:p w:rsidR="00C74B23" w:rsidRPr="00B551C1" w:rsidRDefault="00C74B23" w:rsidP="00192AEE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B551C1">
              <w:rPr>
                <w:rFonts w:ascii="Times New Roman" w:hAnsi="Times New Roman"/>
                <w:sz w:val="22"/>
                <w:szCs w:val="22"/>
              </w:rPr>
              <w:t>Deliverable</w:t>
            </w:r>
          </w:p>
        </w:tc>
        <w:tc>
          <w:tcPr>
            <w:tcW w:w="2340" w:type="dxa"/>
            <w:shd w:val="clear" w:color="auto" w:fill="F2DBDB" w:themeFill="accent2" w:themeFillTint="33"/>
          </w:tcPr>
          <w:p w:rsidR="00C74B23" w:rsidRPr="00B551C1" w:rsidRDefault="00C74B23" w:rsidP="00192AEE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B551C1">
              <w:rPr>
                <w:rFonts w:ascii="Times New Roman" w:hAnsi="Times New Roman"/>
                <w:sz w:val="22"/>
                <w:szCs w:val="22"/>
              </w:rPr>
              <w:t>Planned end date</w:t>
            </w:r>
          </w:p>
        </w:tc>
      </w:tr>
      <w:tr w:rsidR="00C74B23" w:rsidRPr="00B551C1" w:rsidTr="00C74B23">
        <w:tc>
          <w:tcPr>
            <w:tcW w:w="2790" w:type="dxa"/>
            <w:vAlign w:val="center"/>
          </w:tcPr>
          <w:p w:rsidR="00C74B23" w:rsidRPr="00B551C1" w:rsidRDefault="00910418" w:rsidP="00317B3B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Study Android basic</w:t>
            </w:r>
          </w:p>
        </w:tc>
        <w:tc>
          <w:tcPr>
            <w:tcW w:w="2160" w:type="dxa"/>
          </w:tcPr>
          <w:p w:rsidR="00C74B23" w:rsidRPr="00B551C1" w:rsidRDefault="00910418" w:rsidP="00E674E9">
            <w:pPr>
              <w:pStyle w:val="Bang"/>
            </w:pPr>
            <w:r>
              <w:t>Tran Tu Anh</w:t>
            </w:r>
          </w:p>
        </w:tc>
        <w:tc>
          <w:tcPr>
            <w:tcW w:w="2070" w:type="dxa"/>
            <w:vAlign w:val="center"/>
          </w:tcPr>
          <w:p w:rsidR="00C74B23" w:rsidRPr="00B551C1" w:rsidRDefault="0050377C" w:rsidP="00E674E9">
            <w:pPr>
              <w:pStyle w:val="Bang"/>
            </w:pPr>
            <w:r>
              <w:t>Source code</w:t>
            </w:r>
          </w:p>
        </w:tc>
        <w:tc>
          <w:tcPr>
            <w:tcW w:w="2340" w:type="dxa"/>
            <w:vAlign w:val="center"/>
          </w:tcPr>
          <w:p w:rsidR="00C74B23" w:rsidRPr="00B551C1" w:rsidRDefault="00910418" w:rsidP="00E674E9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22</w:t>
            </w:r>
            <w:r w:rsidR="00ED1C11" w:rsidRPr="00B551C1">
              <w:rPr>
                <w:lang w:eastAsia="ja-JP"/>
              </w:rPr>
              <w:t>-05-</w:t>
            </w:r>
            <w:r>
              <w:rPr>
                <w:lang w:eastAsia="ja-JP"/>
              </w:rPr>
              <w:t>2015</w:t>
            </w:r>
          </w:p>
        </w:tc>
      </w:tr>
      <w:tr w:rsidR="00317B3B" w:rsidRPr="00B551C1" w:rsidTr="00C74B23">
        <w:tc>
          <w:tcPr>
            <w:tcW w:w="2790" w:type="dxa"/>
            <w:vAlign w:val="center"/>
          </w:tcPr>
          <w:p w:rsidR="00317B3B" w:rsidRDefault="00317B3B" w:rsidP="00317B3B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Demo screen Sign up, Sign in</w:t>
            </w:r>
          </w:p>
        </w:tc>
        <w:tc>
          <w:tcPr>
            <w:tcW w:w="2160" w:type="dxa"/>
          </w:tcPr>
          <w:p w:rsidR="00317B3B" w:rsidRDefault="00317B3B" w:rsidP="00317B3B">
            <w:pPr>
              <w:pStyle w:val="Bang"/>
            </w:pPr>
            <w:r>
              <w:t>Tran Tu Anh</w:t>
            </w:r>
          </w:p>
        </w:tc>
        <w:tc>
          <w:tcPr>
            <w:tcW w:w="2070" w:type="dxa"/>
            <w:vAlign w:val="center"/>
          </w:tcPr>
          <w:p w:rsidR="00317B3B" w:rsidRPr="00B551C1" w:rsidRDefault="00EB6FA1" w:rsidP="00E674E9">
            <w:pPr>
              <w:pStyle w:val="Bang"/>
            </w:pPr>
            <w:r>
              <w:t>Code demo</w:t>
            </w:r>
          </w:p>
        </w:tc>
        <w:tc>
          <w:tcPr>
            <w:tcW w:w="2340" w:type="dxa"/>
            <w:vAlign w:val="center"/>
          </w:tcPr>
          <w:p w:rsidR="00317B3B" w:rsidRDefault="00317B3B" w:rsidP="00E674E9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22-05-2015</w:t>
            </w:r>
          </w:p>
        </w:tc>
      </w:tr>
      <w:tr w:rsidR="00C74B23" w:rsidRPr="00B551C1" w:rsidTr="00C74B23">
        <w:tc>
          <w:tcPr>
            <w:tcW w:w="2790" w:type="dxa"/>
            <w:vAlign w:val="center"/>
          </w:tcPr>
          <w:p w:rsidR="00C74B23" w:rsidRPr="00B551C1" w:rsidRDefault="008E6212" w:rsidP="00E674E9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Screen flow</w:t>
            </w:r>
          </w:p>
        </w:tc>
        <w:tc>
          <w:tcPr>
            <w:tcW w:w="2160" w:type="dxa"/>
          </w:tcPr>
          <w:p w:rsidR="00C74B23" w:rsidRPr="00B551C1" w:rsidRDefault="008E6212" w:rsidP="00E674E9">
            <w:pPr>
              <w:pStyle w:val="Bang"/>
            </w:pPr>
            <w:r>
              <w:t>Bui Bich Phuong</w:t>
            </w:r>
          </w:p>
        </w:tc>
        <w:tc>
          <w:tcPr>
            <w:tcW w:w="2070" w:type="dxa"/>
            <w:vAlign w:val="center"/>
          </w:tcPr>
          <w:p w:rsidR="00C74B23" w:rsidRPr="00B551C1" w:rsidRDefault="007705F9" w:rsidP="00E674E9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Visio draw</w:t>
            </w:r>
          </w:p>
        </w:tc>
        <w:tc>
          <w:tcPr>
            <w:tcW w:w="2340" w:type="dxa"/>
            <w:vAlign w:val="center"/>
          </w:tcPr>
          <w:p w:rsidR="00C74B23" w:rsidRPr="00B551C1" w:rsidRDefault="00910418" w:rsidP="00E674E9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22</w:t>
            </w:r>
            <w:r w:rsidR="00ED1C11" w:rsidRPr="00B551C1">
              <w:rPr>
                <w:lang w:eastAsia="ja-JP"/>
              </w:rPr>
              <w:t>-05-</w:t>
            </w:r>
            <w:r>
              <w:rPr>
                <w:lang w:eastAsia="ja-JP"/>
              </w:rPr>
              <w:t>2015</w:t>
            </w:r>
          </w:p>
        </w:tc>
      </w:tr>
      <w:tr w:rsidR="00AC343C" w:rsidRPr="00B551C1" w:rsidTr="00C74B23">
        <w:tc>
          <w:tcPr>
            <w:tcW w:w="2790" w:type="dxa"/>
            <w:vAlign w:val="center"/>
          </w:tcPr>
          <w:p w:rsidR="00AC343C" w:rsidRPr="00B551C1" w:rsidRDefault="008E6212" w:rsidP="00E674E9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Study Web service with .NET</w:t>
            </w:r>
          </w:p>
        </w:tc>
        <w:tc>
          <w:tcPr>
            <w:tcW w:w="2160" w:type="dxa"/>
          </w:tcPr>
          <w:p w:rsidR="00AC343C" w:rsidRPr="00B551C1" w:rsidRDefault="008E6212" w:rsidP="00E674E9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Trinh Thi Tuyet Mai</w:t>
            </w:r>
          </w:p>
        </w:tc>
        <w:tc>
          <w:tcPr>
            <w:tcW w:w="2070" w:type="dxa"/>
            <w:vAlign w:val="center"/>
          </w:tcPr>
          <w:p w:rsidR="00AC343C" w:rsidRPr="00B551C1" w:rsidRDefault="00C53FE6" w:rsidP="00E674E9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Source code/guideline</w:t>
            </w:r>
          </w:p>
        </w:tc>
        <w:tc>
          <w:tcPr>
            <w:tcW w:w="2340" w:type="dxa"/>
            <w:vAlign w:val="center"/>
          </w:tcPr>
          <w:p w:rsidR="00AC343C" w:rsidRPr="00B551C1" w:rsidRDefault="00910418" w:rsidP="00E674E9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22</w:t>
            </w:r>
            <w:r w:rsidR="00ED1C11" w:rsidRPr="00B551C1">
              <w:rPr>
                <w:lang w:eastAsia="ja-JP"/>
              </w:rPr>
              <w:t>-05-</w:t>
            </w:r>
            <w:r>
              <w:rPr>
                <w:lang w:eastAsia="ja-JP"/>
              </w:rPr>
              <w:t>2015</w:t>
            </w:r>
          </w:p>
        </w:tc>
      </w:tr>
      <w:tr w:rsidR="00116A50" w:rsidRPr="00B551C1" w:rsidTr="00C74B23">
        <w:tc>
          <w:tcPr>
            <w:tcW w:w="2790" w:type="dxa"/>
            <w:vAlign w:val="center"/>
          </w:tcPr>
          <w:p w:rsidR="00116A50" w:rsidRDefault="00116A50" w:rsidP="00E674E9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Q&amp;A Management</w:t>
            </w:r>
          </w:p>
        </w:tc>
        <w:tc>
          <w:tcPr>
            <w:tcW w:w="2160" w:type="dxa"/>
          </w:tcPr>
          <w:p w:rsidR="00116A50" w:rsidRDefault="00116A50" w:rsidP="00E674E9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Trinh Thi Tuyet Mai</w:t>
            </w:r>
          </w:p>
        </w:tc>
        <w:tc>
          <w:tcPr>
            <w:tcW w:w="2070" w:type="dxa"/>
            <w:vAlign w:val="center"/>
          </w:tcPr>
          <w:p w:rsidR="00116A50" w:rsidRPr="00B551C1" w:rsidRDefault="0050377C" w:rsidP="00E674E9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.xls</w:t>
            </w:r>
          </w:p>
        </w:tc>
        <w:tc>
          <w:tcPr>
            <w:tcW w:w="2340" w:type="dxa"/>
            <w:vAlign w:val="center"/>
          </w:tcPr>
          <w:p w:rsidR="00116A50" w:rsidRDefault="00116A50" w:rsidP="00E674E9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22-05-2015</w:t>
            </w:r>
          </w:p>
        </w:tc>
      </w:tr>
      <w:tr w:rsidR="007819D7" w:rsidRPr="00B551C1" w:rsidTr="00C74B23">
        <w:tc>
          <w:tcPr>
            <w:tcW w:w="2790" w:type="dxa"/>
            <w:vAlign w:val="center"/>
          </w:tcPr>
          <w:p w:rsidR="007819D7" w:rsidRPr="00B551C1" w:rsidRDefault="00DA60B7" w:rsidP="006B7EE0">
            <w:pPr>
              <w:pStyle w:val="Bang"/>
            </w:pPr>
            <w:r>
              <w:t>BL</w:t>
            </w:r>
            <w:r w:rsidR="007819D7" w:rsidRPr="00B551C1">
              <w:t>_</w:t>
            </w:r>
            <w:r w:rsidR="006B7EE0">
              <w:rPr>
                <w:lang w:eastAsia="ja-JP"/>
              </w:rPr>
              <w:t>Concept_Design</w:t>
            </w:r>
            <w:r w:rsidR="007819D7" w:rsidRPr="00B551C1">
              <w:t>_v</w:t>
            </w:r>
            <w:r w:rsidR="007819D7" w:rsidRPr="00B551C1">
              <w:rPr>
                <w:lang w:eastAsia="ja-JP"/>
              </w:rPr>
              <w:t>1.0</w:t>
            </w:r>
            <w:r w:rsidR="007819D7" w:rsidRPr="00B551C1">
              <w:t>_EN</w:t>
            </w:r>
          </w:p>
        </w:tc>
        <w:tc>
          <w:tcPr>
            <w:tcW w:w="2160" w:type="dxa"/>
          </w:tcPr>
          <w:p w:rsidR="009A1177" w:rsidRPr="00B551C1" w:rsidRDefault="00FC60C6" w:rsidP="007819D7">
            <w:pPr>
              <w:pStyle w:val="Bang"/>
            </w:pPr>
            <w:r>
              <w:t>Nguyen Le Tuan Cuong</w:t>
            </w:r>
          </w:p>
        </w:tc>
        <w:tc>
          <w:tcPr>
            <w:tcW w:w="2070" w:type="dxa"/>
            <w:vAlign w:val="center"/>
          </w:tcPr>
          <w:p w:rsidR="007819D7" w:rsidRPr="00B551C1" w:rsidRDefault="007705F9" w:rsidP="00FC60C6">
            <w:pPr>
              <w:pStyle w:val="Bang"/>
            </w:pPr>
            <w:r>
              <w:rPr>
                <w:lang w:eastAsia="ja-JP"/>
              </w:rPr>
              <w:t>.docx</w:t>
            </w:r>
          </w:p>
        </w:tc>
        <w:tc>
          <w:tcPr>
            <w:tcW w:w="2340" w:type="dxa"/>
            <w:vAlign w:val="center"/>
          </w:tcPr>
          <w:p w:rsidR="007819D7" w:rsidRPr="00B551C1" w:rsidRDefault="00910418" w:rsidP="007819D7">
            <w:pPr>
              <w:pStyle w:val="Bang"/>
            </w:pPr>
            <w:r>
              <w:rPr>
                <w:lang w:eastAsia="ja-JP"/>
              </w:rPr>
              <w:t>22</w:t>
            </w:r>
            <w:r w:rsidR="007819D7" w:rsidRPr="00B551C1">
              <w:t>-05-</w:t>
            </w:r>
            <w:r>
              <w:t>2015</w:t>
            </w:r>
          </w:p>
        </w:tc>
      </w:tr>
      <w:tr w:rsidR="007819D7" w:rsidRPr="00B551C1" w:rsidTr="00C74B23">
        <w:tc>
          <w:tcPr>
            <w:tcW w:w="2790" w:type="dxa"/>
            <w:vAlign w:val="center"/>
          </w:tcPr>
          <w:p w:rsidR="007819D7" w:rsidRPr="00B551C1" w:rsidRDefault="00DA60B7" w:rsidP="007819D7">
            <w:pPr>
              <w:pStyle w:val="Bang"/>
            </w:pPr>
            <w:r>
              <w:t>BL</w:t>
            </w:r>
            <w:r w:rsidR="009A1177" w:rsidRPr="00B551C1">
              <w:t>_</w:t>
            </w:r>
            <w:r w:rsidR="004C6EC4">
              <w:t>Project_</w:t>
            </w:r>
            <w:r w:rsidR="009A1177" w:rsidRPr="00B551C1">
              <w:t>Plan_v</w:t>
            </w:r>
            <w:r w:rsidR="009A1177" w:rsidRPr="00B551C1">
              <w:rPr>
                <w:lang w:eastAsia="ja-JP"/>
              </w:rPr>
              <w:t>1.0</w:t>
            </w:r>
            <w:r w:rsidR="009A1177" w:rsidRPr="00B551C1">
              <w:t>_EN</w:t>
            </w:r>
          </w:p>
        </w:tc>
        <w:tc>
          <w:tcPr>
            <w:tcW w:w="2160" w:type="dxa"/>
          </w:tcPr>
          <w:p w:rsidR="007819D7" w:rsidRPr="00B551C1" w:rsidRDefault="004C6EC4" w:rsidP="007819D7">
            <w:pPr>
              <w:pStyle w:val="Bang"/>
            </w:pPr>
            <w:r>
              <w:t>Nguyen Thanh Nam</w:t>
            </w:r>
          </w:p>
        </w:tc>
        <w:tc>
          <w:tcPr>
            <w:tcW w:w="2070" w:type="dxa"/>
            <w:vAlign w:val="center"/>
          </w:tcPr>
          <w:p w:rsidR="007819D7" w:rsidRPr="00B551C1" w:rsidRDefault="007705F9" w:rsidP="007819D7">
            <w:pPr>
              <w:pStyle w:val="Bang"/>
            </w:pPr>
            <w:r>
              <w:rPr>
                <w:lang w:eastAsia="ja-JP"/>
              </w:rPr>
              <w:t>.docx</w:t>
            </w:r>
          </w:p>
        </w:tc>
        <w:tc>
          <w:tcPr>
            <w:tcW w:w="2340" w:type="dxa"/>
            <w:vAlign w:val="center"/>
          </w:tcPr>
          <w:p w:rsidR="007819D7" w:rsidRPr="00B551C1" w:rsidRDefault="00910418" w:rsidP="007819D7">
            <w:pPr>
              <w:pStyle w:val="Bang"/>
            </w:pPr>
            <w:r>
              <w:rPr>
                <w:lang w:eastAsia="ja-JP"/>
              </w:rPr>
              <w:t>22</w:t>
            </w:r>
            <w:r w:rsidR="009A1177" w:rsidRPr="00B551C1">
              <w:t>-05-</w:t>
            </w:r>
            <w:r>
              <w:t>2015</w:t>
            </w:r>
          </w:p>
        </w:tc>
      </w:tr>
      <w:tr w:rsidR="007705F9" w:rsidRPr="00B551C1" w:rsidTr="00C74B23">
        <w:tc>
          <w:tcPr>
            <w:tcW w:w="2790" w:type="dxa"/>
            <w:vAlign w:val="center"/>
          </w:tcPr>
          <w:p w:rsidR="007705F9" w:rsidRPr="00B551C1" w:rsidRDefault="007705F9" w:rsidP="007705F9">
            <w:pPr>
              <w:pStyle w:val="Bang"/>
            </w:pPr>
            <w:r>
              <w:t>BL_Project_Schedule</w:t>
            </w:r>
            <w:r w:rsidRPr="00B551C1">
              <w:t>_v</w:t>
            </w:r>
            <w:r w:rsidRPr="00B551C1">
              <w:rPr>
                <w:lang w:eastAsia="ja-JP"/>
              </w:rPr>
              <w:t>1.0</w:t>
            </w:r>
            <w:r w:rsidRPr="00B551C1">
              <w:t>_EN</w:t>
            </w:r>
          </w:p>
        </w:tc>
        <w:tc>
          <w:tcPr>
            <w:tcW w:w="2160" w:type="dxa"/>
          </w:tcPr>
          <w:p w:rsidR="007705F9" w:rsidRPr="00B551C1" w:rsidRDefault="007705F9" w:rsidP="007705F9">
            <w:pPr>
              <w:pStyle w:val="Bang"/>
            </w:pPr>
            <w:r>
              <w:t>Nguyen Thanh</w:t>
            </w:r>
            <w:r w:rsidRPr="00B551C1">
              <w:t xml:space="preserve"> Nam</w:t>
            </w:r>
          </w:p>
        </w:tc>
        <w:tc>
          <w:tcPr>
            <w:tcW w:w="2070" w:type="dxa"/>
            <w:vAlign w:val="center"/>
          </w:tcPr>
          <w:p w:rsidR="007705F9" w:rsidRPr="00B551C1" w:rsidRDefault="00BA7F34" w:rsidP="007705F9">
            <w:pPr>
              <w:pStyle w:val="Bang"/>
            </w:pPr>
            <w:r>
              <w:rPr>
                <w:lang w:eastAsia="ja-JP"/>
              </w:rPr>
              <w:t>.mpp</w:t>
            </w:r>
          </w:p>
        </w:tc>
        <w:tc>
          <w:tcPr>
            <w:tcW w:w="2340" w:type="dxa"/>
            <w:vAlign w:val="center"/>
          </w:tcPr>
          <w:p w:rsidR="007705F9" w:rsidRPr="00B551C1" w:rsidRDefault="007705F9" w:rsidP="007705F9">
            <w:pPr>
              <w:pStyle w:val="Bang"/>
            </w:pPr>
            <w:r>
              <w:rPr>
                <w:lang w:eastAsia="ja-JP"/>
              </w:rPr>
              <w:t>22</w:t>
            </w:r>
            <w:r w:rsidRPr="00B551C1">
              <w:t>-05-</w:t>
            </w:r>
            <w:r>
              <w:t>2015</w:t>
            </w:r>
          </w:p>
        </w:tc>
      </w:tr>
      <w:tr w:rsidR="007705F9" w:rsidRPr="00B551C1" w:rsidTr="00C74B23">
        <w:tc>
          <w:tcPr>
            <w:tcW w:w="2790" w:type="dxa"/>
            <w:vAlign w:val="center"/>
          </w:tcPr>
          <w:p w:rsidR="007705F9" w:rsidRPr="00B551C1" w:rsidRDefault="007705F9" w:rsidP="007705F9">
            <w:pPr>
              <w:pStyle w:val="Bang"/>
            </w:pPr>
            <w:r>
              <w:t>BL_User_Requirement_Specification_v1.0_EN</w:t>
            </w:r>
          </w:p>
        </w:tc>
        <w:tc>
          <w:tcPr>
            <w:tcW w:w="2160" w:type="dxa"/>
          </w:tcPr>
          <w:p w:rsidR="007705F9" w:rsidRDefault="007705F9" w:rsidP="007705F9">
            <w:pPr>
              <w:pStyle w:val="Bang"/>
            </w:pPr>
            <w:r>
              <w:t>Trinh Thi Tuyet Mai</w:t>
            </w:r>
          </w:p>
          <w:p w:rsidR="007705F9" w:rsidRDefault="007705F9" w:rsidP="007705F9">
            <w:pPr>
              <w:pStyle w:val="Bang"/>
            </w:pPr>
            <w:r>
              <w:t>Nguyen Le Tuan Cuong</w:t>
            </w:r>
          </w:p>
          <w:p w:rsidR="007705F9" w:rsidRDefault="007705F9" w:rsidP="007705F9">
            <w:pPr>
              <w:pStyle w:val="Bang"/>
            </w:pPr>
            <w:r>
              <w:t>Bui Bich Phuong</w:t>
            </w:r>
          </w:p>
          <w:p w:rsidR="007705F9" w:rsidRPr="00B551C1" w:rsidRDefault="007705F9" w:rsidP="007705F9">
            <w:pPr>
              <w:pStyle w:val="Bang"/>
            </w:pPr>
            <w:r>
              <w:t>Tran Tu Anh</w:t>
            </w:r>
          </w:p>
        </w:tc>
        <w:tc>
          <w:tcPr>
            <w:tcW w:w="2070" w:type="dxa"/>
            <w:vAlign w:val="center"/>
          </w:tcPr>
          <w:p w:rsidR="007705F9" w:rsidRPr="00B551C1" w:rsidRDefault="007705F9" w:rsidP="007705F9">
            <w:pPr>
              <w:pStyle w:val="Bang"/>
            </w:pPr>
            <w:r>
              <w:rPr>
                <w:lang w:eastAsia="ja-JP"/>
              </w:rPr>
              <w:t>.docx</w:t>
            </w:r>
          </w:p>
        </w:tc>
        <w:tc>
          <w:tcPr>
            <w:tcW w:w="2340" w:type="dxa"/>
            <w:vAlign w:val="center"/>
          </w:tcPr>
          <w:p w:rsidR="007705F9" w:rsidRPr="00B551C1" w:rsidRDefault="007705F9" w:rsidP="007705F9">
            <w:pPr>
              <w:pStyle w:val="Bang"/>
            </w:pPr>
            <w:r>
              <w:t>22-05-2015</w:t>
            </w:r>
          </w:p>
        </w:tc>
      </w:tr>
      <w:tr w:rsidR="007705F9" w:rsidRPr="00B551C1" w:rsidTr="00C74B23">
        <w:tc>
          <w:tcPr>
            <w:tcW w:w="2790" w:type="dxa"/>
            <w:vAlign w:val="center"/>
          </w:tcPr>
          <w:p w:rsidR="007705F9" w:rsidRPr="00B551C1" w:rsidRDefault="007705F9" w:rsidP="007705F9">
            <w:pPr>
              <w:pStyle w:val="Bang"/>
            </w:pPr>
            <w:r>
              <w:t>BL</w:t>
            </w:r>
            <w:r w:rsidRPr="00B551C1">
              <w:t>_</w:t>
            </w:r>
            <w:r w:rsidRPr="00B551C1">
              <w:rPr>
                <w:lang w:eastAsia="ja-JP"/>
              </w:rPr>
              <w:t xml:space="preserve"> </w:t>
            </w:r>
            <w:r>
              <w:t>Progress_Report2</w:t>
            </w:r>
            <w:r w:rsidRPr="00B551C1">
              <w:t>_</w:t>
            </w:r>
            <w:r>
              <w:t>Week02</w:t>
            </w:r>
          </w:p>
        </w:tc>
        <w:tc>
          <w:tcPr>
            <w:tcW w:w="2160" w:type="dxa"/>
          </w:tcPr>
          <w:p w:rsidR="007705F9" w:rsidRDefault="007705F9" w:rsidP="007705F9">
            <w:pPr>
              <w:pStyle w:val="Bang"/>
            </w:pPr>
            <w:r>
              <w:t>Nguyen Thanh Nam</w:t>
            </w:r>
          </w:p>
          <w:p w:rsidR="007705F9" w:rsidRPr="00B551C1" w:rsidRDefault="007705F9" w:rsidP="007705F9">
            <w:pPr>
              <w:pStyle w:val="Bang"/>
            </w:pPr>
            <w:r>
              <w:t>Trinh Thi Tuyet Mai</w:t>
            </w:r>
          </w:p>
        </w:tc>
        <w:tc>
          <w:tcPr>
            <w:tcW w:w="2070" w:type="dxa"/>
            <w:vAlign w:val="center"/>
          </w:tcPr>
          <w:p w:rsidR="007705F9" w:rsidRPr="00B551C1" w:rsidRDefault="007705F9" w:rsidP="007705F9">
            <w:pPr>
              <w:pStyle w:val="Bang"/>
            </w:pPr>
            <w:r>
              <w:rPr>
                <w:lang w:eastAsia="ja-JP"/>
              </w:rPr>
              <w:t>.docx</w:t>
            </w:r>
          </w:p>
        </w:tc>
        <w:tc>
          <w:tcPr>
            <w:tcW w:w="2340" w:type="dxa"/>
            <w:vAlign w:val="center"/>
          </w:tcPr>
          <w:p w:rsidR="007705F9" w:rsidRPr="00B551C1" w:rsidRDefault="007705F9" w:rsidP="007705F9">
            <w:pPr>
              <w:pStyle w:val="Bang"/>
            </w:pPr>
            <w:r>
              <w:t>22-05-2015</w:t>
            </w:r>
          </w:p>
        </w:tc>
      </w:tr>
      <w:tr w:rsidR="007705F9" w:rsidRPr="00B551C1" w:rsidTr="00D74B71">
        <w:tc>
          <w:tcPr>
            <w:tcW w:w="2790" w:type="dxa"/>
            <w:vAlign w:val="center"/>
          </w:tcPr>
          <w:p w:rsidR="007705F9" w:rsidRPr="00B551C1" w:rsidRDefault="007705F9" w:rsidP="007705F9">
            <w:pPr>
              <w:pStyle w:val="Bang"/>
            </w:pPr>
            <w:r>
              <w:t>BL_Checklist_Software_Requirement_Specification_v1.0</w:t>
            </w:r>
          </w:p>
        </w:tc>
        <w:tc>
          <w:tcPr>
            <w:tcW w:w="2160" w:type="dxa"/>
            <w:vAlign w:val="center"/>
          </w:tcPr>
          <w:p w:rsidR="007705F9" w:rsidRPr="00B551C1" w:rsidRDefault="007705F9" w:rsidP="007705F9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Bui Bich Phuong</w:t>
            </w:r>
          </w:p>
        </w:tc>
        <w:tc>
          <w:tcPr>
            <w:tcW w:w="2070" w:type="dxa"/>
            <w:vAlign w:val="center"/>
          </w:tcPr>
          <w:p w:rsidR="007705F9" w:rsidRPr="00B551C1" w:rsidRDefault="0050377C" w:rsidP="007705F9">
            <w:pPr>
              <w:pStyle w:val="Bang"/>
            </w:pPr>
            <w:r>
              <w:rPr>
                <w:lang w:eastAsia="ja-JP"/>
              </w:rPr>
              <w:t>.xls</w:t>
            </w:r>
          </w:p>
        </w:tc>
        <w:tc>
          <w:tcPr>
            <w:tcW w:w="2340" w:type="dxa"/>
            <w:vAlign w:val="center"/>
          </w:tcPr>
          <w:p w:rsidR="007705F9" w:rsidRPr="00B551C1" w:rsidRDefault="007705F9" w:rsidP="007705F9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22-05-2015</w:t>
            </w:r>
          </w:p>
        </w:tc>
      </w:tr>
      <w:tr w:rsidR="007705F9" w:rsidRPr="00B551C1" w:rsidTr="00D74B71">
        <w:tc>
          <w:tcPr>
            <w:tcW w:w="2790" w:type="dxa"/>
            <w:vAlign w:val="center"/>
          </w:tcPr>
          <w:p w:rsidR="007705F9" w:rsidRPr="00B551C1" w:rsidRDefault="007705F9" w:rsidP="007705F9">
            <w:pPr>
              <w:pStyle w:val="Bang"/>
            </w:pPr>
            <w:r>
              <w:t>BL_Checklist_Project_Plan_v1.0</w:t>
            </w:r>
          </w:p>
        </w:tc>
        <w:tc>
          <w:tcPr>
            <w:tcW w:w="2160" w:type="dxa"/>
            <w:vAlign w:val="center"/>
          </w:tcPr>
          <w:p w:rsidR="007705F9" w:rsidRPr="00B551C1" w:rsidRDefault="007705F9" w:rsidP="007705F9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Bui Bich Phuong</w:t>
            </w:r>
          </w:p>
        </w:tc>
        <w:tc>
          <w:tcPr>
            <w:tcW w:w="2070" w:type="dxa"/>
            <w:vAlign w:val="center"/>
          </w:tcPr>
          <w:p w:rsidR="007705F9" w:rsidRPr="00B551C1" w:rsidRDefault="0050377C" w:rsidP="007705F9">
            <w:pPr>
              <w:pStyle w:val="Bang"/>
            </w:pPr>
            <w:r>
              <w:rPr>
                <w:lang w:eastAsia="ja-JP"/>
              </w:rPr>
              <w:t>.xls</w:t>
            </w:r>
          </w:p>
        </w:tc>
        <w:tc>
          <w:tcPr>
            <w:tcW w:w="2340" w:type="dxa"/>
            <w:vAlign w:val="center"/>
          </w:tcPr>
          <w:p w:rsidR="007705F9" w:rsidRPr="00B551C1" w:rsidRDefault="007705F9" w:rsidP="007705F9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22-05-2015</w:t>
            </w:r>
          </w:p>
        </w:tc>
      </w:tr>
      <w:tr w:rsidR="007705F9" w:rsidRPr="00B551C1" w:rsidTr="00D74B71">
        <w:tc>
          <w:tcPr>
            <w:tcW w:w="2790" w:type="dxa"/>
            <w:vAlign w:val="center"/>
          </w:tcPr>
          <w:p w:rsidR="007705F9" w:rsidRDefault="007705F9" w:rsidP="007705F9">
            <w:pPr>
              <w:pStyle w:val="Bang"/>
            </w:pPr>
            <w:r>
              <w:t>BL_Checklist_Concept_Design_v1.0</w:t>
            </w:r>
          </w:p>
        </w:tc>
        <w:tc>
          <w:tcPr>
            <w:tcW w:w="2160" w:type="dxa"/>
            <w:vAlign w:val="center"/>
          </w:tcPr>
          <w:p w:rsidR="007705F9" w:rsidRDefault="007705F9" w:rsidP="007705F9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Bui Bich Phuong</w:t>
            </w:r>
          </w:p>
        </w:tc>
        <w:tc>
          <w:tcPr>
            <w:tcW w:w="2070" w:type="dxa"/>
            <w:vAlign w:val="center"/>
          </w:tcPr>
          <w:p w:rsidR="007705F9" w:rsidRPr="00B551C1" w:rsidRDefault="0050377C" w:rsidP="007705F9">
            <w:pPr>
              <w:pStyle w:val="Bang"/>
            </w:pPr>
            <w:r>
              <w:rPr>
                <w:lang w:eastAsia="ja-JP"/>
              </w:rPr>
              <w:t>.xls</w:t>
            </w:r>
          </w:p>
        </w:tc>
        <w:tc>
          <w:tcPr>
            <w:tcW w:w="2340" w:type="dxa"/>
            <w:vAlign w:val="center"/>
          </w:tcPr>
          <w:p w:rsidR="007705F9" w:rsidRDefault="007705F9" w:rsidP="007705F9">
            <w:pPr>
              <w:pStyle w:val="Bang"/>
            </w:pPr>
            <w:r>
              <w:rPr>
                <w:lang w:eastAsia="ja-JP"/>
              </w:rPr>
              <w:t>22-05-2015</w:t>
            </w:r>
          </w:p>
        </w:tc>
      </w:tr>
      <w:tr w:rsidR="007705F9" w:rsidRPr="00B551C1" w:rsidTr="00D74B71">
        <w:tc>
          <w:tcPr>
            <w:tcW w:w="2790" w:type="dxa"/>
            <w:vAlign w:val="center"/>
          </w:tcPr>
          <w:p w:rsidR="007705F9" w:rsidRDefault="007705F9" w:rsidP="007705F9">
            <w:pPr>
              <w:pStyle w:val="Bang"/>
            </w:pPr>
            <w:r>
              <w:t xml:space="preserve">Review Concept Design </w:t>
            </w:r>
            <w:r>
              <w:lastRenderedPageBreak/>
              <w:t>with checklist</w:t>
            </w:r>
          </w:p>
        </w:tc>
        <w:tc>
          <w:tcPr>
            <w:tcW w:w="2160" w:type="dxa"/>
            <w:vAlign w:val="center"/>
          </w:tcPr>
          <w:p w:rsidR="007705F9" w:rsidRDefault="007705F9" w:rsidP="007705F9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lastRenderedPageBreak/>
              <w:t>Trinh Thi Tuyet Mai</w:t>
            </w:r>
          </w:p>
          <w:p w:rsidR="007705F9" w:rsidRDefault="007705F9" w:rsidP="007705F9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lastRenderedPageBreak/>
              <w:t>Bui Bich Phuong</w:t>
            </w:r>
          </w:p>
        </w:tc>
        <w:tc>
          <w:tcPr>
            <w:tcW w:w="2070" w:type="dxa"/>
            <w:vAlign w:val="center"/>
          </w:tcPr>
          <w:p w:rsidR="007705F9" w:rsidRPr="00B551C1" w:rsidRDefault="007705F9" w:rsidP="0050377C">
            <w:pPr>
              <w:pStyle w:val="Bang"/>
            </w:pPr>
            <w:r>
              <w:rPr>
                <w:lang w:eastAsia="ja-JP"/>
              </w:rPr>
              <w:lastRenderedPageBreak/>
              <w:t>.</w:t>
            </w:r>
            <w:r w:rsidR="0050377C">
              <w:rPr>
                <w:lang w:eastAsia="ja-JP"/>
              </w:rPr>
              <w:t>xls</w:t>
            </w:r>
          </w:p>
        </w:tc>
        <w:tc>
          <w:tcPr>
            <w:tcW w:w="2340" w:type="dxa"/>
            <w:vAlign w:val="center"/>
          </w:tcPr>
          <w:p w:rsidR="007705F9" w:rsidRDefault="007705F9" w:rsidP="007705F9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22-05-2015</w:t>
            </w:r>
          </w:p>
        </w:tc>
      </w:tr>
      <w:tr w:rsidR="00AC4D33" w:rsidRPr="00B551C1" w:rsidTr="00D74B71">
        <w:tc>
          <w:tcPr>
            <w:tcW w:w="2790" w:type="dxa"/>
            <w:vAlign w:val="center"/>
          </w:tcPr>
          <w:p w:rsidR="00AC4D33" w:rsidRDefault="00AC4D33" w:rsidP="00AC4D33">
            <w:pPr>
              <w:pStyle w:val="Bang"/>
            </w:pPr>
            <w:r>
              <w:lastRenderedPageBreak/>
              <w:t>Review Project plan with checklist</w:t>
            </w:r>
          </w:p>
        </w:tc>
        <w:tc>
          <w:tcPr>
            <w:tcW w:w="2160" w:type="dxa"/>
            <w:vAlign w:val="center"/>
          </w:tcPr>
          <w:p w:rsidR="00AC4D33" w:rsidRDefault="00AC4D33" w:rsidP="00AC4D33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Trinh Thi Tuyet Mai</w:t>
            </w:r>
          </w:p>
          <w:p w:rsidR="00AC4D33" w:rsidRDefault="00AC4D33" w:rsidP="00AC4D33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Bui Bich Phuong</w:t>
            </w:r>
          </w:p>
        </w:tc>
        <w:tc>
          <w:tcPr>
            <w:tcW w:w="2070" w:type="dxa"/>
            <w:vAlign w:val="center"/>
          </w:tcPr>
          <w:p w:rsidR="00AC4D33" w:rsidRDefault="0050377C" w:rsidP="00AC4D33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.xls</w:t>
            </w:r>
          </w:p>
        </w:tc>
        <w:tc>
          <w:tcPr>
            <w:tcW w:w="2340" w:type="dxa"/>
            <w:vAlign w:val="center"/>
          </w:tcPr>
          <w:p w:rsidR="00AC4D33" w:rsidRDefault="00AC4D33" w:rsidP="00AC4D33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22-05-2015</w:t>
            </w:r>
          </w:p>
        </w:tc>
      </w:tr>
    </w:tbl>
    <w:p w:rsidR="004B3D68" w:rsidRPr="00B551C1" w:rsidRDefault="004B3D68" w:rsidP="00BA6E8F">
      <w:pPr>
        <w:pStyle w:val="Heading1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>Problems and Suggestions</w:t>
      </w:r>
      <w:r w:rsidRPr="00B551C1">
        <w:rPr>
          <w:rFonts w:ascii="Times New Roman" w:hAnsi="Times New Roman"/>
          <w:sz w:val="22"/>
          <w:szCs w:val="22"/>
        </w:rPr>
        <w:tab/>
      </w:r>
      <w:r w:rsidRPr="00B551C1">
        <w:rPr>
          <w:rFonts w:ascii="Times New Roman" w:hAnsi="Times New Roman"/>
          <w:sz w:val="22"/>
          <w:szCs w:val="22"/>
        </w:rPr>
        <w:tab/>
      </w:r>
      <w:r w:rsidRPr="00B551C1">
        <w:rPr>
          <w:rFonts w:ascii="Times New Roman" w:hAnsi="Times New Roman"/>
          <w:sz w:val="22"/>
          <w:szCs w:val="22"/>
        </w:rPr>
        <w:tab/>
      </w:r>
    </w:p>
    <w:p w:rsidR="005D40D0" w:rsidRDefault="003378CA">
      <w:pPr>
        <w:pStyle w:val="Content"/>
        <w:ind w:left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During week 1</w:t>
      </w:r>
      <w:r w:rsidR="005D40D0">
        <w:rPr>
          <w:rFonts w:ascii="Times New Roman" w:hAnsi="Times New Roman"/>
          <w:sz w:val="22"/>
          <w:szCs w:val="22"/>
        </w:rPr>
        <w:t>, these problems were existed:</w:t>
      </w:r>
    </w:p>
    <w:p w:rsidR="005D40D0" w:rsidRDefault="005D40D0" w:rsidP="005D40D0">
      <w:pPr>
        <w:pStyle w:val="Content"/>
        <w:numPr>
          <w:ilvl w:val="0"/>
          <w:numId w:val="13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Under expected team communication: cause of different in timeline of team members, lack of communication way, ineffective communication between team members, lack of face-to-face working.</w:t>
      </w:r>
    </w:p>
    <w:p w:rsidR="005D40D0" w:rsidRDefault="005D40D0" w:rsidP="005D40D0">
      <w:pPr>
        <w:pStyle w:val="Content"/>
        <w:numPr>
          <w:ilvl w:val="0"/>
          <w:numId w:val="13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Ineffective management: task/assign… were not managed effectively, document management is not good – cause of </w:t>
      </w:r>
      <w:r w:rsidRPr="005D40D0">
        <w:rPr>
          <w:rFonts w:ascii="Times New Roman" w:hAnsi="Times New Roman"/>
          <w:sz w:val="22"/>
          <w:szCs w:val="22"/>
        </w:rPr>
        <w:t>inexperienced</w:t>
      </w:r>
      <w:r>
        <w:rPr>
          <w:rFonts w:ascii="Times New Roman" w:hAnsi="Times New Roman"/>
          <w:sz w:val="22"/>
          <w:szCs w:val="22"/>
        </w:rPr>
        <w:t xml:space="preserve"> and not clear about github.</w:t>
      </w:r>
    </w:p>
    <w:p w:rsidR="005D40D0" w:rsidRDefault="005D40D0" w:rsidP="005D40D0">
      <w:pPr>
        <w:pStyle w:val="Content"/>
        <w:ind w:left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Suggested solutions:</w:t>
      </w:r>
    </w:p>
    <w:p w:rsidR="004835B6" w:rsidRDefault="005D40D0" w:rsidP="005D40D0">
      <w:pPr>
        <w:pStyle w:val="Content"/>
        <w:numPr>
          <w:ilvl w:val="0"/>
          <w:numId w:val="13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Increase communication in both number of communication way and</w:t>
      </w:r>
      <w:r w:rsidR="003378CA"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>effect of communication, define face-to-face meeting timeline, encourage</w:t>
      </w:r>
      <w:r w:rsidR="004835B6">
        <w:rPr>
          <w:rFonts w:ascii="Times New Roman" w:hAnsi="Times New Roman"/>
          <w:sz w:val="22"/>
          <w:szCs w:val="22"/>
        </w:rPr>
        <w:t xml:space="preserve"> team members to communicate mo</w:t>
      </w:r>
      <w:r w:rsidR="005844E2">
        <w:rPr>
          <w:rFonts w:ascii="Times New Roman" w:hAnsi="Times New Roman"/>
          <w:sz w:val="22"/>
          <w:szCs w:val="22"/>
        </w:rPr>
        <w:t>re po</w:t>
      </w:r>
      <w:r w:rsidR="00E05862">
        <w:rPr>
          <w:rFonts w:ascii="Times New Roman" w:hAnsi="Times New Roman"/>
          <w:sz w:val="22"/>
          <w:szCs w:val="22"/>
        </w:rPr>
        <w:t>sitively, daily meeting 15 mins, log issue and Q&amp;A.</w:t>
      </w:r>
    </w:p>
    <w:p w:rsidR="004E395B" w:rsidRDefault="004835B6" w:rsidP="005D40D0">
      <w:pPr>
        <w:pStyle w:val="Content"/>
        <w:numPr>
          <w:ilvl w:val="0"/>
          <w:numId w:val="13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Study clearly about github, then manage all project asset by it. Define and protect team management plan.</w:t>
      </w:r>
    </w:p>
    <w:p w:rsidR="004E395B" w:rsidRDefault="004E395B" w:rsidP="004E395B">
      <w:pPr>
        <w:pStyle w:val="Content"/>
        <w:rPr>
          <w:rFonts w:ascii="Times New Roman" w:hAnsi="Times New Roman"/>
          <w:sz w:val="22"/>
          <w:szCs w:val="22"/>
        </w:rPr>
      </w:pPr>
    </w:p>
    <w:p w:rsidR="004E395B" w:rsidRDefault="004E395B" w:rsidP="004E395B">
      <w:pPr>
        <w:pStyle w:val="Content"/>
        <w:rPr>
          <w:rFonts w:ascii="Times New Roman" w:hAnsi="Times New Roman"/>
          <w:sz w:val="22"/>
          <w:szCs w:val="22"/>
        </w:rPr>
      </w:pPr>
    </w:p>
    <w:p w:rsidR="004E395B" w:rsidRDefault="004E395B" w:rsidP="004E395B">
      <w:pPr>
        <w:pStyle w:val="Content"/>
        <w:rPr>
          <w:rFonts w:ascii="Times New Roman" w:hAnsi="Times New Roman"/>
          <w:sz w:val="22"/>
          <w:szCs w:val="22"/>
        </w:rPr>
      </w:pPr>
    </w:p>
    <w:p w:rsidR="004B3D68" w:rsidRPr="00B551C1" w:rsidRDefault="005D40D0" w:rsidP="004E395B">
      <w:pPr>
        <w:pStyle w:val="Conten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</w:t>
      </w:r>
      <w:r w:rsidR="000B543E" w:rsidRPr="00B551C1">
        <w:rPr>
          <w:rFonts w:ascii="Times New Roman" w:hAnsi="Times New Roman"/>
          <w:sz w:val="22"/>
          <w:szCs w:val="22"/>
        </w:rPr>
        <w:t xml:space="preserve">                      </w:t>
      </w:r>
    </w:p>
    <w:p w:rsidR="00C74B23" w:rsidRPr="00B551C1" w:rsidRDefault="00C74B23">
      <w:pPr>
        <w:pStyle w:val="Content"/>
        <w:ind w:left="0"/>
        <w:rPr>
          <w:rFonts w:ascii="Times New Roman" w:hAnsi="Times New Roman"/>
          <w:sz w:val="22"/>
          <w:szCs w:val="22"/>
        </w:rPr>
      </w:pPr>
    </w:p>
    <w:p w:rsidR="004B3D68" w:rsidRPr="00B551C1" w:rsidRDefault="004B3D68" w:rsidP="00C63C8A">
      <w:pPr>
        <w:pStyle w:val="Content"/>
        <w:ind w:left="0" w:right="1810"/>
        <w:jc w:val="right"/>
        <w:rPr>
          <w:rFonts w:ascii="Times New Roman" w:hAnsi="Times New Roman"/>
          <w:b/>
          <w:i/>
          <w:sz w:val="22"/>
          <w:szCs w:val="22"/>
        </w:rPr>
      </w:pPr>
      <w:r w:rsidRPr="00B551C1">
        <w:rPr>
          <w:rFonts w:ascii="Times New Roman" w:hAnsi="Times New Roman"/>
          <w:b/>
          <w:i/>
          <w:sz w:val="22"/>
          <w:szCs w:val="22"/>
        </w:rPr>
        <w:t>Author</w:t>
      </w:r>
    </w:p>
    <w:p w:rsidR="000B543E" w:rsidRPr="00B551C1" w:rsidRDefault="0001505A" w:rsidP="00C63C8A">
      <w:pPr>
        <w:pStyle w:val="Content"/>
        <w:ind w:left="2160" w:right="1410" w:firstLine="720"/>
        <w:jc w:val="right"/>
        <w:rPr>
          <w:rFonts w:ascii="Times New Roman" w:hAnsi="Times New Roman"/>
          <w:b/>
          <w:i/>
          <w:sz w:val="22"/>
          <w:szCs w:val="22"/>
        </w:rPr>
      </w:pPr>
      <w:r>
        <w:rPr>
          <w:rFonts w:ascii="Times New Roman" w:hAnsi="Times New Roman"/>
          <w:b/>
          <w:i/>
          <w:sz w:val="22"/>
          <w:szCs w:val="22"/>
        </w:rPr>
        <w:t>Nguyen Thanh Nam</w:t>
      </w:r>
    </w:p>
    <w:sectPr w:rsidR="000B543E" w:rsidRPr="00B551C1" w:rsidSect="009A2DA2">
      <w:footerReference w:type="default" r:id="rId8"/>
      <w:pgSz w:w="12240" w:h="15840" w:code="1"/>
      <w:pgMar w:top="1152" w:right="1440" w:bottom="1152" w:left="1440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3195" w:rsidRDefault="00A73195">
      <w:r>
        <w:separator/>
      </w:r>
    </w:p>
  </w:endnote>
  <w:endnote w:type="continuationSeparator" w:id="0">
    <w:p w:rsidR="00A73195" w:rsidRDefault="00A731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.VnHelvetIns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Southern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Courier New">
    <w:panose1 w:val="02027200000000000000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3D68" w:rsidRDefault="003322A8">
    <w:pPr>
      <w:pStyle w:val="Footer"/>
      <w:rPr>
        <w:lang w:eastAsia="ja-JP"/>
      </w:rPr>
    </w:pPr>
    <w:r>
      <w:rPr>
        <w:lang w:eastAsia="ja-JP"/>
      </w:rPr>
      <w:t>B</w:t>
    </w:r>
    <w:r w:rsidR="001410E2">
      <w:rPr>
        <w:lang w:eastAsia="ja-JP"/>
      </w:rPr>
      <w:t>L_Progress_Report</w:t>
    </w:r>
    <w:r>
      <w:rPr>
        <w:lang w:eastAsia="ja-JP"/>
      </w:rPr>
      <w:t>1_Week01_EN</w:t>
    </w:r>
    <w:r w:rsidR="004B3D68">
      <w:tab/>
    </w:r>
    <w:r w:rsidR="00492E30">
      <w:rPr>
        <w:rStyle w:val="PageNumber"/>
      </w:rPr>
      <w:fldChar w:fldCharType="begin"/>
    </w:r>
    <w:r w:rsidR="004B3D68">
      <w:rPr>
        <w:rStyle w:val="PageNumber"/>
      </w:rPr>
      <w:instrText xml:space="preserve"> PAGE </w:instrText>
    </w:r>
    <w:r w:rsidR="00492E30">
      <w:rPr>
        <w:rStyle w:val="PageNumber"/>
      </w:rPr>
      <w:fldChar w:fldCharType="separate"/>
    </w:r>
    <w:r w:rsidR="00CE5B9A">
      <w:rPr>
        <w:rStyle w:val="PageNumber"/>
        <w:noProof/>
      </w:rPr>
      <w:t>3</w:t>
    </w:r>
    <w:r w:rsidR="00492E30">
      <w:rPr>
        <w:rStyle w:val="PageNumber"/>
      </w:rPr>
      <w:fldChar w:fldCharType="end"/>
    </w:r>
    <w:r w:rsidR="004B3D68">
      <w:rPr>
        <w:rStyle w:val="PageNumber"/>
      </w:rPr>
      <w:t>/</w:t>
    </w:r>
    <w:r w:rsidR="00492E30">
      <w:rPr>
        <w:rStyle w:val="PageNumber"/>
      </w:rPr>
      <w:fldChar w:fldCharType="begin"/>
    </w:r>
    <w:r w:rsidR="004B3D68">
      <w:rPr>
        <w:rStyle w:val="PageNumber"/>
      </w:rPr>
      <w:instrText xml:space="preserve"> NUMPAGES </w:instrText>
    </w:r>
    <w:r w:rsidR="00492E30">
      <w:rPr>
        <w:rStyle w:val="PageNumber"/>
      </w:rPr>
      <w:fldChar w:fldCharType="separate"/>
    </w:r>
    <w:r w:rsidR="00CE5B9A">
      <w:rPr>
        <w:rStyle w:val="PageNumber"/>
        <w:noProof/>
      </w:rPr>
      <w:t>4</w:t>
    </w:r>
    <w:r w:rsidR="00492E30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3195" w:rsidRDefault="00A73195">
      <w:r>
        <w:separator/>
      </w:r>
    </w:p>
  </w:footnote>
  <w:footnote w:type="continuationSeparator" w:id="0">
    <w:p w:rsidR="00A73195" w:rsidRDefault="00A73195">
      <w:r>
        <w:continuationSeparator/>
      </w:r>
    </w:p>
  </w:footnote>
  <w:footnote w:id="1">
    <w:p w:rsidR="004B3D68" w:rsidRDefault="004B3D68">
      <w:pPr>
        <w:pStyle w:val="FootnoteText"/>
      </w:pPr>
      <w:r>
        <w:rPr>
          <w:rStyle w:val="FootnoteReference"/>
          <w:vertAlign w:val="baseline"/>
        </w:rPr>
        <w:footnoteRef/>
      </w:r>
      <w:r>
        <w:t xml:space="preserve"> Duration of reporting period is defined in project plan as daily, weekly, be-weekly, monthly. It’s weekly by default. Report may be performed on verbal form in meetings.</w:t>
      </w:r>
    </w:p>
  </w:footnote>
  <w:footnote w:id="2">
    <w:p w:rsidR="004B3D68" w:rsidRDefault="004B3D68">
      <w:pPr>
        <w:pStyle w:val="FootnoteText"/>
      </w:pPr>
      <w:r>
        <w:rPr>
          <w:rStyle w:val="FootnoteReference"/>
          <w:vertAlign w:val="baseline"/>
        </w:rPr>
        <w:footnoteRef/>
      </w:r>
      <w:r>
        <w:t xml:space="preserve"> If no customer complaint is received, it is noted as "None", and the table should be deleted</w:t>
      </w:r>
    </w:p>
  </w:footnote>
  <w:footnote w:id="3">
    <w:p w:rsidR="004B3D68" w:rsidRDefault="004B3D68">
      <w:pPr>
        <w:pStyle w:val="FootnoteText"/>
      </w:pPr>
      <w:r>
        <w:rPr>
          <w:rStyle w:val="FootnoteReference"/>
          <w:vertAlign w:val="baseline"/>
        </w:rPr>
        <w:footnoteRef/>
      </w:r>
      <w:r>
        <w:t xml:space="preserve"> If no customer request is received, it is noted as "None", and the table should be deleted</w:t>
      </w:r>
    </w:p>
  </w:footnote>
  <w:footnote w:id="4">
    <w:p w:rsidR="004B3D68" w:rsidRDefault="004B3D68">
      <w:pPr>
        <w:pStyle w:val="FootnoteText"/>
      </w:pPr>
      <w:r>
        <w:rPr>
          <w:rStyle w:val="FootnoteReference"/>
        </w:rPr>
        <w:footnoteRef/>
      </w:r>
      <w:r>
        <w:t xml:space="preserve"> If no change request is received, it is noted as "None", and the table should be deleted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0146A"/>
    <w:multiLevelType w:val="singleLevel"/>
    <w:tmpl w:val="A2B453D0"/>
    <w:name w:val="5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">
    <w:nsid w:val="09081944"/>
    <w:multiLevelType w:val="singleLevel"/>
    <w:tmpl w:val="E94C8798"/>
    <w:name w:val="52222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.VnTime" w:hAnsi=".VnTime" w:hint="default"/>
      </w:rPr>
    </w:lvl>
  </w:abstractNum>
  <w:abstractNum w:abstractNumId="2">
    <w:nsid w:val="0BA3273D"/>
    <w:multiLevelType w:val="singleLevel"/>
    <w:tmpl w:val="A2B453D0"/>
    <w:name w:val="52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">
    <w:nsid w:val="12EC25B3"/>
    <w:multiLevelType w:val="singleLevel"/>
    <w:tmpl w:val="D55265FE"/>
    <w:lvl w:ilvl="0">
      <w:start w:val="1"/>
      <w:numFmt w:val="decimal"/>
      <w:pStyle w:val="NH"/>
      <w:lvlText w:val="H×nh %1."/>
      <w:lvlJc w:val="left"/>
      <w:pPr>
        <w:tabs>
          <w:tab w:val="num" w:pos="720"/>
        </w:tabs>
        <w:ind w:left="360" w:hanging="360"/>
      </w:pPr>
      <w:rPr>
        <w:rFonts w:ascii=".VnHelvetIns" w:hAnsi=".VnHelvetIns" w:hint="default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</w:abstractNum>
  <w:abstractNum w:abstractNumId="4">
    <w:nsid w:val="199770EA"/>
    <w:multiLevelType w:val="singleLevel"/>
    <w:tmpl w:val="A2B453D0"/>
    <w:name w:val="522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5">
    <w:nsid w:val="1B096CC1"/>
    <w:multiLevelType w:val="singleLevel"/>
    <w:tmpl w:val="A2B453D0"/>
    <w:name w:val="5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6">
    <w:nsid w:val="1EEE5310"/>
    <w:multiLevelType w:val="singleLevel"/>
    <w:tmpl w:val="A2B453D0"/>
    <w:name w:val="5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7">
    <w:nsid w:val="22D9232D"/>
    <w:multiLevelType w:val="multilevel"/>
    <w:tmpl w:val="DFC40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>
    <w:nsid w:val="23DF63FE"/>
    <w:multiLevelType w:val="singleLevel"/>
    <w:tmpl w:val="A2B453D0"/>
    <w:name w:val="5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9">
    <w:nsid w:val="254A4F5E"/>
    <w:multiLevelType w:val="singleLevel"/>
    <w:tmpl w:val="9B1ABC72"/>
    <w:lvl w:ilvl="0">
      <w:numFmt w:val="bullet"/>
      <w:pStyle w:val="Point"/>
      <w:lvlText w:val="-"/>
      <w:lvlJc w:val="left"/>
      <w:pPr>
        <w:tabs>
          <w:tab w:val="num" w:pos="795"/>
        </w:tabs>
        <w:ind w:left="795" w:hanging="360"/>
      </w:pPr>
      <w:rPr>
        <w:rFonts w:hint="default"/>
      </w:rPr>
    </w:lvl>
  </w:abstractNum>
  <w:abstractNum w:abstractNumId="10">
    <w:nsid w:val="2FFD27B0"/>
    <w:multiLevelType w:val="singleLevel"/>
    <w:tmpl w:val="03BC9AF6"/>
    <w:lvl w:ilvl="0">
      <w:start w:val="1"/>
      <w:numFmt w:val="decimal"/>
      <w:pStyle w:val="NVD"/>
      <w:lvlText w:val="VÝ dô %1:"/>
      <w:lvlJc w:val="left"/>
      <w:pPr>
        <w:tabs>
          <w:tab w:val="num" w:pos="1080"/>
        </w:tabs>
        <w:ind w:left="1080" w:hanging="1080"/>
      </w:pPr>
      <w:rPr>
        <w:rFonts w:ascii=".VnSouthern" w:hAnsi=".VnSouthern" w:hint="default"/>
        <w:b w:val="0"/>
        <w:i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u w:val="single"/>
        <w:vertAlign w:val="baseline"/>
      </w:rPr>
    </w:lvl>
  </w:abstractNum>
  <w:abstractNum w:abstractNumId="11">
    <w:nsid w:val="3A865BD1"/>
    <w:multiLevelType w:val="singleLevel"/>
    <w:tmpl w:val="A2B453D0"/>
    <w:name w:val="5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2">
    <w:nsid w:val="3CD922D9"/>
    <w:multiLevelType w:val="singleLevel"/>
    <w:tmpl w:val="A4283304"/>
    <w:lvl w:ilvl="0">
      <w:start w:val="1"/>
      <w:numFmt w:val="bullet"/>
      <w:pStyle w:val="Mucvidu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>
    <w:nsid w:val="3D4B39F7"/>
    <w:multiLevelType w:val="singleLevel"/>
    <w:tmpl w:val="A2B453D0"/>
    <w:name w:val="5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4">
    <w:nsid w:val="3F7D67B1"/>
    <w:multiLevelType w:val="hybridMultilevel"/>
    <w:tmpl w:val="22C66C50"/>
    <w:lvl w:ilvl="0" w:tplc="50D46D50">
      <w:start w:val="22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0B3555E"/>
    <w:multiLevelType w:val="singleLevel"/>
    <w:tmpl w:val="BD6EDFA4"/>
    <w:lvl w:ilvl="0">
      <w:start w:val="1"/>
      <w:numFmt w:val="decimal"/>
      <w:pStyle w:val="ghichu"/>
      <w:lvlText w:val="Ghi chó %1:"/>
      <w:lvlJc w:val="left"/>
      <w:pPr>
        <w:tabs>
          <w:tab w:val="num" w:pos="1440"/>
        </w:tabs>
        <w:ind w:left="1440" w:hanging="1440"/>
      </w:pPr>
      <w:rPr>
        <w:rFonts w:ascii=".VnCourier New" w:hAnsi=".VnCourier New" w:hint="default"/>
        <w:b/>
        <w:i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</w:abstractNum>
  <w:abstractNum w:abstractNumId="16">
    <w:nsid w:val="43067B48"/>
    <w:multiLevelType w:val="multilevel"/>
    <w:tmpl w:val="6994D16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H-2"/>
      <w:lvlText w:val="%1.%2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7">
    <w:nsid w:val="471777A4"/>
    <w:multiLevelType w:val="singleLevel"/>
    <w:tmpl w:val="A2B453D0"/>
    <w:name w:val="5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8">
    <w:nsid w:val="47683234"/>
    <w:multiLevelType w:val="singleLevel"/>
    <w:tmpl w:val="A2B453D0"/>
    <w:name w:val="5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9">
    <w:nsid w:val="47B373C0"/>
    <w:multiLevelType w:val="singleLevel"/>
    <w:tmpl w:val="A2B453D0"/>
    <w:name w:val="5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0">
    <w:nsid w:val="5E7A44CB"/>
    <w:multiLevelType w:val="singleLevel"/>
    <w:tmpl w:val="DB9A2D3A"/>
    <w:lvl w:ilvl="0">
      <w:start w:val="1"/>
      <w:numFmt w:val="decimal"/>
      <w:pStyle w:val="Tailieu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>
    <w:nsid w:val="66192C8E"/>
    <w:multiLevelType w:val="singleLevel"/>
    <w:tmpl w:val="A2B453D0"/>
    <w:name w:val="5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2">
    <w:nsid w:val="664A7D5D"/>
    <w:multiLevelType w:val="singleLevel"/>
    <w:tmpl w:val="A2B453D0"/>
    <w:name w:val="5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3">
    <w:nsid w:val="69DE2537"/>
    <w:multiLevelType w:val="singleLevel"/>
    <w:tmpl w:val="A2B453D0"/>
    <w:name w:val="5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4">
    <w:nsid w:val="69FC3774"/>
    <w:multiLevelType w:val="singleLevel"/>
    <w:tmpl w:val="1D42E7EC"/>
    <w:lvl w:ilvl="0">
      <w:start w:val="1"/>
      <w:numFmt w:val="decimal"/>
      <w:pStyle w:val="NH-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>
    <w:nsid w:val="6CAE2D27"/>
    <w:multiLevelType w:val="singleLevel"/>
    <w:tmpl w:val="A2B453D0"/>
    <w:name w:val="5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6">
    <w:nsid w:val="6E200C98"/>
    <w:multiLevelType w:val="singleLevel"/>
    <w:tmpl w:val="A2B453D0"/>
    <w:name w:val="5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7">
    <w:nsid w:val="6F554E85"/>
    <w:multiLevelType w:val="singleLevel"/>
    <w:tmpl w:val="A2B453D0"/>
    <w:name w:val="5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8">
    <w:nsid w:val="703A2D81"/>
    <w:multiLevelType w:val="singleLevel"/>
    <w:tmpl w:val="A2B453D0"/>
    <w:name w:val="5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9">
    <w:nsid w:val="71BB7563"/>
    <w:multiLevelType w:val="singleLevel"/>
    <w:tmpl w:val="876EF2CC"/>
    <w:lvl w:ilvl="0">
      <w:start w:val="1"/>
      <w:numFmt w:val="decimal"/>
      <w:pStyle w:val="TableTitle"/>
      <w:lvlText w:val="B¶ng %1:"/>
      <w:lvlJc w:val="left"/>
      <w:pPr>
        <w:tabs>
          <w:tab w:val="num" w:pos="1080"/>
        </w:tabs>
      </w:pPr>
    </w:lvl>
  </w:abstractNum>
  <w:abstractNum w:abstractNumId="30">
    <w:nsid w:val="74C744AB"/>
    <w:multiLevelType w:val="singleLevel"/>
    <w:tmpl w:val="A2B453D0"/>
    <w:name w:val="5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1">
    <w:nsid w:val="7C1920B2"/>
    <w:multiLevelType w:val="singleLevel"/>
    <w:tmpl w:val="60644554"/>
    <w:lvl w:ilvl="0">
      <w:start w:val="1"/>
      <w:numFmt w:val="bullet"/>
      <w:pStyle w:val="Vidu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4"/>
  </w:num>
  <w:num w:numId="2">
    <w:abstractNumId w:val="16"/>
  </w:num>
  <w:num w:numId="3">
    <w:abstractNumId w:val="3"/>
  </w:num>
  <w:num w:numId="4">
    <w:abstractNumId w:val="10"/>
  </w:num>
  <w:num w:numId="5">
    <w:abstractNumId w:val="15"/>
  </w:num>
  <w:num w:numId="6">
    <w:abstractNumId w:val="31"/>
  </w:num>
  <w:num w:numId="7">
    <w:abstractNumId w:val="12"/>
  </w:num>
  <w:num w:numId="8">
    <w:abstractNumId w:val="20"/>
  </w:num>
  <w:num w:numId="9">
    <w:abstractNumId w:val="9"/>
  </w:num>
  <w:num w:numId="10">
    <w:abstractNumId w:val="29"/>
  </w:num>
  <w:num w:numId="11">
    <w:abstractNumId w:val="7"/>
  </w:num>
  <w:num w:numId="12">
    <w:abstractNumId w:val="7"/>
  </w:num>
  <w:num w:numId="1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2"/>
  </w:compat>
  <w:rsids>
    <w:rsidRoot w:val="00785DA6"/>
    <w:rsid w:val="00000A66"/>
    <w:rsid w:val="0001505A"/>
    <w:rsid w:val="000207BA"/>
    <w:rsid w:val="00045DB9"/>
    <w:rsid w:val="000A3E3D"/>
    <w:rsid w:val="000A4F20"/>
    <w:rsid w:val="000A551A"/>
    <w:rsid w:val="000B11C4"/>
    <w:rsid w:val="000B543E"/>
    <w:rsid w:val="000E13F8"/>
    <w:rsid w:val="00116A50"/>
    <w:rsid w:val="00125198"/>
    <w:rsid w:val="00125298"/>
    <w:rsid w:val="001410E2"/>
    <w:rsid w:val="00152F77"/>
    <w:rsid w:val="001679E6"/>
    <w:rsid w:val="00177638"/>
    <w:rsid w:val="001916F2"/>
    <w:rsid w:val="00191C42"/>
    <w:rsid w:val="00192AEE"/>
    <w:rsid w:val="001955F3"/>
    <w:rsid w:val="001B1849"/>
    <w:rsid w:val="001C03E1"/>
    <w:rsid w:val="002201A1"/>
    <w:rsid w:val="00246CC7"/>
    <w:rsid w:val="00282888"/>
    <w:rsid w:val="002C08E5"/>
    <w:rsid w:val="002C332A"/>
    <w:rsid w:val="002D0B1A"/>
    <w:rsid w:val="002D6B79"/>
    <w:rsid w:val="002D7DAF"/>
    <w:rsid w:val="002E0DC3"/>
    <w:rsid w:val="002F062E"/>
    <w:rsid w:val="00305B28"/>
    <w:rsid w:val="0031116A"/>
    <w:rsid w:val="00317B3B"/>
    <w:rsid w:val="0032484C"/>
    <w:rsid w:val="003322A8"/>
    <w:rsid w:val="003378CA"/>
    <w:rsid w:val="003C236A"/>
    <w:rsid w:val="00421092"/>
    <w:rsid w:val="004835B6"/>
    <w:rsid w:val="00492E30"/>
    <w:rsid w:val="00494A0E"/>
    <w:rsid w:val="004B3D68"/>
    <w:rsid w:val="004C6EC4"/>
    <w:rsid w:val="004D5A28"/>
    <w:rsid w:val="004E395B"/>
    <w:rsid w:val="004E3DC0"/>
    <w:rsid w:val="004F5A80"/>
    <w:rsid w:val="0050377C"/>
    <w:rsid w:val="005479CB"/>
    <w:rsid w:val="005844E2"/>
    <w:rsid w:val="005B4A3B"/>
    <w:rsid w:val="005D40D0"/>
    <w:rsid w:val="00611ACA"/>
    <w:rsid w:val="0065715C"/>
    <w:rsid w:val="00671FE4"/>
    <w:rsid w:val="00684AC6"/>
    <w:rsid w:val="00693576"/>
    <w:rsid w:val="006A545C"/>
    <w:rsid w:val="006B7EE0"/>
    <w:rsid w:val="00734BC7"/>
    <w:rsid w:val="00742D86"/>
    <w:rsid w:val="007705F9"/>
    <w:rsid w:val="007819D7"/>
    <w:rsid w:val="00782600"/>
    <w:rsid w:val="00785DA6"/>
    <w:rsid w:val="007C2D2B"/>
    <w:rsid w:val="007C4C8D"/>
    <w:rsid w:val="007D0392"/>
    <w:rsid w:val="008111D6"/>
    <w:rsid w:val="00861BA5"/>
    <w:rsid w:val="008A7CE7"/>
    <w:rsid w:val="008B6FAA"/>
    <w:rsid w:val="008E6212"/>
    <w:rsid w:val="0090532B"/>
    <w:rsid w:val="00905F04"/>
    <w:rsid w:val="00910418"/>
    <w:rsid w:val="00923FB3"/>
    <w:rsid w:val="00947344"/>
    <w:rsid w:val="009A1177"/>
    <w:rsid w:val="009A2DA2"/>
    <w:rsid w:val="009B4D19"/>
    <w:rsid w:val="009D2FDE"/>
    <w:rsid w:val="009F43E0"/>
    <w:rsid w:val="00A0432A"/>
    <w:rsid w:val="00A04731"/>
    <w:rsid w:val="00A2156C"/>
    <w:rsid w:val="00A73195"/>
    <w:rsid w:val="00AC343C"/>
    <w:rsid w:val="00AC4D33"/>
    <w:rsid w:val="00AE16A4"/>
    <w:rsid w:val="00AE7A2C"/>
    <w:rsid w:val="00B551C1"/>
    <w:rsid w:val="00B6023C"/>
    <w:rsid w:val="00BA6E8F"/>
    <w:rsid w:val="00BA7F34"/>
    <w:rsid w:val="00C0300A"/>
    <w:rsid w:val="00C50049"/>
    <w:rsid w:val="00C53FE6"/>
    <w:rsid w:val="00C63C8A"/>
    <w:rsid w:val="00C74B23"/>
    <w:rsid w:val="00C766F6"/>
    <w:rsid w:val="00CB055C"/>
    <w:rsid w:val="00CC18D3"/>
    <w:rsid w:val="00CC3C27"/>
    <w:rsid w:val="00CC528D"/>
    <w:rsid w:val="00CE0A85"/>
    <w:rsid w:val="00CE5B9A"/>
    <w:rsid w:val="00D07705"/>
    <w:rsid w:val="00D155F3"/>
    <w:rsid w:val="00D26CEA"/>
    <w:rsid w:val="00D9504E"/>
    <w:rsid w:val="00DA60B7"/>
    <w:rsid w:val="00E0475D"/>
    <w:rsid w:val="00E05862"/>
    <w:rsid w:val="00E136B4"/>
    <w:rsid w:val="00E1537B"/>
    <w:rsid w:val="00E4672F"/>
    <w:rsid w:val="00E50502"/>
    <w:rsid w:val="00E674E9"/>
    <w:rsid w:val="00EB6FA1"/>
    <w:rsid w:val="00ED0615"/>
    <w:rsid w:val="00ED1C11"/>
    <w:rsid w:val="00F1108A"/>
    <w:rsid w:val="00F12D78"/>
    <w:rsid w:val="00F140BC"/>
    <w:rsid w:val="00F200AE"/>
    <w:rsid w:val="00F231F6"/>
    <w:rsid w:val="00F26B44"/>
    <w:rsid w:val="00F4703D"/>
    <w:rsid w:val="00F83B57"/>
    <w:rsid w:val="00F9109B"/>
    <w:rsid w:val="00FA02FB"/>
    <w:rsid w:val="00FA052D"/>
    <w:rsid w:val="00FC22B3"/>
    <w:rsid w:val="00FC6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D26E3905-36F0-41C6-A382-FE77592F2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2DA2"/>
    <w:pPr>
      <w:spacing w:before="120" w:after="60"/>
      <w:ind w:left="547"/>
    </w:pPr>
    <w:rPr>
      <w:rFonts w:ascii="Tahoma" w:hAnsi="Tahoma"/>
    </w:rPr>
  </w:style>
  <w:style w:type="paragraph" w:styleId="Heading1">
    <w:name w:val="heading 1"/>
    <w:basedOn w:val="Normal"/>
    <w:next w:val="Heading2"/>
    <w:autoRedefine/>
    <w:qFormat/>
    <w:rsid w:val="009A2DA2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qFormat/>
    <w:rsid w:val="009A2DA2"/>
    <w:pPr>
      <w:numPr>
        <w:ilvl w:val="1"/>
        <w:numId w:val="12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3">
    <w:name w:val="heading 3"/>
    <w:basedOn w:val="Normal"/>
    <w:next w:val="Normal"/>
    <w:autoRedefine/>
    <w:qFormat/>
    <w:rsid w:val="009A2DA2"/>
    <w:pPr>
      <w:keepNext/>
      <w:spacing w:before="180" w:after="120"/>
      <w:ind w:left="540" w:firstLine="7"/>
      <w:jc w:val="both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9A2DA2"/>
    <w:pPr>
      <w:keepNext/>
      <w:numPr>
        <w:ilvl w:val="3"/>
        <w:numId w:val="12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9A2DA2"/>
    <w:pPr>
      <w:keepNext/>
      <w:numPr>
        <w:ilvl w:val="4"/>
        <w:numId w:val="12"/>
      </w:numPr>
      <w:spacing w:before="0"/>
      <w:outlineLvl w:val="4"/>
    </w:pPr>
    <w:rPr>
      <w:rFonts w:ascii="Verdana" w:hAnsi="Verdana"/>
      <w:b/>
      <w:outline/>
      <w:shadow/>
      <w:spacing w:val="20"/>
      <w:sz w:val="40"/>
    </w:rPr>
  </w:style>
  <w:style w:type="paragraph" w:styleId="Heading6">
    <w:name w:val="heading 6"/>
    <w:basedOn w:val="Normal"/>
    <w:next w:val="Normal"/>
    <w:qFormat/>
    <w:rsid w:val="009A2DA2"/>
    <w:pPr>
      <w:keepNext/>
      <w:tabs>
        <w:tab w:val="num" w:pos="1152"/>
      </w:tabs>
      <w:ind w:left="1152" w:hanging="1152"/>
      <w:jc w:val="right"/>
      <w:outlineLvl w:val="5"/>
    </w:pPr>
    <w:rPr>
      <w:b/>
      <w:caps/>
      <w:spacing w:val="20"/>
    </w:rPr>
  </w:style>
  <w:style w:type="paragraph" w:styleId="Heading7">
    <w:name w:val="heading 7"/>
    <w:basedOn w:val="Normal"/>
    <w:next w:val="Normal"/>
    <w:qFormat/>
    <w:rsid w:val="009A2DA2"/>
    <w:pPr>
      <w:keepNext/>
      <w:numPr>
        <w:ilvl w:val="6"/>
        <w:numId w:val="12"/>
      </w:numPr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9A2DA2"/>
    <w:pPr>
      <w:numPr>
        <w:ilvl w:val="7"/>
        <w:numId w:val="12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9A2DA2"/>
    <w:pPr>
      <w:numPr>
        <w:ilvl w:val="8"/>
        <w:numId w:val="12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rsid w:val="009A2DA2"/>
    <w:pPr>
      <w:ind w:left="720"/>
      <w:jc w:val="both"/>
    </w:pPr>
  </w:style>
  <w:style w:type="paragraph" w:styleId="TOC1">
    <w:name w:val="toc 1"/>
    <w:basedOn w:val="Normal"/>
    <w:next w:val="Normal"/>
    <w:autoRedefine/>
    <w:semiHidden/>
    <w:rsid w:val="009A2DA2"/>
    <w:pPr>
      <w:tabs>
        <w:tab w:val="left" w:pos="0"/>
        <w:tab w:val="left" w:pos="1800"/>
      </w:tabs>
    </w:pPr>
  </w:style>
  <w:style w:type="paragraph" w:styleId="TOC2">
    <w:name w:val="toc 2"/>
    <w:basedOn w:val="Normal"/>
    <w:next w:val="Normal"/>
    <w:autoRedefine/>
    <w:semiHidden/>
    <w:rsid w:val="009A2DA2"/>
    <w:pPr>
      <w:spacing w:after="120"/>
      <w:ind w:left="245"/>
    </w:pPr>
  </w:style>
  <w:style w:type="paragraph" w:styleId="TOC3">
    <w:name w:val="toc 3"/>
    <w:basedOn w:val="Normal"/>
    <w:next w:val="Normal"/>
    <w:autoRedefine/>
    <w:semiHidden/>
    <w:rsid w:val="009A2DA2"/>
    <w:pPr>
      <w:spacing w:before="0"/>
      <w:ind w:left="480"/>
    </w:pPr>
    <w:rPr>
      <w:i/>
    </w:rPr>
  </w:style>
  <w:style w:type="paragraph" w:customStyle="1" w:styleId="NH-1">
    <w:name w:val="NH-1"/>
    <w:basedOn w:val="Normal"/>
    <w:next w:val="NH-2"/>
    <w:rsid w:val="009A2DA2"/>
    <w:pPr>
      <w:keepNext/>
      <w:widowControl w:val="0"/>
      <w:numPr>
        <w:numId w:val="1"/>
      </w:numPr>
    </w:pPr>
    <w:rPr>
      <w:b/>
      <w:snapToGrid w:val="0"/>
    </w:rPr>
  </w:style>
  <w:style w:type="paragraph" w:customStyle="1" w:styleId="NH-2">
    <w:name w:val="NH-2"/>
    <w:basedOn w:val="Normal"/>
    <w:next w:val="NormalIndent"/>
    <w:rsid w:val="009A2DA2"/>
    <w:pPr>
      <w:keepNext/>
      <w:widowControl w:val="0"/>
      <w:numPr>
        <w:ilvl w:val="1"/>
        <w:numId w:val="2"/>
      </w:numPr>
    </w:pPr>
    <w:rPr>
      <w:b/>
      <w:snapToGrid w:val="0"/>
    </w:rPr>
  </w:style>
  <w:style w:type="paragraph" w:customStyle="1" w:styleId="dieukhoan">
    <w:name w:val="dieu_khoan"/>
    <w:basedOn w:val="Normal"/>
    <w:rsid w:val="009A2DA2"/>
    <w:pPr>
      <w:spacing w:before="240"/>
    </w:pPr>
    <w:rPr>
      <w:b/>
      <w:color w:val="008080"/>
    </w:rPr>
  </w:style>
  <w:style w:type="paragraph" w:customStyle="1" w:styleId="Title4">
    <w:name w:val="Title4"/>
    <w:basedOn w:val="NormalIndent"/>
    <w:rsid w:val="009A2DA2"/>
    <w:pPr>
      <w:keepNext/>
      <w:spacing w:before="240"/>
    </w:pPr>
    <w:rPr>
      <w:b/>
      <w:i/>
    </w:rPr>
  </w:style>
  <w:style w:type="paragraph" w:customStyle="1" w:styleId="NH">
    <w:name w:val="NH"/>
    <w:basedOn w:val="Normal"/>
    <w:rsid w:val="009A2DA2"/>
    <w:pPr>
      <w:numPr>
        <w:numId w:val="3"/>
      </w:numPr>
      <w:spacing w:before="240" w:after="120"/>
      <w:jc w:val="center"/>
    </w:pPr>
    <w:rPr>
      <w:rFonts w:ascii="Arial Narrow" w:hAnsi="Arial Narrow"/>
      <w:b/>
      <w:color w:val="FF00FF"/>
    </w:rPr>
  </w:style>
  <w:style w:type="paragraph" w:customStyle="1" w:styleId="ghichu">
    <w:name w:val="ghi_chu"/>
    <w:basedOn w:val="Normal"/>
    <w:rsid w:val="009A2DA2"/>
    <w:pPr>
      <w:numPr>
        <w:numId w:val="5"/>
      </w:numPr>
      <w:jc w:val="both"/>
    </w:pPr>
    <w:rPr>
      <w:rFonts w:ascii="Courier New" w:hAnsi="Courier New"/>
    </w:rPr>
  </w:style>
  <w:style w:type="paragraph" w:customStyle="1" w:styleId="NVD">
    <w:name w:val="N_VD"/>
    <w:basedOn w:val="Normal"/>
    <w:rsid w:val="009A2DA2"/>
    <w:pPr>
      <w:numPr>
        <w:numId w:val="4"/>
      </w:numPr>
      <w:jc w:val="both"/>
    </w:pPr>
  </w:style>
  <w:style w:type="paragraph" w:customStyle="1" w:styleId="NVCI">
    <w:name w:val="N_VCI"/>
    <w:basedOn w:val="Normal"/>
    <w:rsid w:val="009A2DA2"/>
    <w:pPr>
      <w:keepNext/>
      <w:spacing w:after="120"/>
      <w:ind w:left="1080" w:firstLine="720"/>
      <w:jc w:val="both"/>
    </w:pPr>
    <w:rPr>
      <w:i/>
      <w:u w:val="single"/>
    </w:rPr>
  </w:style>
  <w:style w:type="paragraph" w:customStyle="1" w:styleId="NVNC10">
    <w:name w:val="N_VNC10"/>
    <w:basedOn w:val="Normal"/>
    <w:rsid w:val="009A2DA2"/>
    <w:pPr>
      <w:spacing w:before="0"/>
      <w:ind w:left="1440" w:firstLine="720"/>
      <w:jc w:val="both"/>
    </w:pPr>
    <w:rPr>
      <w:rFonts w:ascii="Courier New" w:hAnsi="Courier New"/>
    </w:rPr>
  </w:style>
  <w:style w:type="paragraph" w:customStyle="1" w:styleId="H5">
    <w:name w:val="H5"/>
    <w:basedOn w:val="NormalIndent"/>
    <w:rsid w:val="009A2DA2"/>
    <w:rPr>
      <w:b/>
      <w:i/>
      <w:color w:val="800080"/>
    </w:rPr>
  </w:style>
  <w:style w:type="paragraph" w:customStyle="1" w:styleId="NormalJob">
    <w:name w:val="NormalJob"/>
    <w:basedOn w:val="Normal"/>
    <w:rsid w:val="009A2DA2"/>
    <w:pPr>
      <w:tabs>
        <w:tab w:val="left" w:leader="dot" w:pos="3600"/>
        <w:tab w:val="left" w:leader="dot" w:pos="6120"/>
        <w:tab w:val="left" w:leader="dot" w:pos="8550"/>
      </w:tabs>
      <w:ind w:left="720"/>
      <w:jc w:val="both"/>
    </w:pPr>
  </w:style>
  <w:style w:type="paragraph" w:styleId="FootnoteText">
    <w:name w:val="footnote text"/>
    <w:basedOn w:val="Normal"/>
    <w:autoRedefine/>
    <w:semiHidden/>
    <w:rsid w:val="009A2DA2"/>
    <w:pPr>
      <w:spacing w:before="80" w:after="0"/>
      <w:ind w:left="86" w:hanging="86"/>
    </w:pPr>
    <w:rPr>
      <w:sz w:val="16"/>
    </w:rPr>
  </w:style>
  <w:style w:type="paragraph" w:customStyle="1" w:styleId="NormalFD">
    <w:name w:val="NormalFD"/>
    <w:basedOn w:val="Normal"/>
    <w:rsid w:val="009A2DA2"/>
    <w:pPr>
      <w:tabs>
        <w:tab w:val="left" w:pos="720"/>
        <w:tab w:val="left" w:leader="dot" w:pos="2160"/>
        <w:tab w:val="left" w:leader="dot" w:pos="2880"/>
        <w:tab w:val="left" w:leader="dot" w:pos="3600"/>
        <w:tab w:val="left" w:leader="dot" w:pos="4320"/>
        <w:tab w:val="right" w:leader="dot" w:pos="8280"/>
      </w:tabs>
      <w:ind w:left="720"/>
      <w:jc w:val="both"/>
    </w:pPr>
    <w:rPr>
      <w:color w:val="000000"/>
    </w:rPr>
  </w:style>
  <w:style w:type="paragraph" w:customStyle="1" w:styleId="HChapterl">
    <w:name w:val="HChapterl"/>
    <w:basedOn w:val="Normal"/>
    <w:next w:val="Normal"/>
    <w:rsid w:val="009A2DA2"/>
    <w:pPr>
      <w:keepNext/>
      <w:pageBreakBefore/>
      <w:pBdr>
        <w:bottom w:val="thinThickMediumGap" w:sz="36" w:space="1" w:color="auto"/>
      </w:pBdr>
      <w:spacing w:before="840" w:after="360"/>
      <w:jc w:val="right"/>
    </w:pPr>
    <w:rPr>
      <w:rFonts w:ascii="Arial Black" w:hAnsi="Arial Black"/>
      <w:caps/>
      <w:sz w:val="32"/>
    </w:rPr>
  </w:style>
  <w:style w:type="paragraph" w:customStyle="1" w:styleId="NFSS">
    <w:name w:val="N_FSS"/>
    <w:basedOn w:val="Normal"/>
    <w:rsid w:val="009A2DA2"/>
    <w:pPr>
      <w:tabs>
        <w:tab w:val="left" w:leader="dot" w:pos="1440"/>
        <w:tab w:val="left" w:leader="dot" w:pos="2880"/>
        <w:tab w:val="left" w:leader="dot" w:pos="3600"/>
        <w:tab w:val="left" w:leader="dot" w:pos="4320"/>
        <w:tab w:val="left" w:leader="dot" w:pos="5040"/>
        <w:tab w:val="left" w:leader="dot" w:pos="5760"/>
        <w:tab w:val="left" w:leader="dot" w:pos="6480"/>
        <w:tab w:val="right" w:leader="dot" w:pos="8640"/>
      </w:tabs>
    </w:pPr>
  </w:style>
  <w:style w:type="paragraph" w:customStyle="1" w:styleId="NormalText">
    <w:name w:val="NormalText"/>
    <w:basedOn w:val="Normal"/>
    <w:rsid w:val="009A2DA2"/>
    <w:pPr>
      <w:tabs>
        <w:tab w:val="left" w:pos="720"/>
        <w:tab w:val="left" w:leader="dot" w:pos="2880"/>
        <w:tab w:val="left" w:leader="dot" w:pos="4320"/>
        <w:tab w:val="right" w:leader="dot" w:pos="8280"/>
      </w:tabs>
      <w:ind w:left="720"/>
      <w:jc w:val="both"/>
    </w:pPr>
    <w:rPr>
      <w:color w:val="000000"/>
    </w:rPr>
  </w:style>
  <w:style w:type="character" w:styleId="FootnoteReference">
    <w:name w:val="footnote reference"/>
    <w:basedOn w:val="DefaultParagraphFont"/>
    <w:semiHidden/>
    <w:rsid w:val="009A2DA2"/>
    <w:rPr>
      <w:vertAlign w:val="superscript"/>
    </w:rPr>
  </w:style>
  <w:style w:type="paragraph" w:styleId="Caption">
    <w:name w:val="caption"/>
    <w:basedOn w:val="Normal"/>
    <w:next w:val="Normal"/>
    <w:qFormat/>
    <w:rsid w:val="009A2DA2"/>
    <w:pPr>
      <w:jc w:val="right"/>
    </w:pPr>
    <w:rPr>
      <w:b/>
      <w:i/>
      <w:u w:val="single"/>
    </w:rPr>
  </w:style>
  <w:style w:type="paragraph" w:styleId="Header">
    <w:name w:val="header"/>
    <w:basedOn w:val="Normal"/>
    <w:autoRedefine/>
    <w:rsid w:val="009A2DA2"/>
    <w:rPr>
      <w:rFonts w:ascii=".VnArial" w:hAnsi=".VnArial"/>
      <w:sz w:val="16"/>
    </w:rPr>
  </w:style>
  <w:style w:type="paragraph" w:styleId="Footer">
    <w:name w:val="footer"/>
    <w:basedOn w:val="Normal"/>
    <w:autoRedefine/>
    <w:rsid w:val="009A2DA2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styleId="PageNumber">
    <w:name w:val="page number"/>
    <w:basedOn w:val="DefaultParagraphFont"/>
    <w:rsid w:val="009A2DA2"/>
  </w:style>
  <w:style w:type="paragraph" w:customStyle="1" w:styleId="Content">
    <w:name w:val="Content"/>
    <w:basedOn w:val="Normal"/>
    <w:rsid w:val="009A2DA2"/>
    <w:pPr>
      <w:spacing w:before="0"/>
      <w:jc w:val="both"/>
    </w:pPr>
  </w:style>
  <w:style w:type="paragraph" w:styleId="PlainText">
    <w:name w:val="Plain Text"/>
    <w:basedOn w:val="Normal"/>
    <w:rsid w:val="009A2DA2"/>
    <w:pPr>
      <w:widowControl w:val="0"/>
    </w:pPr>
    <w:rPr>
      <w:rFonts w:ascii="Courier New" w:hAnsi="Courier New"/>
      <w:snapToGrid w:val="0"/>
    </w:rPr>
  </w:style>
  <w:style w:type="paragraph" w:customStyle="1" w:styleId="NormalNV">
    <w:name w:val="NormalNV"/>
    <w:basedOn w:val="Normal"/>
    <w:rsid w:val="009A2DA2"/>
    <w:pPr>
      <w:tabs>
        <w:tab w:val="left" w:pos="720"/>
        <w:tab w:val="left" w:pos="2160"/>
        <w:tab w:val="right" w:leader="dot" w:pos="8640"/>
      </w:tabs>
    </w:pPr>
    <w:rPr>
      <w:rFonts w:ascii=".VnTime" w:hAnsi=".VnTime"/>
      <w:snapToGrid w:val="0"/>
      <w:sz w:val="24"/>
      <w:lang w:val="en-GB"/>
    </w:rPr>
  </w:style>
  <w:style w:type="character" w:styleId="Hyperlink">
    <w:name w:val="Hyperlink"/>
    <w:basedOn w:val="DefaultParagraphFont"/>
    <w:rsid w:val="009A2DA2"/>
    <w:rPr>
      <w:color w:val="0000FF"/>
      <w:u w:val="single"/>
    </w:rPr>
  </w:style>
  <w:style w:type="character" w:styleId="FollowedHyperlink">
    <w:name w:val="FollowedHyperlink"/>
    <w:basedOn w:val="DefaultParagraphFont"/>
    <w:rsid w:val="009A2DA2"/>
    <w:rPr>
      <w:color w:val="800080"/>
      <w:u w:val="single"/>
    </w:rPr>
  </w:style>
  <w:style w:type="paragraph" w:customStyle="1" w:styleId="Bang">
    <w:name w:val="Bang"/>
    <w:basedOn w:val="Header"/>
    <w:autoRedefine/>
    <w:rsid w:val="00E674E9"/>
    <w:pPr>
      <w:spacing w:before="80" w:after="80"/>
      <w:ind w:left="0"/>
    </w:pPr>
    <w:rPr>
      <w:rFonts w:ascii="Times New Roman" w:hAnsi="Times New Roman"/>
      <w:bCs/>
      <w:sz w:val="22"/>
      <w:szCs w:val="22"/>
    </w:rPr>
  </w:style>
  <w:style w:type="paragraph" w:customStyle="1" w:styleId="NormalTB">
    <w:name w:val="NormalTB"/>
    <w:rsid w:val="009A2DA2"/>
    <w:pPr>
      <w:jc w:val="center"/>
    </w:pPr>
    <w:rPr>
      <w:rFonts w:ascii=".VnTime" w:hAnsi=".VnTime"/>
      <w:lang w:val="en-GB"/>
    </w:rPr>
  </w:style>
  <w:style w:type="paragraph" w:customStyle="1" w:styleId="Vidu">
    <w:name w:val="Vidu"/>
    <w:basedOn w:val="Normal"/>
    <w:rsid w:val="009A2DA2"/>
    <w:pPr>
      <w:numPr>
        <w:numId w:val="6"/>
      </w:numPr>
      <w:spacing w:before="0"/>
      <w:jc w:val="both"/>
    </w:pPr>
  </w:style>
  <w:style w:type="paragraph" w:customStyle="1" w:styleId="Mucvidu">
    <w:name w:val="Mucvidu"/>
    <w:basedOn w:val="Vidu"/>
    <w:rsid w:val="009A2DA2"/>
    <w:pPr>
      <w:numPr>
        <w:numId w:val="7"/>
      </w:numPr>
      <w:tabs>
        <w:tab w:val="clear" w:pos="360"/>
      </w:tabs>
      <w:ind w:left="1080"/>
    </w:pPr>
  </w:style>
  <w:style w:type="paragraph" w:customStyle="1" w:styleId="Tailieu">
    <w:name w:val="Tailieu"/>
    <w:basedOn w:val="Refer"/>
    <w:rsid w:val="009A2DA2"/>
    <w:pPr>
      <w:numPr>
        <w:numId w:val="8"/>
      </w:numPr>
    </w:pPr>
    <w:rPr>
      <w:sz w:val="28"/>
    </w:rPr>
  </w:style>
  <w:style w:type="paragraph" w:customStyle="1" w:styleId="Refer">
    <w:name w:val="Refer"/>
    <w:basedOn w:val="Normal"/>
    <w:rsid w:val="009A2DA2"/>
    <w:pPr>
      <w:spacing w:before="0" w:after="120"/>
      <w:ind w:left="709" w:firstLine="720"/>
      <w:jc w:val="both"/>
    </w:pPr>
  </w:style>
  <w:style w:type="paragraph" w:customStyle="1" w:styleId="Point">
    <w:name w:val="Point"/>
    <w:basedOn w:val="Header"/>
    <w:rsid w:val="009A2DA2"/>
    <w:pPr>
      <w:numPr>
        <w:numId w:val="9"/>
      </w:numPr>
      <w:spacing w:before="0"/>
      <w:jc w:val="both"/>
    </w:pPr>
    <w:rPr>
      <w:rFonts w:ascii="Arial" w:hAnsi="Arial"/>
      <w:sz w:val="20"/>
    </w:rPr>
  </w:style>
  <w:style w:type="paragraph" w:customStyle="1" w:styleId="TableTitle">
    <w:name w:val="Table Title"/>
    <w:basedOn w:val="NormalIndent"/>
    <w:autoRedefine/>
    <w:rsid w:val="009A2DA2"/>
    <w:pPr>
      <w:keepNext/>
      <w:widowControl w:val="0"/>
      <w:numPr>
        <w:numId w:val="10"/>
      </w:numPr>
      <w:ind w:left="0" w:right="29"/>
      <w:jc w:val="right"/>
    </w:pPr>
    <w:rPr>
      <w:rFonts w:ascii=".VnTime" w:hAnsi=".VnTime"/>
      <w:snapToGrid w:val="0"/>
    </w:rPr>
  </w:style>
  <w:style w:type="paragraph" w:customStyle="1" w:styleId="HeaderTitle">
    <w:name w:val="Header Title"/>
    <w:basedOn w:val="Heading6"/>
    <w:autoRedefine/>
    <w:rsid w:val="00671FE4"/>
    <w:pPr>
      <w:tabs>
        <w:tab w:val="clear" w:pos="1152"/>
      </w:tabs>
      <w:spacing w:after="0" w:line="360" w:lineRule="auto"/>
      <w:ind w:left="0" w:firstLine="0"/>
    </w:pPr>
    <w:rPr>
      <w:rFonts w:ascii="Arial Black" w:hAnsi="Arial Black"/>
      <w:bCs/>
      <w:color w:val="000000"/>
      <w:spacing w:val="60"/>
      <w:sz w:val="24"/>
    </w:rPr>
  </w:style>
  <w:style w:type="paragraph" w:customStyle="1" w:styleId="HeaderTitle2">
    <w:name w:val="Header Title2"/>
    <w:basedOn w:val="HeaderTitle"/>
    <w:rsid w:val="009A2DA2"/>
    <w:rPr>
      <w:rFonts w:ascii=".VnHelvetIns" w:hAnsi=".VnHelvetIns"/>
      <w:caps w:val="0"/>
      <w:outline/>
      <w:sz w:val="40"/>
    </w:rPr>
  </w:style>
  <w:style w:type="paragraph" w:customStyle="1" w:styleId="Bang2">
    <w:name w:val="Bang 2"/>
    <w:autoRedefine/>
    <w:rsid w:val="009A2DA2"/>
    <w:pPr>
      <w:jc w:val="center"/>
    </w:pPr>
    <w:rPr>
      <w:rFonts w:ascii="Verdana" w:hAnsi="Verdana"/>
      <w:b/>
      <w:color w:val="000080"/>
    </w:rPr>
  </w:style>
  <w:style w:type="paragraph" w:customStyle="1" w:styleId="Bang3">
    <w:name w:val="Bang 3"/>
    <w:basedOn w:val="Bang2"/>
    <w:rsid w:val="009A2DA2"/>
    <w:rPr>
      <w:rFonts w:cs="Tahoma"/>
      <w:b w:val="0"/>
      <w:i/>
    </w:rPr>
  </w:style>
  <w:style w:type="paragraph" w:customStyle="1" w:styleId="Style1">
    <w:name w:val="Style1"/>
    <w:rsid w:val="009A2DA2"/>
    <w:pPr>
      <w:jc w:val="center"/>
    </w:pPr>
    <w:rPr>
      <w:rFonts w:ascii="Tahoma" w:hAnsi="Tahoma"/>
      <w:b/>
      <w:color w:val="6E2500"/>
    </w:rPr>
  </w:style>
  <w:style w:type="paragraph" w:customStyle="1" w:styleId="HeadingLv1">
    <w:name w:val="Heading Lv1"/>
    <w:autoRedefine/>
    <w:rsid w:val="00192AEE"/>
    <w:pPr>
      <w:spacing w:before="80" w:after="80"/>
    </w:pPr>
    <w:rPr>
      <w:rFonts w:ascii="Tahoma" w:hAnsi="Tahoma"/>
      <w:b/>
      <w:color w:val="6E2500"/>
      <w:sz w:val="18"/>
    </w:rPr>
  </w:style>
  <w:style w:type="paragraph" w:customStyle="1" w:styleId="headingbang">
    <w:name w:val="heading bang"/>
    <w:basedOn w:val="HeadingLv1"/>
    <w:rsid w:val="009A2DA2"/>
    <w:pPr>
      <w:jc w:val="center"/>
    </w:pPr>
  </w:style>
  <w:style w:type="paragraph" w:customStyle="1" w:styleId="HeadingLv2">
    <w:name w:val="Heading Lv2"/>
    <w:basedOn w:val="headingbang"/>
    <w:autoRedefine/>
    <w:rsid w:val="009A2DA2"/>
    <w:pPr>
      <w:jc w:val="left"/>
    </w:pPr>
    <w:rPr>
      <w:rFonts w:ascii="Verdana" w:hAnsi="Verdana"/>
      <w:color w:val="003400"/>
    </w:rPr>
  </w:style>
  <w:style w:type="paragraph" w:customStyle="1" w:styleId="Ss">
    <w:name w:val="Ss"/>
    <w:basedOn w:val="Bang"/>
    <w:rsid w:val="009A2DA2"/>
    <w:pPr>
      <w:shd w:val="clear" w:color="auto" w:fill="FFE8E1"/>
    </w:pPr>
  </w:style>
  <w:style w:type="paragraph" w:styleId="BalloonText">
    <w:name w:val="Balloon Text"/>
    <w:basedOn w:val="Normal"/>
    <w:link w:val="BalloonTextChar"/>
    <w:rsid w:val="00C50049"/>
    <w:pPr>
      <w:spacing w:before="0" w:after="0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500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ng\Desktop\VNBD-%20Voluntary%20non-remunerated%20blood%20donation%20VNBD\Package_E\Template_Progress%20Repor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Template_Progress Report.dot</Template>
  <TotalTime>297</TotalTime>
  <Pages>4</Pages>
  <Words>558</Words>
  <Characters>3182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Template_Progress report</vt:lpstr>
    </vt:vector>
  </TitlesOfParts>
  <Manager>Nguyen Thanh Nam</Manager>
  <Company>FPT Software</Company>
  <LinksUpToDate>false</LinksUpToDate>
  <CharactersWithSpaces>3733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Template_Progress report</dc:title>
  <dc:subject>v 1.0</dc:subject>
  <dc:creator>Hang</dc:creator>
  <dc:description>Newly issue</dc:description>
  <cp:lastModifiedBy>Nam Nguyễn Thành</cp:lastModifiedBy>
  <cp:revision>88</cp:revision>
  <cp:lastPrinted>2000-08-14T03:46:00Z</cp:lastPrinted>
  <dcterms:created xsi:type="dcterms:W3CDTF">2013-09-15T15:51:00Z</dcterms:created>
  <dcterms:modified xsi:type="dcterms:W3CDTF">2015-05-20T16:51:00Z</dcterms:modified>
  <cp:category>Template</cp:category>
</cp:coreProperties>
</file>