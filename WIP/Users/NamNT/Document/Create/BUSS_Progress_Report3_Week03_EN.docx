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CE5B9A" w:rsidP="00D943A4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Bus User </w:t>
            </w:r>
            <w:r w:rsidR="00D943A4">
              <w:rPr>
                <w:rFonts w:ascii="Arial" w:hAnsi="Arial"/>
                <w:color w:val="auto"/>
                <w:sz w:val="20"/>
                <w:szCs w:val="20"/>
              </w:rPr>
              <w:t>Support System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D943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BUSS</w:t>
            </w:r>
            <w:bookmarkStart w:id="0" w:name="_GoBack"/>
            <w:bookmarkEnd w:id="0"/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Project </w:t>
            </w:r>
            <w:r w:rsidR="00F200AE" w:rsidRPr="00713D78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8526F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69357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192AEE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92AE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Reporting period</w:t>
            </w:r>
            <w:r w:rsidRPr="00713D78"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B7CA7" w:rsidRDefault="008526F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4B3D68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– 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FB7CA7" w:rsidRDefault="007C2D2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3C236A" w:rsidRPr="00FB7CA7">
              <w:rPr>
                <w:rFonts w:ascii="Arial" w:hAnsi="Arial"/>
                <w:color w:val="auto"/>
                <w:sz w:val="20"/>
                <w:szCs w:val="20"/>
              </w:rPr>
              <w:t>-08</w:t>
            </w:r>
            <w:r w:rsidR="00B6023C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Team size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FB7CA7" w:rsidRDefault="00A0432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Nam, Trinh Thi Tuyet Mai, Nguyen Le Tuan Cuong,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35</w:t>
            </w:r>
            <w:r w:rsidR="00AE16A4" w:rsidRPr="00FB7CA7"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AE16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1 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>person-day = 8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8526FE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</w:t>
            </w:r>
            <w:r w:rsidR="008526FE">
              <w:rPr>
                <w:rFonts w:ascii="Arial" w:hAnsi="Arial"/>
                <w:color w:val="auto"/>
                <w:sz w:val="20"/>
                <w:szCs w:val="20"/>
              </w:rPr>
              <w:t>3</w:t>
            </w:r>
            <w:r w:rsidRPr="00FB7CA7">
              <w:rPr>
                <w:rFonts w:ascii="Arial" w:hAnsi="Arial"/>
                <w:color w:val="auto"/>
                <w:sz w:val="20"/>
                <w:szCs w:val="20"/>
              </w:rPr>
              <w:t>.5</w:t>
            </w:r>
            <w:r w:rsidR="00246CC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FB7CA7" w:rsidRDefault="008526F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280</w:t>
            </w:r>
            <w:r w:rsidR="00F83B5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Delivera</w:t>
            </w:r>
            <w:r w:rsidR="00157DDD" w:rsidRPr="00713D78">
              <w:t>bl</w:t>
            </w:r>
            <w:r w:rsidRPr="00713D78">
              <w:t>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Re-schedule</w:t>
            </w: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191C42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AA4BAD">
              <w:rPr>
                <w:rFonts w:ascii="Arial" w:hAnsi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1935" w:type="dxa"/>
            <w:vAlign w:val="center"/>
          </w:tcPr>
          <w:p w:rsidR="000A551A" w:rsidRPr="00BD7FB5" w:rsidRDefault="00C0300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0A551A" w:rsidRPr="00BD7FB5" w:rsidRDefault="001C0EF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AA4BAD">
              <w:rPr>
                <w:rFonts w:ascii="Arial" w:hAnsi="Arial"/>
                <w:color w:val="auto"/>
                <w:sz w:val="20"/>
                <w:szCs w:val="20"/>
              </w:rPr>
              <w:t xml:space="preserve"> 3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JP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1C0EFD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AA4BAD" w:rsidRPr="00B551C1" w:rsidTr="00F1108A">
        <w:tc>
          <w:tcPr>
            <w:tcW w:w="2835" w:type="dxa"/>
            <w:vAlign w:val="center"/>
          </w:tcPr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SRS</w:t>
            </w:r>
          </w:p>
        </w:tc>
        <w:tc>
          <w:tcPr>
            <w:tcW w:w="1935" w:type="dxa"/>
            <w:vAlign w:val="center"/>
          </w:tcPr>
          <w:p w:rsidR="00AA4BAD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AA4BAD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  <w:p w:rsidR="00AA4BAD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AA4BAD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AA4BAD" w:rsidRPr="00BD7FB5" w:rsidRDefault="003D7F71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AA4BAD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06</w:t>
            </w:r>
            <w:r w:rsidR="00AA4BAD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AA4BAD" w:rsidRPr="00BD7FB5" w:rsidRDefault="001C0EF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In progress (60%)</w:t>
            </w:r>
          </w:p>
        </w:tc>
        <w:tc>
          <w:tcPr>
            <w:tcW w:w="992" w:type="dxa"/>
            <w:vAlign w:val="center"/>
          </w:tcPr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Study Android basic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1326" w:type="dxa"/>
            <w:vAlign w:val="center"/>
          </w:tcPr>
          <w:p w:rsidR="00FA26A9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BA4FEF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(9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0%)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E11151" w:rsidRPr="00B551C1" w:rsidTr="00F1108A">
        <w:tc>
          <w:tcPr>
            <w:tcW w:w="2835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Study web service</w:t>
            </w:r>
          </w:p>
        </w:tc>
        <w:tc>
          <w:tcPr>
            <w:tcW w:w="1935" w:type="dxa"/>
            <w:vAlign w:val="center"/>
          </w:tcPr>
          <w:p w:rsidR="00E11151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05-06-2015</w:t>
            </w:r>
          </w:p>
        </w:tc>
        <w:tc>
          <w:tcPr>
            <w:tcW w:w="992" w:type="dxa"/>
            <w:vAlign w:val="center"/>
          </w:tcPr>
          <w:p w:rsidR="00E11151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0%)</w:t>
            </w:r>
          </w:p>
        </w:tc>
        <w:tc>
          <w:tcPr>
            <w:tcW w:w="992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Delivera</w:t>
            </w:r>
            <w:r w:rsidR="004D2BC3">
              <w:t>bl</w:t>
            </w:r>
            <w:r w:rsidRPr="00713D78">
              <w:t>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Study Android basic</w:t>
            </w:r>
          </w:p>
        </w:tc>
        <w:tc>
          <w:tcPr>
            <w:tcW w:w="2160" w:type="dxa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C74B23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C74B23" w:rsidRPr="00BD7FB5" w:rsidRDefault="006A6285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Pr="00BD7FB5" w:rsidRDefault="005164A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Demo map</w:t>
            </w:r>
            <w:r w:rsidR="001151BA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, call web service</w:t>
            </w:r>
          </w:p>
        </w:tc>
        <w:tc>
          <w:tcPr>
            <w:tcW w:w="2160" w:type="dxa"/>
          </w:tcPr>
          <w:p w:rsidR="00317B3B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317B3B" w:rsidRPr="00BD7FB5" w:rsidRDefault="00EB6FA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Code demo</w:t>
            </w:r>
          </w:p>
        </w:tc>
        <w:tc>
          <w:tcPr>
            <w:tcW w:w="2340" w:type="dxa"/>
            <w:vAlign w:val="center"/>
          </w:tcPr>
          <w:p w:rsidR="00317B3B" w:rsidRPr="00BD7FB5" w:rsidRDefault="00322B2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317B3B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C74B23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BD7FB5" w:rsidRDefault="003D7F7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3D7F71" w:rsidRPr="00B551C1" w:rsidTr="0022107E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SRS</w:t>
            </w:r>
          </w:p>
        </w:tc>
        <w:tc>
          <w:tcPr>
            <w:tcW w:w="2160" w:type="dxa"/>
            <w:vAlign w:val="center"/>
          </w:tcPr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05/06/2015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75643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Study Web service </w:t>
            </w:r>
          </w:p>
        </w:tc>
        <w:tc>
          <w:tcPr>
            <w:tcW w:w="2160" w:type="dxa"/>
          </w:tcPr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>Nguyen Thanh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 xml:space="preserve">Source 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>code/guideline</w:t>
            </w:r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>Q&amp;A Management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3D7F71" w:rsidRPr="00BD7FB5" w:rsidRDefault="00322B27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Architecture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Screen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Database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Class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410FF3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 w:rsidR="003D7F71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3D7F71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322B27">
              <w:rPr>
                <w:rFonts w:ascii="Arial" w:hAnsi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3D7F71" w:rsidRPr="00BD7FB5" w:rsidRDefault="00322B27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05-06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Checklist Architecture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Screen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Database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Class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3D7F71" w:rsidRPr="00D129C3" w:rsidRDefault="003D7F71" w:rsidP="003D7F71">
            <w:pPr>
              <w:pStyle w:val="Bang"/>
              <w:rPr>
                <w:rFonts w:ascii="MS Mincho" w:hAnsi="MS Mincho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</w:tbl>
    <w:p w:rsidR="00C74B23" w:rsidRPr="00B551C1" w:rsidRDefault="004B3D68" w:rsidP="00535CD3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</w:t>
      </w:r>
      <w:r w:rsidR="00174C3B">
        <w:rPr>
          <w:rFonts w:ascii="Times New Roman" w:hAnsi="Times New Roman"/>
          <w:sz w:val="22"/>
          <w:szCs w:val="22"/>
        </w:rPr>
        <w:t>bl</w:t>
      </w:r>
      <w:r w:rsidRPr="00B551C1">
        <w:rPr>
          <w:rFonts w:ascii="Times New Roman" w:hAnsi="Times New Roman"/>
          <w:sz w:val="22"/>
          <w:szCs w:val="22"/>
        </w:rPr>
        <w:t>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35CD3" w:rsidRDefault="00535CD3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7F4294">
      <w:headerReference w:type="default" r:id="rId8"/>
      <w:footerReference w:type="default" r:id="rId9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F3B" w:rsidRDefault="00F51F3B">
      <w:r>
        <w:separator/>
      </w:r>
    </w:p>
  </w:endnote>
  <w:endnote w:type="continuationSeparator" w:id="0">
    <w:p w:rsidR="00F51F3B" w:rsidRDefault="00F5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Pr="00AB009D" w:rsidRDefault="00174C3B" w:rsidP="00AB009D">
    <w:pPr>
      <w:pStyle w:val="Footer"/>
    </w:pPr>
    <w:r w:rsidRPr="00AB009D">
      <w:t>BUIN</w:t>
    </w:r>
    <w:r w:rsidR="001410E2" w:rsidRPr="00AB009D">
      <w:t>_Progress_Report</w:t>
    </w:r>
    <w:r w:rsidR="00AB009D" w:rsidRPr="00AB009D">
      <w:t>2_Week02</w:t>
    </w:r>
    <w:r w:rsidR="003322A8" w:rsidRPr="00AB009D">
      <w:t>_EN</w:t>
    </w:r>
    <w:r w:rsidR="004B3D68" w:rsidRPr="00AB009D">
      <w:tab/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PAGE </w:instrText>
    </w:r>
    <w:r w:rsidR="00492E30" w:rsidRPr="00AB009D">
      <w:rPr>
        <w:rStyle w:val="PageNumber"/>
      </w:rPr>
      <w:fldChar w:fldCharType="separate"/>
    </w:r>
    <w:r w:rsidR="00D943A4">
      <w:rPr>
        <w:rStyle w:val="PageNumber"/>
        <w:noProof/>
      </w:rPr>
      <w:t>1</w:t>
    </w:r>
    <w:r w:rsidR="00492E30" w:rsidRPr="00AB009D">
      <w:rPr>
        <w:rStyle w:val="PageNumber"/>
      </w:rPr>
      <w:fldChar w:fldCharType="end"/>
    </w:r>
    <w:r w:rsidR="004B3D68" w:rsidRPr="00AB009D">
      <w:rPr>
        <w:rStyle w:val="PageNumber"/>
      </w:rPr>
      <w:t>/</w:t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NUMPAGES </w:instrText>
    </w:r>
    <w:r w:rsidR="00492E30" w:rsidRPr="00AB009D">
      <w:rPr>
        <w:rStyle w:val="PageNumber"/>
      </w:rPr>
      <w:fldChar w:fldCharType="separate"/>
    </w:r>
    <w:r w:rsidR="00D943A4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F3B" w:rsidRDefault="00F51F3B">
      <w:r>
        <w:separator/>
      </w:r>
    </w:p>
  </w:footnote>
  <w:footnote w:type="continuationSeparator" w:id="0">
    <w:p w:rsidR="00F51F3B" w:rsidRDefault="00F51F3B">
      <w:r>
        <w:continuationSeparator/>
      </w:r>
    </w:p>
  </w:footnote>
  <w:footnote w:id="1">
    <w:p w:rsidR="004B3D68" w:rsidRDefault="004B3D68" w:rsidP="008B7EA6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09D" w:rsidRPr="00AB009D" w:rsidRDefault="00AB009D" w:rsidP="00AB009D">
    <w:pPr>
      <w:pStyle w:val="Header"/>
    </w:pPr>
    <w:r w:rsidRPr="00AB009D">
      <w:t>BUIN_Progress_Report2_Week02_EN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0261F"/>
    <w:rsid w:val="0001505A"/>
    <w:rsid w:val="000207BA"/>
    <w:rsid w:val="00033861"/>
    <w:rsid w:val="00045DB9"/>
    <w:rsid w:val="000A3E3D"/>
    <w:rsid w:val="000A4F20"/>
    <w:rsid w:val="000A551A"/>
    <w:rsid w:val="000B11C4"/>
    <w:rsid w:val="000B543E"/>
    <w:rsid w:val="000E13F8"/>
    <w:rsid w:val="001151BA"/>
    <w:rsid w:val="00116A50"/>
    <w:rsid w:val="00125198"/>
    <w:rsid w:val="00125298"/>
    <w:rsid w:val="001410E2"/>
    <w:rsid w:val="00152F77"/>
    <w:rsid w:val="00157DDD"/>
    <w:rsid w:val="001679E6"/>
    <w:rsid w:val="00174C3B"/>
    <w:rsid w:val="00177638"/>
    <w:rsid w:val="001916F2"/>
    <w:rsid w:val="00191C42"/>
    <w:rsid w:val="00192AEE"/>
    <w:rsid w:val="001955F3"/>
    <w:rsid w:val="001B1849"/>
    <w:rsid w:val="001C03E1"/>
    <w:rsid w:val="001C0EFD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2B27"/>
    <w:rsid w:val="0032484C"/>
    <w:rsid w:val="003322A8"/>
    <w:rsid w:val="003378CA"/>
    <w:rsid w:val="00350774"/>
    <w:rsid w:val="003C236A"/>
    <w:rsid w:val="003C3EFF"/>
    <w:rsid w:val="003D7F71"/>
    <w:rsid w:val="00410FF3"/>
    <w:rsid w:val="00421092"/>
    <w:rsid w:val="004835B6"/>
    <w:rsid w:val="00492E30"/>
    <w:rsid w:val="00494A0E"/>
    <w:rsid w:val="004A641E"/>
    <w:rsid w:val="004B3D68"/>
    <w:rsid w:val="004C6EC4"/>
    <w:rsid w:val="004D2BC3"/>
    <w:rsid w:val="004D5A28"/>
    <w:rsid w:val="004E395B"/>
    <w:rsid w:val="004E3DC0"/>
    <w:rsid w:val="004F5A80"/>
    <w:rsid w:val="0050377C"/>
    <w:rsid w:val="005164AA"/>
    <w:rsid w:val="00535CD3"/>
    <w:rsid w:val="005479CB"/>
    <w:rsid w:val="00556C2E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A6285"/>
    <w:rsid w:val="006B7EE0"/>
    <w:rsid w:val="006D67AE"/>
    <w:rsid w:val="00713D78"/>
    <w:rsid w:val="00734BC7"/>
    <w:rsid w:val="00742D86"/>
    <w:rsid w:val="00756433"/>
    <w:rsid w:val="007705F9"/>
    <w:rsid w:val="007819D7"/>
    <w:rsid w:val="00782600"/>
    <w:rsid w:val="00785DA6"/>
    <w:rsid w:val="007C2D2B"/>
    <w:rsid w:val="007C4C8D"/>
    <w:rsid w:val="007D0392"/>
    <w:rsid w:val="007F4294"/>
    <w:rsid w:val="008111D6"/>
    <w:rsid w:val="008174A3"/>
    <w:rsid w:val="008526FE"/>
    <w:rsid w:val="00861BA5"/>
    <w:rsid w:val="008A7CE7"/>
    <w:rsid w:val="008B6FAA"/>
    <w:rsid w:val="008B7EA6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43447"/>
    <w:rsid w:val="00A73195"/>
    <w:rsid w:val="00AA4BAD"/>
    <w:rsid w:val="00AB009D"/>
    <w:rsid w:val="00AC343C"/>
    <w:rsid w:val="00AC4D33"/>
    <w:rsid w:val="00AE16A4"/>
    <w:rsid w:val="00AE7A2C"/>
    <w:rsid w:val="00B43BBB"/>
    <w:rsid w:val="00B551C1"/>
    <w:rsid w:val="00B6023C"/>
    <w:rsid w:val="00B97463"/>
    <w:rsid w:val="00BA4FEF"/>
    <w:rsid w:val="00BA6E8F"/>
    <w:rsid w:val="00BA7F34"/>
    <w:rsid w:val="00BD7FB5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29C3"/>
    <w:rsid w:val="00D136C4"/>
    <w:rsid w:val="00D155F3"/>
    <w:rsid w:val="00D204C2"/>
    <w:rsid w:val="00D26CEA"/>
    <w:rsid w:val="00D372AE"/>
    <w:rsid w:val="00D943A4"/>
    <w:rsid w:val="00D94851"/>
    <w:rsid w:val="00D9504E"/>
    <w:rsid w:val="00DA60B7"/>
    <w:rsid w:val="00E0475D"/>
    <w:rsid w:val="00E05862"/>
    <w:rsid w:val="00E11151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51F3B"/>
    <w:rsid w:val="00F83B57"/>
    <w:rsid w:val="00F87CE2"/>
    <w:rsid w:val="00F9109B"/>
    <w:rsid w:val="00FA02FB"/>
    <w:rsid w:val="00FA052D"/>
    <w:rsid w:val="00FA26A9"/>
    <w:rsid w:val="00FB7CA7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AB009D"/>
    <w:pPr>
      <w:ind w:left="90"/>
    </w:pPr>
    <w:rPr>
      <w:rFonts w:ascii="Arial" w:hAnsi="Arial" w:cs="Arial"/>
      <w:color w:val="A6A6A6" w:themeColor="background1" w:themeShade="A6"/>
    </w:rPr>
  </w:style>
  <w:style w:type="paragraph" w:styleId="Footer">
    <w:name w:val="footer"/>
    <w:basedOn w:val="Normal"/>
    <w:autoRedefine/>
    <w:rsid w:val="00AB009D"/>
    <w:pPr>
      <w:pBdr>
        <w:top w:val="single" w:sz="4" w:space="1" w:color="auto"/>
      </w:pBdr>
      <w:tabs>
        <w:tab w:val="right" w:pos="9360"/>
      </w:tabs>
      <w:ind w:left="0"/>
    </w:pPr>
    <w:rPr>
      <w:rFonts w:ascii="Arial" w:hAnsi="Arial" w:cs="Arial"/>
      <w:color w:val="A6A6A6" w:themeColor="background1" w:themeShade="A6"/>
      <w:lang w:eastAsia="ja-JP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FB7CA7"/>
    <w:pPr>
      <w:spacing w:before="80" w:after="80"/>
    </w:pPr>
    <w:rPr>
      <w:rFonts w:ascii="Arial" w:hAnsi="Arial" w:cs="Arial"/>
      <w:b/>
      <w:color w:val="6E2500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365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119</cp:revision>
  <cp:lastPrinted>2000-08-14T03:46:00Z</cp:lastPrinted>
  <dcterms:created xsi:type="dcterms:W3CDTF">2013-09-15T15:51:00Z</dcterms:created>
  <dcterms:modified xsi:type="dcterms:W3CDTF">2015-06-07T02:19:00Z</dcterms:modified>
  <cp:category>Template</cp:category>
</cp:coreProperties>
</file>