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352D9D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59001F">
                    <w:rPr>
                      <w:b/>
                      <w:noProof/>
                      <w:lang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4B3D68" w:rsidP="003B01C1">
            <w:pPr>
              <w:pStyle w:val="Bang"/>
            </w:pP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4B3D68" w:rsidP="003B01C1">
            <w:pPr>
              <w:pStyle w:val="Bang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t>Trinh Thi Tuyet Mai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t>Nguyen Thanh Nam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t>05-15-2015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rPr>
                <w:rStyle w:val="shorttext"/>
                <w:rFonts w:hint="eastAsia"/>
              </w:rPr>
              <w:t>スーパーバイザ</w:t>
            </w:r>
            <w:r>
              <w:rPr>
                <w:rStyle w:val="shorttext"/>
                <w:rFonts w:ascii="MS Mincho" w:hAnsi="MS Mincho" w:cs="MS Mincho"/>
              </w:rPr>
              <w:t>ー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t>05-11-2015 – 05-15-2015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Default="00352D9D" w:rsidP="003B01C1">
            <w:pPr>
              <w:pStyle w:val="Bang"/>
            </w:pPr>
            <w:r>
              <w:t>Nguyen Van Sang</w:t>
            </w:r>
          </w:p>
        </w:tc>
      </w:tr>
    </w:tbl>
    <w:p w:rsidR="004B3D68" w:rsidRDefault="00B95BBA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>
            <w:pPr>
              <w:pStyle w:val="headingbang"/>
            </w:pPr>
            <w:r>
              <w:rPr>
                <w:rFonts w:hint="eastAsia"/>
                <w:lang w:eastAsia="ja-JP"/>
              </w:rPr>
              <w:t>備考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  <w:rPr>
                <w:rFonts w:hint="eastAsia"/>
              </w:rPr>
            </w:pPr>
            <w:r>
              <w:rPr>
                <w:rFonts w:hint="eastAsia"/>
              </w:rPr>
              <w:t>２０１５年５月１１日</w:t>
            </w:r>
          </w:p>
        </w:tc>
        <w:tc>
          <w:tcPr>
            <w:tcW w:w="4347" w:type="dxa"/>
            <w:vAlign w:val="center"/>
          </w:tcPr>
          <w:p w:rsidR="004B3D68" w:rsidRDefault="004B3D68" w:rsidP="003B01C1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２０１５年</w:t>
            </w:r>
            <w:r>
              <w:rPr>
                <w:rFonts w:hint="eastAsia"/>
              </w:rPr>
              <w:t>５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８</w:t>
            </w:r>
            <w:r>
              <w:rPr>
                <w:rFonts w:hint="eastAsia"/>
              </w:rPr>
              <w:t>日</w:t>
            </w:r>
          </w:p>
        </w:tc>
        <w:tc>
          <w:tcPr>
            <w:tcW w:w="4347" w:type="dxa"/>
            <w:vAlign w:val="center"/>
          </w:tcPr>
          <w:p w:rsidR="004B3D68" w:rsidRDefault="004B3D68" w:rsidP="003B01C1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チーム</w:t>
            </w:r>
            <w:r w:rsidR="006A0499">
              <w:rPr>
                <w:rFonts w:hint="eastAsia"/>
                <w:lang w:eastAsia="ja-JP"/>
              </w:rPr>
              <w:t>サイズ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５人</w:t>
            </w:r>
          </w:p>
        </w:tc>
        <w:tc>
          <w:tcPr>
            <w:tcW w:w="4347" w:type="dxa"/>
            <w:vAlign w:val="center"/>
          </w:tcPr>
          <w:p w:rsidR="004B3D68" w:rsidRDefault="00352D9D" w:rsidP="003B01C1">
            <w:pPr>
              <w:pStyle w:val="Bang"/>
            </w:pPr>
            <w:r>
              <w:t>Nguyen Thanh Nam, Trinh Thi Tuyet Mai, Nguyen Le Tuan Cuong, Bui Bich Phuong, Tran Tu Anh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B95BBA">
            <w:pPr>
              <w:pStyle w:val="HeadingLv1"/>
            </w:pPr>
            <w:r>
              <w:rPr>
                <w:rFonts w:hint="eastAsia"/>
                <w:lang w:eastAsia="ja-JP"/>
              </w:rPr>
              <w:t>工数合計（</w:t>
            </w:r>
            <w:r w:rsidR="004A4218">
              <w:rPr>
                <w:rFonts w:hint="eastAsia"/>
                <w:lang w:eastAsia="ja-JP"/>
              </w:rPr>
              <w:t>予定</w:t>
            </w:r>
            <w:r>
              <w:rPr>
                <w:rFonts w:hint="eastAsia"/>
                <w:lang w:eastAsia="ja-JP"/>
              </w:rPr>
              <w:t>）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３５０</w:t>
            </w:r>
            <w:r w:rsidR="00352D9D">
              <w:t xml:space="preserve"> </w:t>
            </w:r>
            <w:r>
              <w:rPr>
                <w:rFonts w:hint="eastAsia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作業日</w:t>
            </w:r>
            <w:r w:rsidR="00352D9D">
              <w:t xml:space="preserve">= </w:t>
            </w:r>
            <w:r>
              <w:rPr>
                <w:rFonts w:hint="eastAsia"/>
              </w:rPr>
              <w:t>８</w:t>
            </w:r>
            <w:r w:rsidR="00352D9D">
              <w:t xml:space="preserve"> </w:t>
            </w:r>
            <w:r>
              <w:rPr>
                <w:rFonts w:hint="eastAsia"/>
              </w:rPr>
              <w:t>時間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4B3D68" w:rsidRDefault="004B3D68" w:rsidP="003B01C1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4B3D68" w:rsidP="003B01C1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２０</w:t>
            </w:r>
            <w:r>
              <w:rPr>
                <w:rFonts w:hint="eastAsia"/>
              </w:rPr>
              <w:t>作業日</w:t>
            </w:r>
          </w:p>
        </w:tc>
        <w:tc>
          <w:tcPr>
            <w:tcW w:w="4347" w:type="dxa"/>
            <w:vAlign w:val="center"/>
          </w:tcPr>
          <w:p w:rsidR="004B3D68" w:rsidRDefault="004B3D68" w:rsidP="003B01C1">
            <w:pPr>
              <w:pStyle w:val="Bang"/>
            </w:pP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A4218">
            <w:pPr>
              <w:pStyle w:val="HeadingLv1"/>
            </w:pPr>
            <w:r>
              <w:rPr>
                <w:rFonts w:hint="eastAsia"/>
                <w:lang w:eastAsia="ja-JP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4B3D68" w:rsidRDefault="00CE4215" w:rsidP="003B01C1">
            <w:pPr>
              <w:pStyle w:val="Bang"/>
            </w:pPr>
            <w:r>
              <w:rPr>
                <w:rFonts w:hint="eastAsia"/>
              </w:rPr>
              <w:t>３３０</w:t>
            </w:r>
            <w:r w:rsidR="00352D9D">
              <w:t xml:space="preserve"> person-days</w:t>
            </w:r>
          </w:p>
        </w:tc>
        <w:tc>
          <w:tcPr>
            <w:tcW w:w="4347" w:type="dxa"/>
            <w:vAlign w:val="center"/>
          </w:tcPr>
          <w:p w:rsidR="004B3D68" w:rsidRDefault="004B3D68" w:rsidP="003B01C1">
            <w:pPr>
              <w:pStyle w:val="Bang"/>
            </w:pPr>
          </w:p>
        </w:tc>
      </w:tr>
    </w:tbl>
    <w:p w:rsidR="004B3D68" w:rsidRDefault="00A7285E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A7285E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352D9D" w:rsidRDefault="00D02F7F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lastRenderedPageBreak/>
        <w:t>なし</w:t>
      </w:r>
    </w:p>
    <w:p w:rsidR="00352D9D" w:rsidRDefault="002823FD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</w:p>
    <w:p w:rsidR="00352D9D" w:rsidRPr="00352D9D" w:rsidRDefault="00352D9D" w:rsidP="00352D9D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>
        <w:rPr>
          <w:rFonts w:hint="eastAsia"/>
          <w:lang w:eastAsia="ja-JP"/>
        </w:rPr>
        <w:t>なし</w:t>
      </w:r>
    </w:p>
    <w:p w:rsidR="004B3D68" w:rsidRDefault="00051E03" w:rsidP="00352D9D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102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847"/>
        <w:gridCol w:w="2160"/>
        <w:gridCol w:w="1260"/>
        <w:gridCol w:w="1260"/>
        <w:gridCol w:w="1350"/>
        <w:gridCol w:w="1383"/>
      </w:tblGrid>
      <w:tr w:rsidR="004B3D68" w:rsidTr="002C5DC7">
        <w:tc>
          <w:tcPr>
            <w:tcW w:w="2847" w:type="dxa"/>
            <w:shd w:val="clear" w:color="auto" w:fill="FFE8E1"/>
          </w:tcPr>
          <w:p w:rsidR="004B3D68" w:rsidRPr="00852F65" w:rsidRDefault="002823FD">
            <w:pPr>
              <w:pStyle w:val="headingbang"/>
              <w:rPr>
                <w:sz w:val="22"/>
              </w:rPr>
            </w:pPr>
            <w:r w:rsidRPr="00852F65">
              <w:rPr>
                <w:rFonts w:hint="eastAsia"/>
                <w:sz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FFE8E1"/>
          </w:tcPr>
          <w:p w:rsidR="004B3D68" w:rsidRPr="00852F65" w:rsidRDefault="002823FD">
            <w:pPr>
              <w:pStyle w:val="headingbang"/>
              <w:rPr>
                <w:sz w:val="22"/>
              </w:rPr>
            </w:pPr>
            <w:r w:rsidRPr="00852F65">
              <w:rPr>
                <w:rFonts w:hint="eastAsia"/>
                <w:sz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FFE8E1"/>
          </w:tcPr>
          <w:p w:rsidR="004B3D68" w:rsidRPr="00852F65" w:rsidRDefault="002823FD">
            <w:pPr>
              <w:pStyle w:val="headingbang"/>
              <w:rPr>
                <w:sz w:val="22"/>
                <w:lang w:eastAsia="ja-JP"/>
              </w:rPr>
            </w:pPr>
            <w:r w:rsidRPr="00852F65">
              <w:rPr>
                <w:rFonts w:hint="eastAsia"/>
                <w:sz w:val="22"/>
                <w:lang w:eastAsia="ja-JP"/>
              </w:rPr>
              <w:t>納品物</w:t>
            </w:r>
          </w:p>
        </w:tc>
        <w:tc>
          <w:tcPr>
            <w:tcW w:w="1260" w:type="dxa"/>
            <w:shd w:val="clear" w:color="auto" w:fill="FFE8E1"/>
          </w:tcPr>
          <w:p w:rsidR="004B3D68" w:rsidRPr="00852F65" w:rsidRDefault="002823FD">
            <w:pPr>
              <w:pStyle w:val="headingbang"/>
              <w:rPr>
                <w:sz w:val="22"/>
              </w:rPr>
            </w:pPr>
            <w:r w:rsidRPr="00852F65">
              <w:rPr>
                <w:rFonts w:hint="eastAsia"/>
                <w:sz w:val="22"/>
                <w:lang w:eastAsia="ja-JP"/>
              </w:rPr>
              <w:t>ステータス</w:t>
            </w:r>
          </w:p>
        </w:tc>
        <w:tc>
          <w:tcPr>
            <w:tcW w:w="1350" w:type="dxa"/>
            <w:shd w:val="clear" w:color="auto" w:fill="FFE8E1"/>
          </w:tcPr>
          <w:p w:rsidR="004B3D68" w:rsidRPr="00852F65" w:rsidRDefault="009F7CEF">
            <w:pPr>
              <w:pStyle w:val="headingbang"/>
              <w:rPr>
                <w:sz w:val="22"/>
              </w:rPr>
            </w:pPr>
            <w:r w:rsidRPr="00852F65">
              <w:rPr>
                <w:rFonts w:hint="eastAsia"/>
                <w:sz w:val="22"/>
                <w:lang w:eastAsia="ja-JP"/>
              </w:rPr>
              <w:t>詳細</w:t>
            </w:r>
          </w:p>
        </w:tc>
        <w:tc>
          <w:tcPr>
            <w:tcW w:w="1383" w:type="dxa"/>
            <w:shd w:val="clear" w:color="auto" w:fill="FFE8E1"/>
          </w:tcPr>
          <w:p w:rsidR="004B3D68" w:rsidRPr="00852F65" w:rsidRDefault="009F7CEF">
            <w:pPr>
              <w:pStyle w:val="headingbang"/>
              <w:rPr>
                <w:sz w:val="22"/>
              </w:rPr>
            </w:pPr>
            <w:r w:rsidRPr="00852F65">
              <w:rPr>
                <w:rFonts w:hint="eastAsia"/>
                <w:sz w:val="22"/>
                <w:lang w:eastAsia="ja-JP"/>
              </w:rPr>
              <w:t>スケジュール</w:t>
            </w:r>
            <w:r w:rsidRPr="00852F65">
              <w:rPr>
                <w:sz w:val="22"/>
                <w:lang w:eastAsia="ja-JP"/>
              </w:rPr>
              <w:br/>
            </w:r>
            <w:r w:rsidRPr="00852F65">
              <w:rPr>
                <w:rFonts w:hint="eastAsia"/>
                <w:sz w:val="22"/>
                <w:lang w:eastAsia="ja-JP"/>
              </w:rPr>
              <w:t>変更</w:t>
            </w: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BL_Introduction_Report1_v1.0_EN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</w:t>
            </w:r>
            <w:r>
              <w:rPr>
                <w:rFonts w:hint="eastAsia"/>
              </w:rPr>
              <w:t>２２</w:t>
            </w:r>
            <w:r>
              <w:rPr>
                <w:rFonts w:hint="eastAsia"/>
              </w:rPr>
              <w:t>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 Progress_Report1_Week01_EN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</w:t>
            </w:r>
            <w:r>
              <w:rPr>
                <w:rFonts w:hint="eastAsia"/>
              </w:rPr>
              <w:t>１</w:t>
            </w:r>
            <w:r>
              <w:rPr>
                <w:rFonts w:hint="eastAsia"/>
              </w:rPr>
              <w:t>８日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 Progress_Report1_Week01_JP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２０１５年５月１８日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BL_Q&amp;A M</w:t>
            </w:r>
            <w:bookmarkStart w:id="0" w:name="_GoBack"/>
            <w:bookmarkEnd w:id="0"/>
            <w:r w:rsidRPr="002C5DC7">
              <w:t>anagement Sheet_v1.0_EN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２０１５年５月１８日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BL_Q&amp;A Management Sheet_v1.0_JP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２０１５年５月１８日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完成しました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BL_Concept_Design_v1.0_EN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Nguyen Le Tuan Cuong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実現しています</w:t>
            </w:r>
            <w:r w:rsidRPr="00852F65">
              <w:rPr>
                <w:rFonts w:hint="eastAsia"/>
              </w:rPr>
              <w:t>（</w:t>
            </w:r>
            <w:r w:rsidR="002C5DC7" w:rsidRPr="002C5DC7">
              <w:rPr>
                <w:rFonts w:hint="eastAsia"/>
                <w:sz w:val="20"/>
              </w:rPr>
              <w:t>3</w:t>
            </w:r>
            <w:r w:rsidR="002C5DC7" w:rsidRPr="002C5DC7">
              <w:rPr>
                <w:sz w:val="20"/>
              </w:rPr>
              <w:t>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BL_Project_Plan_v1.0_EN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実現しています</w:t>
            </w:r>
            <w:r w:rsidRPr="00852F65">
              <w:rPr>
                <w:rFonts w:hint="eastAsia"/>
              </w:rPr>
              <w:t>（</w:t>
            </w:r>
            <w:r w:rsidR="002C5DC7" w:rsidRPr="002C5DC7">
              <w:rPr>
                <w:rFonts w:hint="eastAsia"/>
                <w:sz w:val="20"/>
              </w:rPr>
              <w:t>3</w:t>
            </w:r>
            <w:r w:rsidR="002C5DC7" w:rsidRPr="002C5DC7">
              <w:rPr>
                <w:sz w:val="20"/>
              </w:rPr>
              <w:t>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BL_Project_Schedule_v1.0_EN</w:t>
            </w:r>
          </w:p>
        </w:tc>
        <w:tc>
          <w:tcPr>
            <w:tcW w:w="216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実現しています（</w:t>
            </w:r>
            <w:r w:rsidR="002C5DC7" w:rsidRPr="002C5DC7">
              <w:rPr>
                <w:rFonts w:hint="eastAsia"/>
                <w:sz w:val="20"/>
              </w:rPr>
              <w:t>3</w:t>
            </w:r>
            <w:r w:rsidR="002C5DC7" w:rsidRPr="002C5DC7">
              <w:rPr>
                <w:sz w:val="20"/>
              </w:rPr>
              <w:t>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3B01C1" w:rsidTr="002C5DC7">
        <w:tc>
          <w:tcPr>
            <w:tcW w:w="2847" w:type="dxa"/>
            <w:vAlign w:val="center"/>
          </w:tcPr>
          <w:p w:rsidR="003B01C1" w:rsidRPr="002C5DC7" w:rsidRDefault="003B01C1" w:rsidP="003B01C1">
            <w:pPr>
              <w:pStyle w:val="Bang"/>
            </w:pPr>
            <w:r w:rsidRPr="002C5DC7">
              <w:t>Study Android basic</w:t>
            </w:r>
          </w:p>
        </w:tc>
        <w:tc>
          <w:tcPr>
            <w:tcW w:w="2160" w:type="dxa"/>
            <w:vAlign w:val="center"/>
          </w:tcPr>
          <w:p w:rsidR="003B01C1" w:rsidRPr="002C5DC7" w:rsidRDefault="003B01C1" w:rsidP="003B01C1">
            <w:pPr>
              <w:pStyle w:val="Bang"/>
            </w:pPr>
            <w:r w:rsidRPr="002C5DC7">
              <w:t>Tran Tu Anh</w:t>
            </w:r>
          </w:p>
        </w:tc>
        <w:tc>
          <w:tcPr>
            <w:tcW w:w="1260" w:type="dxa"/>
            <w:vAlign w:val="center"/>
          </w:tcPr>
          <w:p w:rsidR="003B01C1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２０１５年５月１８日</w:t>
            </w:r>
          </w:p>
        </w:tc>
        <w:tc>
          <w:tcPr>
            <w:tcW w:w="1260" w:type="dxa"/>
            <w:vAlign w:val="center"/>
          </w:tcPr>
          <w:p w:rsidR="003B01C1" w:rsidRPr="00852F65" w:rsidRDefault="003B01C1" w:rsidP="003B01C1">
            <w:pPr>
              <w:pStyle w:val="Bang"/>
            </w:pPr>
            <w:r w:rsidRPr="00852F65">
              <w:rPr>
                <w:rFonts w:hint="eastAsia"/>
              </w:rPr>
              <w:t>実現しています（</w:t>
            </w:r>
            <w:r w:rsidRPr="002C5DC7">
              <w:rPr>
                <w:sz w:val="20"/>
              </w:rPr>
              <w:t>30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3B01C1" w:rsidRPr="00B551C1" w:rsidRDefault="003B01C1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3B01C1" w:rsidRPr="00B551C1" w:rsidRDefault="003B01C1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t>BL_Checklist_Software_Requirement_Specification_v1.0</w:t>
            </w:r>
          </w:p>
        </w:tc>
        <w:tc>
          <w:tcPr>
            <w:tcW w:w="2160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実現しています（</w:t>
            </w:r>
            <w:r w:rsidR="002C5DC7" w:rsidRPr="002C5DC7">
              <w:rPr>
                <w:rFonts w:hint="eastAsia"/>
                <w:sz w:val="20"/>
              </w:rPr>
              <w:t>3</w:t>
            </w:r>
            <w:r w:rsidR="002C5DC7" w:rsidRPr="002C5DC7">
              <w:rPr>
                <w:sz w:val="20"/>
              </w:rPr>
              <w:t>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lastRenderedPageBreak/>
              <w:t>BL_Checklist_Project_Plan_v1.0</w:t>
            </w:r>
          </w:p>
        </w:tc>
        <w:tc>
          <w:tcPr>
            <w:tcW w:w="2160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t>Bui Bich Phuong</w:t>
            </w:r>
          </w:p>
        </w:tc>
        <w:tc>
          <w:tcPr>
            <w:tcW w:w="1260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852F65" w:rsidRDefault="00CE4215" w:rsidP="003B01C1">
            <w:pPr>
              <w:pStyle w:val="Bang"/>
            </w:pPr>
            <w:r w:rsidRPr="00852F65">
              <w:rPr>
                <w:rFonts w:hint="eastAsia"/>
              </w:rPr>
              <w:t>実現しています（</w:t>
            </w:r>
            <w:r w:rsidR="002C5DC7" w:rsidRPr="002C5DC7">
              <w:rPr>
                <w:rFonts w:hint="eastAsia"/>
                <w:sz w:val="20"/>
              </w:rPr>
              <w:t>3</w:t>
            </w:r>
            <w:r w:rsidR="002C5DC7" w:rsidRPr="002C5DC7">
              <w:rPr>
                <w:sz w:val="20"/>
              </w:rPr>
              <w:t>0</w:t>
            </w:r>
            <w:r w:rsidRPr="00852F65"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  <w:tr w:rsidR="00CD3308" w:rsidTr="002C5DC7">
        <w:tc>
          <w:tcPr>
            <w:tcW w:w="2847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t>BL_Checklist_Concept_Design_v1.0</w:t>
            </w:r>
          </w:p>
        </w:tc>
        <w:tc>
          <w:tcPr>
            <w:tcW w:w="2160" w:type="dxa"/>
            <w:vAlign w:val="center"/>
          </w:tcPr>
          <w:p w:rsidR="00CD3308" w:rsidRPr="003B01C1" w:rsidRDefault="00CD3308" w:rsidP="003B01C1">
            <w:pPr>
              <w:pStyle w:val="Bang"/>
            </w:pPr>
            <w:r w:rsidRPr="003B01C1">
              <w:t>Bui Bich Phuong</w:t>
            </w:r>
          </w:p>
        </w:tc>
        <w:tc>
          <w:tcPr>
            <w:tcW w:w="1260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  <w:tc>
          <w:tcPr>
            <w:tcW w:w="1260" w:type="dxa"/>
            <w:vAlign w:val="center"/>
          </w:tcPr>
          <w:p w:rsidR="00CD3308" w:rsidRPr="00B551C1" w:rsidRDefault="002C5DC7" w:rsidP="003B01C1">
            <w:pPr>
              <w:pStyle w:val="Bang"/>
            </w:pPr>
            <w:r w:rsidRPr="00852F65">
              <w:rPr>
                <w:rFonts w:hint="eastAsia"/>
              </w:rPr>
              <w:t>実現しています</w:t>
            </w:r>
            <w:r>
              <w:rPr>
                <w:rFonts w:hint="eastAsia"/>
              </w:rPr>
              <w:t>（</w:t>
            </w:r>
            <w:r w:rsidR="00CD3308" w:rsidRPr="002C5DC7">
              <w:rPr>
                <w:sz w:val="20"/>
              </w:rPr>
              <w:t>50</w:t>
            </w:r>
            <w:r>
              <w:rPr>
                <w:rFonts w:hint="eastAsia"/>
              </w:rPr>
              <w:t>％）</w:t>
            </w:r>
          </w:p>
        </w:tc>
        <w:tc>
          <w:tcPr>
            <w:tcW w:w="1350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  <w:tc>
          <w:tcPr>
            <w:tcW w:w="1383" w:type="dxa"/>
            <w:vAlign w:val="center"/>
          </w:tcPr>
          <w:p w:rsidR="00CD3308" w:rsidRPr="00B551C1" w:rsidRDefault="00CD3308" w:rsidP="003B01C1">
            <w:pPr>
              <w:pStyle w:val="Bang"/>
            </w:pPr>
          </w:p>
        </w:tc>
      </w:tr>
    </w:tbl>
    <w:p w:rsidR="004B3D68" w:rsidRDefault="00217F45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5547"/>
        <w:gridCol w:w="2250"/>
        <w:gridCol w:w="1563"/>
      </w:tblGrid>
      <w:tr w:rsidR="00CD3308" w:rsidTr="00CD3308">
        <w:tc>
          <w:tcPr>
            <w:tcW w:w="5547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タスク</w:t>
            </w:r>
          </w:p>
        </w:tc>
        <w:tc>
          <w:tcPr>
            <w:tcW w:w="2250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納品物</w:t>
            </w:r>
          </w:p>
        </w:tc>
        <w:tc>
          <w:tcPr>
            <w:tcW w:w="1563" w:type="dxa"/>
            <w:shd w:val="clear" w:color="auto" w:fill="FFE8E1"/>
          </w:tcPr>
          <w:p w:rsidR="00CD3308" w:rsidRDefault="00CD3308">
            <w:pPr>
              <w:pStyle w:val="headingbang"/>
            </w:pPr>
            <w:r>
              <w:rPr>
                <w:rFonts w:hint="eastAsia"/>
                <w:lang w:eastAsia="ja-JP"/>
              </w:rPr>
              <w:t>終了予定日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Study Android basic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Tran Tu Anh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Demo screen Sign up, Sign in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Tran Tu Anh</w:t>
            </w:r>
          </w:p>
        </w:tc>
        <w:tc>
          <w:tcPr>
            <w:tcW w:w="1563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Screen flow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Study Web service with .NET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Q&amp;A Management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563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BL_Concept_Design_v1.0_EN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Nguyen Le Tuan Cuong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BL_Project_Plan_v1.0_EN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BL_Project_Schedule_v1.0_EN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BL_User_Requirement_Specification_v1.0_EN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Nguyen Le Tuan Cuong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Tran Tu Anh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 Progress_Report2_Week02</w:t>
            </w:r>
          </w:p>
        </w:tc>
        <w:tc>
          <w:tcPr>
            <w:tcW w:w="2250" w:type="dxa"/>
          </w:tcPr>
          <w:p w:rsidR="00CD3308" w:rsidRPr="002C5DC7" w:rsidRDefault="00CD3308" w:rsidP="003B01C1">
            <w:pPr>
              <w:pStyle w:val="Bang"/>
            </w:pPr>
            <w:r w:rsidRPr="002C5DC7">
              <w:t>Nguyen Thanh Nam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BL_Checklist_Software_Requirement_Specification_v1.0</w:t>
            </w:r>
          </w:p>
        </w:tc>
        <w:tc>
          <w:tcPr>
            <w:tcW w:w="225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BL_Checklist_Project_Plan_v1.0</w:t>
            </w:r>
          </w:p>
        </w:tc>
        <w:tc>
          <w:tcPr>
            <w:tcW w:w="225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Pr="00B551C1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BL_Checklist_Concept_Design_v1.0</w:t>
            </w:r>
          </w:p>
        </w:tc>
        <w:tc>
          <w:tcPr>
            <w:tcW w:w="225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3B01C1" w:rsidRPr="002C5DC7" w:rsidRDefault="003B01C1" w:rsidP="003B01C1">
            <w:pPr>
              <w:pStyle w:val="Bang"/>
              <w:rPr>
                <w:rFonts w:hint="eastAsia"/>
                <w:sz w:val="20"/>
              </w:rPr>
            </w:pPr>
            <w:r w:rsidRPr="003B01C1">
              <w:rPr>
                <w:rFonts w:hint="eastAsia"/>
              </w:rPr>
              <w:lastRenderedPageBreak/>
              <w:t>チェックリスト</w:t>
            </w:r>
            <w:r>
              <w:rPr>
                <w:rFonts w:hint="eastAsia"/>
              </w:rPr>
              <w:t>で</w:t>
            </w:r>
            <w:r w:rsidRPr="003B01C1">
              <w:rPr>
                <w:rFonts w:hint="eastAsia"/>
              </w:rPr>
              <w:t>コンセプトデザインを</w:t>
            </w:r>
            <w:r w:rsidR="00136AEA" w:rsidRPr="00136AEA">
              <w:rPr>
                <w:rFonts w:hint="eastAsia"/>
              </w:rPr>
              <w:t>レビュー</w:t>
            </w:r>
            <w:r>
              <w:rPr>
                <w:rFonts w:hint="eastAsia"/>
              </w:rPr>
              <w:t>します</w:t>
            </w:r>
          </w:p>
        </w:tc>
        <w:tc>
          <w:tcPr>
            <w:tcW w:w="225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  <w:tr w:rsidR="00CD3308" w:rsidTr="00CD3308">
        <w:tc>
          <w:tcPr>
            <w:tcW w:w="5547" w:type="dxa"/>
            <w:vAlign w:val="center"/>
          </w:tcPr>
          <w:p w:rsidR="003B01C1" w:rsidRPr="002C5DC7" w:rsidRDefault="003B01C1" w:rsidP="003B01C1">
            <w:pPr>
              <w:pStyle w:val="Bang"/>
            </w:pPr>
            <w:r w:rsidRPr="003B01C1">
              <w:rPr>
                <w:rFonts w:hint="eastAsia"/>
              </w:rPr>
              <w:t>チェックリスト</w:t>
            </w:r>
            <w:r>
              <w:rPr>
                <w:rFonts w:hint="eastAsia"/>
              </w:rPr>
              <w:t>で</w:t>
            </w:r>
            <w:r w:rsidR="00136AEA" w:rsidRPr="00136AEA">
              <w:rPr>
                <w:rFonts w:hint="eastAsia"/>
              </w:rPr>
              <w:t>プロジェクト計画をレビュー</w:t>
            </w:r>
            <w:r w:rsidR="00136AEA">
              <w:rPr>
                <w:rFonts w:hint="eastAsia"/>
              </w:rPr>
              <w:t>します</w:t>
            </w:r>
          </w:p>
        </w:tc>
        <w:tc>
          <w:tcPr>
            <w:tcW w:w="2250" w:type="dxa"/>
            <w:vAlign w:val="center"/>
          </w:tcPr>
          <w:p w:rsidR="00CD3308" w:rsidRPr="002C5DC7" w:rsidRDefault="00CD3308" w:rsidP="003B01C1">
            <w:pPr>
              <w:pStyle w:val="Bang"/>
            </w:pPr>
            <w:r w:rsidRPr="002C5DC7">
              <w:t>Trinh Thi Tuyet Mai</w:t>
            </w:r>
          </w:p>
          <w:p w:rsidR="00CD3308" w:rsidRPr="002C5DC7" w:rsidRDefault="00CD3308" w:rsidP="003B01C1">
            <w:pPr>
              <w:pStyle w:val="Bang"/>
            </w:pPr>
            <w:r w:rsidRPr="002C5DC7">
              <w:t>Bui Bich Phuong</w:t>
            </w:r>
          </w:p>
        </w:tc>
        <w:tc>
          <w:tcPr>
            <w:tcW w:w="1563" w:type="dxa"/>
            <w:vAlign w:val="center"/>
          </w:tcPr>
          <w:p w:rsidR="00CD3308" w:rsidRDefault="003B01C1" w:rsidP="003B01C1">
            <w:pPr>
              <w:pStyle w:val="Bang"/>
            </w:pPr>
            <w:r>
              <w:rPr>
                <w:rFonts w:hint="eastAsia"/>
              </w:rPr>
              <w:t>２０１５年５月２２日</w:t>
            </w:r>
          </w:p>
        </w:tc>
      </w:tr>
    </w:tbl>
    <w:p w:rsidR="004B3D68" w:rsidRDefault="00217F45" w:rsidP="002122A8">
      <w:pPr>
        <w:pStyle w:val="Heading1"/>
        <w:tabs>
          <w:tab w:val="left" w:pos="1515"/>
        </w:tabs>
      </w:pPr>
      <w:r w:rsidRPr="0000617E">
        <w:rPr>
          <w:rFonts w:hint="eastAsia"/>
          <w:lang w:eastAsia="ja-JP"/>
        </w:rPr>
        <w:t>問題、提案</w:t>
      </w:r>
      <w:r w:rsidR="002122A8">
        <w:rPr>
          <w:lang w:eastAsia="ja-JP"/>
        </w:rPr>
        <w:tab/>
      </w:r>
    </w:p>
    <w:p w:rsidR="00AF2E2B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  <w:lang w:eastAsia="ja-JP"/>
        </w:rPr>
      </w:pPr>
    </w:p>
    <w:p w:rsidR="002122A8" w:rsidRDefault="00AF2E2B" w:rsidP="002122A8">
      <w:pPr>
        <w:pStyle w:val="Content"/>
        <w:ind w:left="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一時間の間、</w:t>
      </w:r>
      <w:r w:rsidR="002122A8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 w:hint="eastAsia"/>
          <w:sz w:val="22"/>
          <w:szCs w:val="22"/>
          <w:lang w:eastAsia="ja-JP"/>
        </w:rPr>
        <w:t>これらの問題が発生していました：</w:t>
      </w:r>
    </w:p>
    <w:p w:rsidR="00AF2E2B" w:rsidRDefault="00AF2E2B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期待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したほどよくない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：</w:t>
      </w:r>
      <w:r w:rsidRPr="00AF2E2B">
        <w:rPr>
          <w:rFonts w:ascii="Times New Roman" w:hAnsi="Times New Roman" w:hint="eastAsia"/>
          <w:sz w:val="22"/>
          <w:szCs w:val="22"/>
        </w:rPr>
        <w:t>チームメンバーのタイムラインの違い</w:t>
      </w:r>
      <w:r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方法の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欠如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チームメンバー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の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間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が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無駄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な</w:t>
      </w:r>
      <w:r w:rsidR="00AA2368"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 w:rsidR="00AA2368">
        <w:rPr>
          <w:rFonts w:ascii="Times New Roman" w:hAnsi="Times New Roman" w:hint="eastAsia"/>
          <w:sz w:val="22"/>
          <w:szCs w:val="22"/>
          <w:lang w:eastAsia="ja-JP"/>
        </w:rPr>
        <w:t>、</w:t>
      </w:r>
      <w:r w:rsidR="005E2194" w:rsidRPr="005E2194">
        <w:rPr>
          <w:rFonts w:ascii="Times New Roman" w:hAnsi="Times New Roman" w:hint="eastAsia"/>
          <w:sz w:val="22"/>
          <w:szCs w:val="22"/>
          <w:lang w:eastAsia="ja-JP"/>
        </w:rPr>
        <w:t>対面での作業の欠如</w:t>
      </w:r>
      <w:r w:rsidRPr="00AF2E2B">
        <w:rPr>
          <w:rFonts w:ascii="Times New Roman" w:hAnsi="Times New Roman" w:hint="eastAsia"/>
          <w:sz w:val="22"/>
          <w:szCs w:val="22"/>
        </w:rPr>
        <w:t>の原因</w:t>
      </w:r>
      <w:r w:rsidR="005E2194"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Pr="005E2194" w:rsidRDefault="005E2194" w:rsidP="005E2194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 w:hint="eastAsia"/>
          <w:sz w:val="22"/>
          <w:szCs w:val="22"/>
          <w:lang w:eastAsia="ja-JP"/>
        </w:rPr>
        <w:t>無駄管理：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タスク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/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アサイン</w:t>
      </w:r>
      <w:r>
        <w:rPr>
          <w:rFonts w:ascii="Times New Roman" w:hAnsi="Times New Roman" w:hint="eastAsia"/>
          <w:sz w:val="22"/>
          <w:szCs w:val="22"/>
          <w:lang w:eastAsia="ja-JP"/>
        </w:rPr>
        <w:t>などが効果に管理されなかった、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ドキュメント管理</w:t>
      </w:r>
      <w:r>
        <w:rPr>
          <w:rFonts w:ascii="Times New Roman" w:hAnsi="Times New Roman" w:hint="eastAsia"/>
          <w:sz w:val="22"/>
          <w:szCs w:val="22"/>
          <w:lang w:eastAsia="ja-JP"/>
        </w:rPr>
        <w:t>がよくなかったー経験ないと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 w:rsidR="00EF37CD">
        <w:rPr>
          <w:rFonts w:ascii="Times New Roman" w:hAnsi="Times New Roman" w:hint="eastAsia"/>
          <w:sz w:val="22"/>
          <w:szCs w:val="22"/>
          <w:lang w:eastAsia="ja-JP"/>
        </w:rPr>
        <w:t>について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明確</w:t>
      </w:r>
      <w:r>
        <w:rPr>
          <w:rFonts w:ascii="Times New Roman" w:hAnsi="Times New Roman" w:hint="eastAsia"/>
          <w:sz w:val="22"/>
          <w:szCs w:val="22"/>
          <w:lang w:eastAsia="ja-JP"/>
        </w:rPr>
        <w:t>ないの</w:t>
      </w:r>
      <w:r w:rsidRPr="00AF2E2B">
        <w:rPr>
          <w:rFonts w:ascii="Times New Roman" w:hAnsi="Times New Roman" w:hint="eastAsia"/>
          <w:sz w:val="22"/>
          <w:szCs w:val="22"/>
        </w:rPr>
        <w:t>原因</w:t>
      </w:r>
      <w:r>
        <w:rPr>
          <w:rFonts w:ascii="Times New Roman" w:hAnsi="Times New Roman" w:hint="eastAsia"/>
          <w:sz w:val="22"/>
          <w:szCs w:val="22"/>
          <w:lang w:eastAsia="ja-JP"/>
        </w:rPr>
        <w:t>です。</w:t>
      </w:r>
    </w:p>
    <w:p w:rsidR="005E2194" w:rsidRDefault="005E2194" w:rsidP="005E2194">
      <w:pPr>
        <w:pStyle w:val="Content"/>
        <w:ind w:left="0"/>
        <w:rPr>
          <w:lang w:eastAsia="ja-JP"/>
        </w:rPr>
      </w:pPr>
      <w:r w:rsidRPr="0000617E">
        <w:rPr>
          <w:rFonts w:hint="eastAsia"/>
          <w:lang w:eastAsia="ja-JP"/>
        </w:rPr>
        <w:t>提案</w:t>
      </w:r>
      <w:r>
        <w:rPr>
          <w:rFonts w:hint="eastAsia"/>
          <w:lang w:eastAsia="ja-JP"/>
        </w:rPr>
        <w:t>：</w:t>
      </w:r>
    </w:p>
    <w:p w:rsidR="00EF37CD" w:rsidRDefault="00EF37CD" w:rsidP="00EF37CD">
      <w:pPr>
        <w:pStyle w:val="Content"/>
        <w:numPr>
          <w:ilvl w:val="0"/>
          <w:numId w:val="15"/>
        </w:numPr>
        <w:rPr>
          <w:rFonts w:ascii="Times New Roman" w:hAnsi="Times New Roman"/>
          <w:sz w:val="22"/>
          <w:szCs w:val="22"/>
        </w:rPr>
      </w:pP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の方法と効果を上げて、</w:t>
      </w:r>
      <w:r w:rsidRPr="005E2194">
        <w:rPr>
          <w:rFonts w:ascii="Times New Roman" w:hAnsi="Times New Roman" w:hint="eastAsia"/>
          <w:sz w:val="22"/>
          <w:szCs w:val="22"/>
          <w:lang w:eastAsia="ja-JP"/>
        </w:rPr>
        <w:t>対面</w:t>
      </w:r>
      <w:r w:rsidRPr="00EF37CD">
        <w:rPr>
          <w:rFonts w:ascii="Times New Roman" w:hAnsi="Times New Roman" w:hint="eastAsia"/>
          <w:sz w:val="22"/>
          <w:szCs w:val="22"/>
          <w:lang w:eastAsia="ja-JP"/>
        </w:rPr>
        <w:t>ミーティング</w:t>
      </w:r>
      <w:r>
        <w:rPr>
          <w:rFonts w:ascii="Times New Roman" w:hAnsi="Times New Roman" w:hint="eastAsia"/>
          <w:sz w:val="22"/>
          <w:szCs w:val="22"/>
          <w:lang w:eastAsia="ja-JP"/>
        </w:rPr>
        <w:t>タイムラインを決めて、チームメンバーを活発に</w:t>
      </w:r>
      <w:r w:rsidRPr="00AA2368">
        <w:rPr>
          <w:rFonts w:ascii="Times New Roman" w:hAnsi="Times New Roman" w:hint="eastAsia"/>
          <w:sz w:val="22"/>
          <w:szCs w:val="22"/>
          <w:lang w:eastAsia="ja-JP"/>
        </w:rPr>
        <w:t>コミュニケーション</w:t>
      </w:r>
      <w:r>
        <w:rPr>
          <w:rFonts w:ascii="Times New Roman" w:hAnsi="Times New Roman" w:hint="eastAsia"/>
          <w:sz w:val="22"/>
          <w:szCs w:val="22"/>
          <w:lang w:eastAsia="ja-JP"/>
        </w:rPr>
        <w:t>するにします。</w:t>
      </w:r>
    </w:p>
    <w:p w:rsidR="00EF37CD" w:rsidRDefault="00EF37CD" w:rsidP="00EB22B6">
      <w:pPr>
        <w:pStyle w:val="Content"/>
        <w:numPr>
          <w:ilvl w:val="0"/>
          <w:numId w:val="13"/>
        </w:numPr>
        <w:rPr>
          <w:rFonts w:ascii="Times New Roman" w:hAnsi="Times New Roman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G</w:t>
      </w:r>
      <w:r w:rsidRPr="005E2194">
        <w:rPr>
          <w:rFonts w:asciiTheme="minorEastAsia" w:eastAsiaTheme="minorEastAsia" w:hAnsiTheme="minorEastAsia" w:hint="eastAsia"/>
          <w:sz w:val="22"/>
          <w:szCs w:val="22"/>
          <w:lang w:eastAsia="ja-JP"/>
        </w:rPr>
        <w:t>ithub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について研究して、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全部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プロジェクト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の</w:t>
      </w:r>
      <w:r w:rsidRPr="00EF37CD">
        <w:rPr>
          <w:rFonts w:asciiTheme="minorEastAsia" w:eastAsiaTheme="minorEastAsia" w:hAnsiTheme="minorEastAsia" w:hint="eastAsia"/>
          <w:sz w:val="22"/>
          <w:szCs w:val="22"/>
          <w:lang w:eastAsia="ja-JP"/>
        </w:rPr>
        <w:t>資産</w:t>
      </w:r>
      <w:r>
        <w:rPr>
          <w:rFonts w:asciiTheme="minorEastAsia" w:eastAsiaTheme="minorEastAsia" w:hAnsiTheme="minorEastAsia" w:hint="eastAsia"/>
          <w:sz w:val="22"/>
          <w:szCs w:val="22"/>
          <w:lang w:eastAsia="ja-JP"/>
        </w:rPr>
        <w:t>を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管理します。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チームの管理計画を定義し</w:t>
      </w:r>
      <w:r w:rsid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て、</w:t>
      </w:r>
      <w:r w:rsidR="00EB22B6" w:rsidRPr="00EB22B6">
        <w:rPr>
          <w:rFonts w:asciiTheme="minorEastAsia" w:eastAsiaTheme="minorEastAsia" w:hAnsiTheme="minorEastAsia" w:hint="eastAsia"/>
          <w:sz w:val="22"/>
          <w:szCs w:val="22"/>
          <w:lang w:eastAsia="ja-JP"/>
        </w:rPr>
        <w:t>保護します。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Default="00EB22B6" w:rsidP="00EB22B6">
      <w:pPr>
        <w:jc w:val="center"/>
      </w:pPr>
      <w:r>
        <w:rPr>
          <w:b/>
          <w:i/>
          <w:lang w:eastAsia="ja-JP"/>
        </w:rPr>
        <w:t xml:space="preserve">                                                                                         </w:t>
      </w:r>
      <w:r>
        <w:rPr>
          <w:rFonts w:hint="eastAsia"/>
          <w:b/>
          <w:i/>
          <w:lang w:eastAsia="ja-JP"/>
        </w:rPr>
        <w:t>T</w:t>
      </w:r>
      <w:r>
        <w:rPr>
          <w:b/>
          <w:i/>
          <w:lang w:eastAsia="ja-JP"/>
        </w:rPr>
        <w:t>rinh Thi Tuyet Mai</w:t>
      </w:r>
    </w:p>
    <w:sectPr w:rsidR="004B3D68" w:rsidSect="00136AEA">
      <w:footerReference w:type="default" r:id="rId8"/>
      <w:pgSz w:w="11907" w:h="16839" w:code="9"/>
      <w:pgMar w:top="1152" w:right="1440" w:bottom="1152" w:left="1440" w:header="720" w:footer="720" w:gutter="0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7A43" w:rsidRDefault="00E47A43">
      <w:r>
        <w:separator/>
      </w:r>
    </w:p>
  </w:endnote>
  <w:endnote w:type="continuationSeparator" w:id="0">
    <w:p w:rsidR="00E47A43" w:rsidRDefault="00E4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Arial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0D4C79">
    <w:pPr>
      <w:pStyle w:val="Footer"/>
      <w:rPr>
        <w:lang w:eastAsia="ja-JP"/>
      </w:rPr>
    </w:pPr>
    <w:r>
      <w:rPr>
        <w:lang w:eastAsia="ja-JP"/>
      </w:rPr>
      <w:t>BL_Progress_Report1_Week01_JP</w:t>
    </w:r>
    <w:r w:rsidR="00B55BCC">
      <w:rPr>
        <w:lang w:eastAsia="ja-JP"/>
      </w:rPr>
      <w:t xml:space="preserve">                                     </w:t>
    </w:r>
    <w:r w:rsidR="00990DE8">
      <w:tab/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PAGE </w:instrText>
    </w:r>
    <w:r w:rsidR="00990DE8">
      <w:rPr>
        <w:rStyle w:val="PageNumber"/>
      </w:rPr>
      <w:fldChar w:fldCharType="separate"/>
    </w:r>
    <w:r w:rsidR="00BE5802">
      <w:rPr>
        <w:rStyle w:val="PageNumber"/>
        <w:noProof/>
      </w:rPr>
      <w:t>4</w:t>
    </w:r>
    <w:r w:rsidR="00990DE8">
      <w:rPr>
        <w:rStyle w:val="PageNumber"/>
      </w:rPr>
      <w:fldChar w:fldCharType="end"/>
    </w:r>
    <w:r w:rsidR="00990DE8">
      <w:rPr>
        <w:rStyle w:val="PageNumber"/>
      </w:rPr>
      <w:t>/</w:t>
    </w:r>
    <w:r w:rsidR="00990DE8">
      <w:rPr>
        <w:rStyle w:val="PageNumber"/>
      </w:rPr>
      <w:fldChar w:fldCharType="begin"/>
    </w:r>
    <w:r w:rsidR="00990DE8">
      <w:rPr>
        <w:rStyle w:val="PageNumber"/>
      </w:rPr>
      <w:instrText xml:space="preserve"> NUMPAGES </w:instrText>
    </w:r>
    <w:r w:rsidR="00990DE8">
      <w:rPr>
        <w:rStyle w:val="PageNumber"/>
      </w:rPr>
      <w:fldChar w:fldCharType="separate"/>
    </w:r>
    <w:r w:rsidR="00BE5802">
      <w:rPr>
        <w:rStyle w:val="PageNumber"/>
        <w:noProof/>
      </w:rPr>
      <w:t>4</w:t>
    </w:r>
    <w:r w:rsidR="00990DE8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7A43" w:rsidRDefault="00E47A43">
      <w:r>
        <w:separator/>
      </w:r>
    </w:p>
  </w:footnote>
  <w:footnote w:type="continuationSeparator" w:id="0">
    <w:p w:rsidR="00E47A43" w:rsidRDefault="00E47A43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0C442EEB"/>
    <w:multiLevelType w:val="hybridMultilevel"/>
    <w:tmpl w:val="6FB022DE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0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1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 w15:restartNumberingAfterBreak="0">
    <w:nsid w:val="3F7D67B1"/>
    <w:multiLevelType w:val="hybridMultilevel"/>
    <w:tmpl w:val="22C66C50"/>
    <w:lvl w:ilvl="0" w:tplc="50D46D50">
      <w:start w:val="22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8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0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48647952"/>
    <w:multiLevelType w:val="hybridMultilevel"/>
    <w:tmpl w:val="13AC14AE"/>
    <w:lvl w:ilvl="0" w:tplc="50D46D50">
      <w:start w:val="22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2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6"/>
  </w:num>
  <w:num w:numId="2">
    <w:abstractNumId w:val="17"/>
  </w:num>
  <w:num w:numId="3">
    <w:abstractNumId w:val="4"/>
  </w:num>
  <w:num w:numId="4">
    <w:abstractNumId w:val="11"/>
  </w:num>
  <w:num w:numId="5">
    <w:abstractNumId w:val="16"/>
  </w:num>
  <w:num w:numId="6">
    <w:abstractNumId w:val="33"/>
  </w:num>
  <w:num w:numId="7">
    <w:abstractNumId w:val="13"/>
  </w:num>
  <w:num w:numId="8">
    <w:abstractNumId w:val="22"/>
  </w:num>
  <w:num w:numId="9">
    <w:abstractNumId w:val="10"/>
  </w:num>
  <w:num w:numId="10">
    <w:abstractNumId w:val="31"/>
  </w:num>
  <w:num w:numId="11">
    <w:abstractNumId w:val="8"/>
  </w:num>
  <w:num w:numId="12">
    <w:abstractNumId w:val="8"/>
  </w:num>
  <w:num w:numId="13">
    <w:abstractNumId w:val="15"/>
  </w:num>
  <w:num w:numId="14">
    <w:abstractNumId w:val="2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D9D"/>
    <w:rsid w:val="0000617E"/>
    <w:rsid w:val="00042655"/>
    <w:rsid w:val="00051E03"/>
    <w:rsid w:val="0005653E"/>
    <w:rsid w:val="00097C45"/>
    <w:rsid w:val="000D4C79"/>
    <w:rsid w:val="00136AEA"/>
    <w:rsid w:val="00180D9D"/>
    <w:rsid w:val="001E3709"/>
    <w:rsid w:val="002122A8"/>
    <w:rsid w:val="00217F45"/>
    <w:rsid w:val="002823FD"/>
    <w:rsid w:val="002A503B"/>
    <w:rsid w:val="002C5DC7"/>
    <w:rsid w:val="003323D4"/>
    <w:rsid w:val="00352D9D"/>
    <w:rsid w:val="003840BC"/>
    <w:rsid w:val="003B01C1"/>
    <w:rsid w:val="003B50ED"/>
    <w:rsid w:val="004A4218"/>
    <w:rsid w:val="004B3D68"/>
    <w:rsid w:val="005610E8"/>
    <w:rsid w:val="0059001F"/>
    <w:rsid w:val="005A4A75"/>
    <w:rsid w:val="005E2194"/>
    <w:rsid w:val="005E29AA"/>
    <w:rsid w:val="006A0499"/>
    <w:rsid w:val="006A545C"/>
    <w:rsid w:val="006F6A67"/>
    <w:rsid w:val="0073798B"/>
    <w:rsid w:val="00852F65"/>
    <w:rsid w:val="00990DE8"/>
    <w:rsid w:val="009F7CEF"/>
    <w:rsid w:val="00A7285E"/>
    <w:rsid w:val="00AA2368"/>
    <w:rsid w:val="00AF2E2B"/>
    <w:rsid w:val="00B55BCC"/>
    <w:rsid w:val="00B95BBA"/>
    <w:rsid w:val="00BB6D7E"/>
    <w:rsid w:val="00BE5802"/>
    <w:rsid w:val="00C04DC6"/>
    <w:rsid w:val="00C44B65"/>
    <w:rsid w:val="00CD3308"/>
    <w:rsid w:val="00CE4215"/>
    <w:rsid w:val="00D02F7F"/>
    <w:rsid w:val="00E0475D"/>
    <w:rsid w:val="00E47A43"/>
    <w:rsid w:val="00EB22B6"/>
    <w:rsid w:val="00EB4AA0"/>
    <w:rsid w:val="00EE52E8"/>
    <w:rsid w:val="00EF37CD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78479CF5-8A72-48C6-9EBB-860A6DA3E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eastAsia="en-US"/>
    </w:rPr>
  </w:style>
  <w:style w:type="paragraph" w:styleId="Heading1">
    <w:name w:val="heading 1"/>
    <w:basedOn w:val="Normal"/>
    <w:next w:val="Heading2"/>
    <w:autoRedefine/>
    <w:qFormat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3B01C1"/>
    <w:pPr>
      <w:spacing w:before="80" w:after="80"/>
      <w:ind w:left="0"/>
    </w:pPr>
    <w:rPr>
      <w:rFonts w:ascii="Arial" w:hAnsi="Arial" w:cs="Arial"/>
      <w:bCs/>
      <w:sz w:val="22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eastAsia="en-US"/>
    </w:rPr>
  </w:style>
  <w:style w:type="paragraph" w:customStyle="1" w:styleId="HeadingLv1">
    <w:name w:val="Heading Lv1"/>
    <w:autoRedefine/>
    <w:pPr>
      <w:spacing w:before="80" w:after="80"/>
    </w:pPr>
    <w:rPr>
      <w:rFonts w:ascii="Tahoma" w:hAnsi="Tahoma"/>
      <w:b/>
      <w:color w:val="6E2500"/>
      <w:sz w:val="18"/>
      <w:lang w:eastAsia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character" w:customStyle="1" w:styleId="shorttext">
    <w:name w:val="short_text"/>
    <w:rsid w:val="00352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%208.1%20Version%202\Documents\GitHub\japanesedictionary\References\Template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Report_JP.dot</Template>
  <TotalTime>129</TotalTime>
  <Pages>4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Win 8.1 Version 2</dc:creator>
  <cp:keywords/>
  <dc:description>Newly issue</dc:description>
  <cp:lastModifiedBy>Trinh Tuyet Mai</cp:lastModifiedBy>
  <cp:revision>6</cp:revision>
  <cp:lastPrinted>2000-08-14T03:46:00Z</cp:lastPrinted>
  <dcterms:created xsi:type="dcterms:W3CDTF">2015-05-20T03:10:00Z</dcterms:created>
  <dcterms:modified xsi:type="dcterms:W3CDTF">2015-05-22T17:29:00Z</dcterms:modified>
  <cp:category>Report, template</cp:category>
</cp:coreProperties>
</file>