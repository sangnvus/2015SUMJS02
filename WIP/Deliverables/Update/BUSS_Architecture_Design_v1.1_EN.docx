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47" w:rsidRPr="00535798" w:rsidRDefault="00414807" w:rsidP="0089248F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  <w:bookmarkStart w:id="0" w:name="_Toc465677962"/>
      <w:bookmarkStart w:id="1" w:name="_Toc467738734"/>
      <w:r w:rsidRPr="00535798">
        <w:rPr>
          <w:rFonts w:ascii="Times New Roman" w:hAnsi="Times New Roman"/>
          <w:noProof/>
          <w:sz w:val="24"/>
          <w:szCs w:val="24"/>
          <w:lang w:val="en-US" w:eastAsia="ja-JP"/>
        </w:rPr>
        <w:drawing>
          <wp:inline distT="0" distB="0" distL="0" distR="0" wp14:anchorId="18975FE7" wp14:editId="0246E495">
            <wp:extent cx="3651885" cy="128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6047" w:rsidRPr="00535798" w:rsidRDefault="00816047" w:rsidP="009B4799"/>
    <w:p w:rsidR="00816047" w:rsidRPr="00535798" w:rsidRDefault="00816047" w:rsidP="00294E6F">
      <w:pPr>
        <w:pStyle w:val="NormalTB"/>
        <w:spacing w:before="12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816047" w:rsidRPr="00535798" w:rsidRDefault="00816047" w:rsidP="009B4799"/>
    <w:p w:rsidR="00816047" w:rsidRPr="00535798" w:rsidRDefault="00816047" w:rsidP="009B4799"/>
    <w:p w:rsidR="00473C48" w:rsidRPr="0089248F" w:rsidRDefault="006E5550" w:rsidP="00052D4D">
      <w:pPr>
        <w:pStyle w:val="HeadingBig"/>
        <w:rPr>
          <w:rFonts w:ascii="Times New Roman" w:hAnsi="Times New Roman"/>
          <w:lang w:eastAsia="ja-JP"/>
        </w:rPr>
      </w:pPr>
      <w:r w:rsidRPr="0089248F">
        <w:rPr>
          <w:rFonts w:ascii="Times New Roman" w:hAnsi="Times New Roman"/>
        </w:rPr>
        <w:t>BUS USER SUPPORT SYSTEM</w:t>
      </w:r>
    </w:p>
    <w:p w:rsidR="00816047" w:rsidRDefault="00816047" w:rsidP="00052D4D">
      <w:pPr>
        <w:pStyle w:val="HeadingBig"/>
        <w:rPr>
          <w:rFonts w:ascii="Times New Roman" w:hAnsi="Times New Roman"/>
        </w:rPr>
      </w:pPr>
      <w:r w:rsidRPr="0089248F">
        <w:rPr>
          <w:rFonts w:ascii="Times New Roman" w:hAnsi="Times New Roman"/>
        </w:rPr>
        <w:t>Architecture</w:t>
      </w:r>
      <w:r w:rsidR="00AC2BDB" w:rsidRPr="0089248F">
        <w:rPr>
          <w:rFonts w:ascii="Times New Roman" w:hAnsi="Times New Roman"/>
        </w:rPr>
        <w:t xml:space="preserve"> Design</w:t>
      </w:r>
    </w:p>
    <w:p w:rsidR="00D308B2" w:rsidRDefault="00D308B2" w:rsidP="00052D4D">
      <w:pPr>
        <w:pStyle w:val="HeadingBig"/>
        <w:rPr>
          <w:rFonts w:ascii="Times New Roman" w:hAnsi="Times New Roman"/>
        </w:rPr>
      </w:pPr>
    </w:p>
    <w:p w:rsidR="00D308B2" w:rsidRPr="005A17D9" w:rsidRDefault="00D308B2" w:rsidP="00052D4D">
      <w:pPr>
        <w:pStyle w:val="HeadingBig"/>
        <w:rPr>
          <w:rFonts w:ascii="Times New Roman" w:hAnsi="Times New Roman"/>
          <w:color w:val="auto"/>
          <w:sz w:val="32"/>
        </w:rPr>
      </w:pPr>
      <w:r w:rsidRPr="005A17D9">
        <w:rPr>
          <w:rFonts w:ascii="Times New Roman" w:hAnsi="Times New Roman"/>
          <w:color w:val="auto"/>
          <w:sz w:val="32"/>
        </w:rPr>
        <w:t>Project Code: BUSS</w:t>
      </w:r>
    </w:p>
    <w:p w:rsidR="00D308B2" w:rsidRPr="005A17D9" w:rsidRDefault="00D308B2" w:rsidP="00052D4D">
      <w:pPr>
        <w:pStyle w:val="HeadingBig"/>
        <w:rPr>
          <w:rFonts w:ascii="Times New Roman" w:hAnsi="Times New Roman"/>
          <w:color w:val="auto"/>
          <w:sz w:val="32"/>
        </w:rPr>
      </w:pPr>
      <w:r w:rsidRPr="005A17D9">
        <w:rPr>
          <w:rFonts w:ascii="Times New Roman" w:hAnsi="Times New Roman"/>
          <w:color w:val="auto"/>
          <w:sz w:val="32"/>
        </w:rPr>
        <w:t>Document Code: BUSS_Architecture_Design_v1.1_EN</w:t>
      </w:r>
    </w:p>
    <w:p w:rsidR="00816047" w:rsidRPr="00535798" w:rsidRDefault="00816047" w:rsidP="009B4799">
      <w:pPr>
        <w:pStyle w:val="NormalT"/>
      </w:pPr>
    </w:p>
    <w:p w:rsidR="00816047" w:rsidRPr="00535798" w:rsidRDefault="00816047" w:rsidP="009B4799"/>
    <w:p w:rsidR="00816047" w:rsidRPr="00535798" w:rsidRDefault="00816047" w:rsidP="009B4799"/>
    <w:p w:rsidR="00816047" w:rsidRPr="00535798" w:rsidRDefault="00816047" w:rsidP="009B4799"/>
    <w:p w:rsidR="00816047" w:rsidRPr="00535798" w:rsidRDefault="00816047" w:rsidP="009B4799"/>
    <w:p w:rsidR="00816047" w:rsidRPr="00535798" w:rsidRDefault="00816047" w:rsidP="009B4799"/>
    <w:p w:rsidR="00816047" w:rsidRPr="00535798" w:rsidRDefault="00816047" w:rsidP="009B4799">
      <w:pPr>
        <w:rPr>
          <w:lang w:eastAsia="ja-JP"/>
        </w:rPr>
      </w:pPr>
    </w:p>
    <w:p w:rsidR="00721B35" w:rsidRPr="00535798" w:rsidRDefault="00721B35" w:rsidP="009B4799">
      <w:pPr>
        <w:rPr>
          <w:lang w:eastAsia="ja-JP"/>
        </w:rPr>
      </w:pPr>
    </w:p>
    <w:p w:rsidR="00721B35" w:rsidRPr="00535798" w:rsidRDefault="00721B35" w:rsidP="009B4799">
      <w:pPr>
        <w:rPr>
          <w:lang w:eastAsia="ja-JP"/>
        </w:rPr>
      </w:pPr>
    </w:p>
    <w:p w:rsidR="00816047" w:rsidRPr="00535798" w:rsidRDefault="00C61614" w:rsidP="00052D4D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53579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53579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 w:rsidR="00816047" w:rsidRPr="0053579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E80EAC">
        <w:rPr>
          <w:rFonts w:ascii="Times New Roman" w:hAnsi="Times New Roman"/>
          <w:b/>
          <w:snapToGrid w:val="0"/>
          <w:sz w:val="24"/>
          <w:szCs w:val="24"/>
          <w:lang w:val="en-US"/>
        </w:rPr>
        <w:t>1</w:t>
      </w:r>
      <w:r w:rsidR="00473F3B">
        <w:rPr>
          <w:rFonts w:ascii="Times New Roman" w:hAnsi="Times New Roman"/>
          <w:b/>
          <w:snapToGrid w:val="0"/>
          <w:sz w:val="24"/>
          <w:szCs w:val="24"/>
          <w:lang w:val="en-US"/>
        </w:rPr>
        <w:t>0/06/2015</w:t>
      </w:r>
    </w:p>
    <w:p w:rsidR="00816047" w:rsidRPr="00535798" w:rsidRDefault="00816047" w:rsidP="009B4799"/>
    <w:p w:rsidR="00816047" w:rsidRPr="00535798" w:rsidRDefault="00816047" w:rsidP="009B4799"/>
    <w:p w:rsidR="00816047" w:rsidRPr="00535798" w:rsidRDefault="00816047" w:rsidP="009B4799">
      <w:pPr>
        <w:pStyle w:val="NormalH"/>
      </w:pPr>
      <w:r w:rsidRPr="00535798">
        <w:lastRenderedPageBreak/>
        <w:t>Record of change</w:t>
      </w:r>
    </w:p>
    <w:p w:rsidR="00816047" w:rsidRPr="00535798" w:rsidRDefault="00816047" w:rsidP="009B4799">
      <w:r w:rsidRPr="00535798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05"/>
        <w:gridCol w:w="1707"/>
        <w:gridCol w:w="1096"/>
        <w:gridCol w:w="2241"/>
        <w:gridCol w:w="1702"/>
      </w:tblGrid>
      <w:tr w:rsidR="00816047" w:rsidRPr="002D60B0" w:rsidTr="00473F3B">
        <w:trPr>
          <w:trHeight w:val="982"/>
        </w:trPr>
        <w:tc>
          <w:tcPr>
            <w:tcW w:w="1505" w:type="dxa"/>
            <w:shd w:val="clear" w:color="auto" w:fill="92D050"/>
          </w:tcPr>
          <w:p w:rsidR="00816047" w:rsidRPr="00D308B2" w:rsidRDefault="00816047" w:rsidP="009B4799">
            <w:pPr>
              <w:pStyle w:val="HeadingLv1"/>
              <w:rPr>
                <w:sz w:val="22"/>
              </w:rPr>
            </w:pPr>
            <w:r w:rsidRPr="00D308B2">
              <w:rPr>
                <w:sz w:val="22"/>
              </w:rPr>
              <w:t>Effective Date</w:t>
            </w:r>
          </w:p>
        </w:tc>
        <w:tc>
          <w:tcPr>
            <w:tcW w:w="1707" w:type="dxa"/>
            <w:shd w:val="clear" w:color="auto" w:fill="92D050"/>
          </w:tcPr>
          <w:p w:rsidR="00816047" w:rsidRPr="00D308B2" w:rsidRDefault="00816047" w:rsidP="009B4799">
            <w:pPr>
              <w:pStyle w:val="HeadingLv1"/>
              <w:rPr>
                <w:sz w:val="22"/>
              </w:rPr>
            </w:pPr>
            <w:r w:rsidRPr="00D308B2">
              <w:rPr>
                <w:sz w:val="22"/>
              </w:rPr>
              <w:t>Changed Items</w:t>
            </w:r>
          </w:p>
        </w:tc>
        <w:tc>
          <w:tcPr>
            <w:tcW w:w="1096" w:type="dxa"/>
            <w:shd w:val="clear" w:color="auto" w:fill="92D050"/>
          </w:tcPr>
          <w:p w:rsidR="00816047" w:rsidRPr="00D308B2" w:rsidRDefault="00816047" w:rsidP="009B4799">
            <w:pPr>
              <w:pStyle w:val="HeadingLv1"/>
              <w:rPr>
                <w:sz w:val="22"/>
              </w:rPr>
            </w:pPr>
            <w:r w:rsidRPr="00D308B2">
              <w:rPr>
                <w:sz w:val="22"/>
              </w:rPr>
              <w:t>A</w:t>
            </w:r>
            <w:r w:rsidR="00886CBA" w:rsidRPr="00D308B2">
              <w:rPr>
                <w:sz w:val="22"/>
              </w:rPr>
              <w:t>*</w:t>
            </w:r>
            <w:r w:rsidRPr="00D308B2">
              <w:rPr>
                <w:sz w:val="22"/>
              </w:rPr>
              <w:t>M, D</w:t>
            </w:r>
          </w:p>
        </w:tc>
        <w:tc>
          <w:tcPr>
            <w:tcW w:w="2241" w:type="dxa"/>
            <w:shd w:val="clear" w:color="auto" w:fill="92D050"/>
          </w:tcPr>
          <w:p w:rsidR="00816047" w:rsidRPr="00D308B2" w:rsidRDefault="00816047" w:rsidP="009B4799">
            <w:pPr>
              <w:pStyle w:val="HeadingLv1"/>
              <w:rPr>
                <w:sz w:val="22"/>
              </w:rPr>
            </w:pPr>
            <w:r w:rsidRPr="00D308B2">
              <w:rPr>
                <w:sz w:val="22"/>
              </w:rPr>
              <w:t>Change Description</w:t>
            </w:r>
          </w:p>
        </w:tc>
        <w:tc>
          <w:tcPr>
            <w:tcW w:w="1702" w:type="dxa"/>
            <w:shd w:val="clear" w:color="auto" w:fill="92D050"/>
          </w:tcPr>
          <w:p w:rsidR="00816047" w:rsidRPr="00D308B2" w:rsidRDefault="00816047" w:rsidP="009B4799">
            <w:pPr>
              <w:pStyle w:val="HeadingLv1"/>
              <w:rPr>
                <w:sz w:val="22"/>
              </w:rPr>
            </w:pPr>
            <w:r w:rsidRPr="00D308B2">
              <w:rPr>
                <w:sz w:val="22"/>
              </w:rPr>
              <w:t>New Version</w:t>
            </w:r>
          </w:p>
        </w:tc>
      </w:tr>
      <w:tr w:rsidR="00816047" w:rsidRPr="002D60B0" w:rsidTr="00473F3B">
        <w:tc>
          <w:tcPr>
            <w:tcW w:w="1505" w:type="dxa"/>
          </w:tcPr>
          <w:p w:rsidR="00816047" w:rsidRPr="00D308B2" w:rsidRDefault="00473F3B" w:rsidP="009B4799">
            <w:pPr>
              <w:pStyle w:val="Bang"/>
              <w:rPr>
                <w:sz w:val="22"/>
                <w:lang w:eastAsia="ja-JP"/>
              </w:rPr>
            </w:pPr>
            <w:r w:rsidRPr="00D308B2">
              <w:rPr>
                <w:sz w:val="22"/>
                <w:lang w:eastAsia="ja-JP"/>
              </w:rPr>
              <w:t>10/06</w:t>
            </w:r>
            <w:r w:rsidR="00482B12" w:rsidRPr="00D308B2">
              <w:rPr>
                <w:sz w:val="22"/>
                <w:lang w:eastAsia="ja-JP"/>
              </w:rPr>
              <w:t>/201</w:t>
            </w:r>
            <w:r w:rsidRPr="00D308B2">
              <w:rPr>
                <w:sz w:val="22"/>
                <w:lang w:eastAsia="ja-JP"/>
              </w:rPr>
              <w:t>5</w:t>
            </w:r>
          </w:p>
        </w:tc>
        <w:tc>
          <w:tcPr>
            <w:tcW w:w="1707" w:type="dxa"/>
          </w:tcPr>
          <w:p w:rsidR="00816047" w:rsidRPr="00D308B2" w:rsidRDefault="00473F3B" w:rsidP="009B4799">
            <w:pPr>
              <w:pStyle w:val="Bang"/>
              <w:rPr>
                <w:sz w:val="22"/>
                <w:lang w:eastAsia="ja-JP"/>
              </w:rPr>
            </w:pPr>
            <w:r w:rsidRPr="00D308B2">
              <w:rPr>
                <w:sz w:val="22"/>
                <w:lang w:eastAsia="ja-JP"/>
              </w:rPr>
              <w:t>Add this document</w:t>
            </w:r>
          </w:p>
        </w:tc>
        <w:tc>
          <w:tcPr>
            <w:tcW w:w="1096" w:type="dxa"/>
          </w:tcPr>
          <w:p w:rsidR="00816047" w:rsidRPr="00D308B2" w:rsidRDefault="00473F3B" w:rsidP="009B4799">
            <w:pPr>
              <w:pStyle w:val="Bang"/>
              <w:rPr>
                <w:sz w:val="22"/>
                <w:lang w:eastAsia="ja-JP"/>
              </w:rPr>
            </w:pPr>
            <w:r w:rsidRPr="00D308B2">
              <w:rPr>
                <w:sz w:val="22"/>
                <w:lang w:eastAsia="ja-JP"/>
              </w:rPr>
              <w:t>A</w:t>
            </w:r>
          </w:p>
        </w:tc>
        <w:tc>
          <w:tcPr>
            <w:tcW w:w="2241" w:type="dxa"/>
          </w:tcPr>
          <w:p w:rsidR="00816047" w:rsidRPr="00D308B2" w:rsidRDefault="00473F3B" w:rsidP="009B4799">
            <w:pPr>
              <w:pStyle w:val="Bang"/>
              <w:rPr>
                <w:sz w:val="22"/>
              </w:rPr>
            </w:pPr>
            <w:r w:rsidRPr="00D308B2">
              <w:rPr>
                <w:sz w:val="22"/>
              </w:rPr>
              <w:t>Add</w:t>
            </w:r>
          </w:p>
        </w:tc>
        <w:tc>
          <w:tcPr>
            <w:tcW w:w="1702" w:type="dxa"/>
          </w:tcPr>
          <w:p w:rsidR="00816047" w:rsidRPr="00D308B2" w:rsidRDefault="002C334E" w:rsidP="009B4799">
            <w:pPr>
              <w:pStyle w:val="Bang"/>
              <w:rPr>
                <w:sz w:val="22"/>
              </w:rPr>
            </w:pPr>
            <w:r w:rsidRPr="00D308B2">
              <w:rPr>
                <w:sz w:val="22"/>
              </w:rPr>
              <w:t>v</w:t>
            </w:r>
            <w:r w:rsidR="00482B12" w:rsidRPr="00D308B2">
              <w:rPr>
                <w:sz w:val="22"/>
              </w:rPr>
              <w:t>1.</w:t>
            </w:r>
            <w:r w:rsidR="00473F3B" w:rsidRPr="00D308B2">
              <w:rPr>
                <w:sz w:val="22"/>
              </w:rPr>
              <w:t>0</w:t>
            </w:r>
          </w:p>
        </w:tc>
      </w:tr>
      <w:tr w:rsidR="00816047" w:rsidRPr="002D60B0" w:rsidTr="00473F3B">
        <w:tc>
          <w:tcPr>
            <w:tcW w:w="1505" w:type="dxa"/>
          </w:tcPr>
          <w:p w:rsidR="00816047" w:rsidRPr="00D308B2" w:rsidRDefault="00D20D84" w:rsidP="009B4799">
            <w:pPr>
              <w:pStyle w:val="Bang"/>
              <w:rPr>
                <w:sz w:val="22"/>
              </w:rPr>
            </w:pPr>
            <w:r w:rsidRPr="00D308B2">
              <w:rPr>
                <w:sz w:val="22"/>
              </w:rPr>
              <w:t>20/08/2015</w:t>
            </w:r>
          </w:p>
        </w:tc>
        <w:tc>
          <w:tcPr>
            <w:tcW w:w="1707" w:type="dxa"/>
          </w:tcPr>
          <w:p w:rsidR="00816047" w:rsidRPr="00D308B2" w:rsidRDefault="00D20D84" w:rsidP="009B4799">
            <w:pPr>
              <w:pStyle w:val="Bang"/>
              <w:rPr>
                <w:sz w:val="22"/>
              </w:rPr>
            </w:pPr>
            <w:r w:rsidRPr="00D308B2">
              <w:rPr>
                <w:sz w:val="22"/>
              </w:rPr>
              <w:t>Update this document</w:t>
            </w:r>
          </w:p>
        </w:tc>
        <w:tc>
          <w:tcPr>
            <w:tcW w:w="1096" w:type="dxa"/>
          </w:tcPr>
          <w:p w:rsidR="00816047" w:rsidRPr="00D308B2" w:rsidRDefault="00D20D84" w:rsidP="009B4799">
            <w:pPr>
              <w:pStyle w:val="Bang"/>
              <w:rPr>
                <w:sz w:val="22"/>
              </w:rPr>
            </w:pPr>
            <w:r w:rsidRPr="00D308B2">
              <w:rPr>
                <w:sz w:val="22"/>
              </w:rPr>
              <w:t>M</w:t>
            </w:r>
          </w:p>
        </w:tc>
        <w:tc>
          <w:tcPr>
            <w:tcW w:w="2241" w:type="dxa"/>
          </w:tcPr>
          <w:p w:rsidR="00816047" w:rsidRPr="00D308B2" w:rsidRDefault="00D20D84" w:rsidP="009B4799">
            <w:pPr>
              <w:pStyle w:val="Bang"/>
              <w:rPr>
                <w:sz w:val="22"/>
              </w:rPr>
            </w:pPr>
            <w:r w:rsidRPr="00D308B2">
              <w:rPr>
                <w:sz w:val="22"/>
              </w:rPr>
              <w:t>Update</w:t>
            </w:r>
          </w:p>
        </w:tc>
        <w:tc>
          <w:tcPr>
            <w:tcW w:w="1702" w:type="dxa"/>
          </w:tcPr>
          <w:p w:rsidR="00816047" w:rsidRPr="00D308B2" w:rsidRDefault="00D20D84" w:rsidP="009B4799">
            <w:pPr>
              <w:pStyle w:val="Bang"/>
              <w:rPr>
                <w:sz w:val="22"/>
              </w:rPr>
            </w:pPr>
            <w:r w:rsidRPr="00D308B2">
              <w:rPr>
                <w:sz w:val="22"/>
              </w:rPr>
              <w:t>v1.1</w:t>
            </w:r>
          </w:p>
        </w:tc>
      </w:tr>
      <w:tr w:rsidR="00816047" w:rsidRPr="002D60B0" w:rsidTr="00473F3B">
        <w:tc>
          <w:tcPr>
            <w:tcW w:w="1505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1707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1096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2241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1702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</w:tr>
      <w:tr w:rsidR="00816047" w:rsidRPr="002D60B0" w:rsidTr="00473F3B">
        <w:tc>
          <w:tcPr>
            <w:tcW w:w="1505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1707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1096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2241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  <w:tc>
          <w:tcPr>
            <w:tcW w:w="1702" w:type="dxa"/>
          </w:tcPr>
          <w:p w:rsidR="00816047" w:rsidRPr="00D308B2" w:rsidRDefault="00816047" w:rsidP="009B4799">
            <w:pPr>
              <w:pStyle w:val="Bang"/>
              <w:rPr>
                <w:sz w:val="22"/>
              </w:rPr>
            </w:pPr>
          </w:p>
        </w:tc>
      </w:tr>
    </w:tbl>
    <w:p w:rsidR="00816047" w:rsidRPr="00535798" w:rsidRDefault="00473C48" w:rsidP="00D308B2">
      <w:pPr>
        <w:jc w:val="center"/>
      </w:pPr>
      <w:r w:rsidRPr="00535798">
        <w:t>Table</w:t>
      </w:r>
      <w:r w:rsidR="0080766B" w:rsidRPr="00535798">
        <w:rPr>
          <w:lang w:eastAsia="ja-JP"/>
        </w:rPr>
        <w:t xml:space="preserve"> </w:t>
      </w:r>
      <w:r w:rsidR="0080766B" w:rsidRPr="00535798">
        <w:t>1</w:t>
      </w:r>
      <w:r w:rsidR="0080766B" w:rsidRPr="00535798">
        <w:rPr>
          <w:lang w:eastAsia="ja-JP"/>
        </w:rPr>
        <w:t>:</w:t>
      </w:r>
      <w:r w:rsidR="007C633D" w:rsidRPr="00535798">
        <w:t xml:space="preserve"> Record of change</w:t>
      </w:r>
    </w:p>
    <w:p w:rsidR="000B749E" w:rsidRPr="00D54158" w:rsidRDefault="000B749E" w:rsidP="009B4799">
      <w:pPr>
        <w:pStyle w:val="NormalH"/>
      </w:pPr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End w:id="0"/>
      <w:bookmarkEnd w:id="1"/>
      <w:r w:rsidRPr="00D54158">
        <w:lastRenderedPageBreak/>
        <w:t>SIGNATURE PAGE</w:t>
      </w:r>
    </w:p>
    <w:p w:rsidR="000B749E" w:rsidRPr="00D54158" w:rsidRDefault="000B749E" w:rsidP="009B4799"/>
    <w:p w:rsidR="00886CBA" w:rsidRPr="00D54158" w:rsidRDefault="000B749E" w:rsidP="009B4799">
      <w:r>
        <w:rPr>
          <w:b/>
        </w:rPr>
        <w:t xml:space="preserve">             </w:t>
      </w:r>
      <w:r w:rsidR="00886CBA" w:rsidRPr="00D54158">
        <w:rPr>
          <w:b/>
        </w:rPr>
        <w:t>ORIGINATOR:</w:t>
      </w:r>
      <w:r w:rsidR="00886CBA" w:rsidRPr="00D54158">
        <w:tab/>
      </w:r>
      <w:r w:rsidR="00886CBA">
        <w:t xml:space="preserve"> </w:t>
      </w:r>
      <w:r w:rsidR="00473F3B">
        <w:t xml:space="preserve">Nguyen </w:t>
      </w:r>
      <w:proofErr w:type="spellStart"/>
      <w:r w:rsidR="00473F3B">
        <w:t>Thanh</w:t>
      </w:r>
      <w:proofErr w:type="spellEnd"/>
      <w:r w:rsidR="00473F3B">
        <w:t xml:space="preserve"> Nam</w:t>
      </w:r>
      <w:r w:rsidR="00886CBA">
        <w:t xml:space="preserve">                           </w:t>
      </w:r>
      <w:r w:rsidR="007148E5">
        <w:t xml:space="preserve">   </w:t>
      </w:r>
      <w:r w:rsidR="00886CBA">
        <w:t>1</w:t>
      </w:r>
      <w:r w:rsidR="00473F3B">
        <w:t>0</w:t>
      </w:r>
      <w:r w:rsidR="00886CBA">
        <w:t>/0</w:t>
      </w:r>
      <w:r w:rsidR="00473F3B">
        <w:t>6/2015</w:t>
      </w:r>
      <w:r w:rsidR="00886CBA" w:rsidRPr="00D54158">
        <w:t xml:space="preserve">                          </w:t>
      </w:r>
    </w:p>
    <w:p w:rsidR="00886CBA" w:rsidRPr="00D54158" w:rsidRDefault="00886CBA" w:rsidP="009B4799">
      <w:r w:rsidRPr="00D54158">
        <w:tab/>
      </w:r>
      <w:r>
        <w:t xml:space="preserve">              </w:t>
      </w:r>
      <w:r w:rsidR="00473F3B">
        <w:t xml:space="preserve">                          Technical Leader</w:t>
      </w:r>
    </w:p>
    <w:p w:rsidR="00886CBA" w:rsidRPr="00D54158" w:rsidRDefault="00886CBA" w:rsidP="009B4799"/>
    <w:p w:rsidR="00886CBA" w:rsidRPr="00031034" w:rsidRDefault="00886CBA" w:rsidP="009B4799">
      <w:pPr>
        <w:rPr>
          <w:lang w:eastAsia="ja-JP"/>
        </w:rPr>
      </w:pPr>
      <w:r>
        <w:t xml:space="preserve">             </w:t>
      </w:r>
      <w:r w:rsidRPr="000D2B7B">
        <w:rPr>
          <w:b/>
        </w:rPr>
        <w:t>REVIEWERS:</w:t>
      </w:r>
      <w:r w:rsidR="00052D4D">
        <w:rPr>
          <w:b/>
        </w:rPr>
        <w:tab/>
        <w:t xml:space="preserve">     </w:t>
      </w:r>
      <w:r w:rsidR="007148E5">
        <w:rPr>
          <w:b/>
        </w:rPr>
        <w:tab/>
      </w:r>
      <w:r w:rsidR="00473F3B">
        <w:t xml:space="preserve">Trinh </w:t>
      </w:r>
      <w:proofErr w:type="spellStart"/>
      <w:r w:rsidR="00473F3B">
        <w:t>Thi</w:t>
      </w:r>
      <w:proofErr w:type="spellEnd"/>
      <w:r w:rsidR="00473F3B">
        <w:t xml:space="preserve"> </w:t>
      </w:r>
      <w:proofErr w:type="spellStart"/>
      <w:r w:rsidR="00473F3B">
        <w:t>Tuyet</w:t>
      </w:r>
      <w:proofErr w:type="spellEnd"/>
      <w:r w:rsidR="00473F3B">
        <w:t xml:space="preserve"> Mai</w:t>
      </w:r>
      <w:r>
        <w:tab/>
      </w:r>
      <w:r>
        <w:tab/>
      </w:r>
      <w:r w:rsidR="00473F3B">
        <w:t xml:space="preserve">           16/06/2015</w:t>
      </w:r>
    </w:p>
    <w:p w:rsidR="00886CBA" w:rsidRDefault="00886CBA" w:rsidP="009B4799">
      <w:r>
        <w:tab/>
      </w:r>
      <w:r>
        <w:tab/>
      </w:r>
      <w:r>
        <w:tab/>
      </w:r>
      <w:r>
        <w:tab/>
      </w:r>
      <w:r w:rsidR="00A35174">
        <w:t>Developer</w:t>
      </w:r>
      <w:r>
        <w:tab/>
      </w:r>
      <w:r>
        <w:tab/>
      </w:r>
    </w:p>
    <w:p w:rsidR="00473F3B" w:rsidRPr="00D54158" w:rsidRDefault="00473F3B" w:rsidP="009B4799"/>
    <w:p w:rsidR="00886CBA" w:rsidRPr="00D54158" w:rsidRDefault="00886CBA" w:rsidP="009B4799">
      <w:pPr>
        <w:rPr>
          <w:lang w:eastAsia="ja-JP"/>
        </w:rPr>
      </w:pPr>
      <w:r>
        <w:rPr>
          <w:b/>
        </w:rPr>
        <w:t xml:space="preserve">             </w:t>
      </w:r>
      <w:r w:rsidRPr="00D54158">
        <w:rPr>
          <w:b/>
        </w:rPr>
        <w:t>APPROVAL:</w:t>
      </w:r>
      <w:r>
        <w:rPr>
          <w:b/>
        </w:rPr>
        <w:t xml:space="preserve">  </w:t>
      </w:r>
      <w:r w:rsidRPr="00D54158">
        <w:tab/>
      </w:r>
      <w:r>
        <w:t xml:space="preserve">      </w:t>
      </w:r>
      <w:r w:rsidR="007148E5">
        <w:tab/>
      </w:r>
      <w:r w:rsidRPr="00D54158">
        <w:t>Nguyen Van S</w:t>
      </w:r>
      <w:r>
        <w:t>ang</w:t>
      </w:r>
      <w:r>
        <w:tab/>
        <w:t xml:space="preserve">  </w:t>
      </w:r>
      <w:r w:rsidR="00473F3B">
        <w:t xml:space="preserve">                      19/06/2015</w:t>
      </w:r>
      <w:r w:rsidRPr="00D54158">
        <w:t xml:space="preserve">        </w:t>
      </w:r>
      <w:r w:rsidRPr="00D54158">
        <w:rPr>
          <w:lang w:eastAsia="ja-JP"/>
        </w:rPr>
        <w:t xml:space="preserve">  </w:t>
      </w:r>
    </w:p>
    <w:p w:rsidR="00886CBA" w:rsidRDefault="00886CBA" w:rsidP="009B4799">
      <w:r w:rsidRPr="00D54158">
        <w:tab/>
      </w:r>
      <w:r>
        <w:t xml:space="preserve">             </w:t>
      </w:r>
      <w:r w:rsidR="007148E5">
        <w:t xml:space="preserve">                          </w:t>
      </w:r>
      <w:r w:rsidRPr="00D54158">
        <w:t>Supervisor</w:t>
      </w:r>
    </w:p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Default="00886CBA" w:rsidP="009B4799"/>
    <w:p w:rsidR="00886CBA" w:rsidRPr="00D54158" w:rsidRDefault="00886CBA" w:rsidP="009B4799"/>
    <w:p w:rsidR="00816047" w:rsidRPr="00535798" w:rsidRDefault="00816047" w:rsidP="009B4799">
      <w:pPr>
        <w:rPr>
          <w:lang w:val="en-GB"/>
        </w:rPr>
      </w:pPr>
      <w:r w:rsidRPr="00535798">
        <w:rPr>
          <w:lang w:val="en-GB"/>
        </w:rPr>
        <w:t>TABLE OF CONTENTS</w:t>
      </w:r>
    </w:p>
    <w:p w:rsidR="00726F9D" w:rsidRPr="00726F9D" w:rsidRDefault="004F78B5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r w:rsidRPr="00052D4D">
        <w:rPr>
          <w:lang w:val="en-GB"/>
        </w:rPr>
        <w:fldChar w:fldCharType="begin"/>
      </w:r>
      <w:r w:rsidR="001020E7" w:rsidRPr="00052D4D">
        <w:rPr>
          <w:lang w:val="en-GB"/>
        </w:rPr>
        <w:instrText xml:space="preserve"> TOC \o "1-3" \h \z </w:instrText>
      </w:r>
      <w:r w:rsidRPr="00052D4D">
        <w:rPr>
          <w:lang w:val="en-GB"/>
        </w:rPr>
        <w:fldChar w:fldCharType="separate"/>
      </w:r>
      <w:hyperlink w:anchor="_Toc428138945" w:history="1">
        <w:r w:rsidR="00726F9D" w:rsidRPr="00726F9D">
          <w:rPr>
            <w:rStyle w:val="Hyperlink"/>
          </w:rPr>
          <w:t>1</w:t>
        </w:r>
        <w:r w:rsidR="00726F9D" w:rsidRP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726F9D">
          <w:rPr>
            <w:rStyle w:val="Hyperlink"/>
          </w:rPr>
          <w:t>Introduction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_Toc428138945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5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46" w:history="1">
        <w:r w:rsidR="00726F9D" w:rsidRPr="00726F9D">
          <w:rPr>
            <w:rStyle w:val="Hyperlink"/>
          </w:rPr>
          <w:t>1.1</w:t>
        </w:r>
        <w:r w:rsidR="00726F9D" w:rsidRP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726F9D">
          <w:rPr>
            <w:rStyle w:val="Hyperlink"/>
          </w:rPr>
          <w:t>Purpose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_Toc428138946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5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47" w:history="1">
        <w:r w:rsidR="00726F9D" w:rsidRPr="00726F9D">
          <w:rPr>
            <w:rStyle w:val="Hyperlink"/>
          </w:rPr>
          <w:t>1.2</w:t>
        </w:r>
        <w:r w:rsidR="00726F9D" w:rsidRP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726F9D">
          <w:rPr>
            <w:rStyle w:val="Hyperlink"/>
          </w:rPr>
          <w:t>Scope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_Toc428138947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5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48" w:history="1">
        <w:r w:rsidR="00726F9D" w:rsidRPr="00726F9D">
          <w:rPr>
            <w:rStyle w:val="Hyperlink"/>
          </w:rPr>
          <w:t>1.3</w:t>
        </w:r>
        <w:r w:rsidR="00726F9D" w:rsidRP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726F9D">
          <w:rPr>
            <w:rStyle w:val="Hyperlink"/>
          </w:rPr>
          <w:t>Definitions, Acronyms and Abbreviations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_Toc428138948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5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49" w:history="1">
        <w:r w:rsidR="00726F9D" w:rsidRPr="00726F9D">
          <w:rPr>
            <w:rStyle w:val="Hyperlink"/>
          </w:rPr>
          <w:t>1.4</w:t>
        </w:r>
        <w:r w:rsidR="00726F9D" w:rsidRP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726F9D">
          <w:rPr>
            <w:rStyle w:val="Hyperlink"/>
          </w:rPr>
          <w:t>References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_Toc428138949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5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50" w:history="1">
        <w:r w:rsidR="00726F9D" w:rsidRPr="00726F9D">
          <w:rPr>
            <w:rStyle w:val="Hyperlink"/>
          </w:rPr>
          <w:t>1.5</w:t>
        </w:r>
        <w:r w:rsidR="00726F9D" w:rsidRP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726F9D">
          <w:rPr>
            <w:rStyle w:val="Hyperlink"/>
          </w:rPr>
          <w:t>Overview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_Toc428138950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6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51" w:history="1">
        <w:r w:rsidR="00726F9D" w:rsidRPr="00726F9D">
          <w:rPr>
            <w:rStyle w:val="Hyperlink"/>
          </w:rPr>
          <w:t>2</w:t>
        </w:r>
        <w:r w:rsidR="00726F9D" w:rsidRP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726F9D">
          <w:rPr>
            <w:rStyle w:val="Hyperlink"/>
          </w:rPr>
          <w:t>Choice of Architecture design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_Toc428138951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6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52" w:history="1">
        <w:r w:rsidR="00726F9D" w:rsidRPr="00726F9D">
          <w:rPr>
            <w:rStyle w:val="Hyperlink"/>
          </w:rPr>
          <w:t>2.1</w:t>
        </w:r>
        <w:r w:rsidR="00726F9D" w:rsidRP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726F9D">
          <w:rPr>
            <w:rStyle w:val="Hyperlink"/>
          </w:rPr>
          <w:t>Layered architecture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_Toc428138952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6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53" w:history="1">
        <w:r w:rsidR="00726F9D" w:rsidRPr="00726F9D">
          <w:rPr>
            <w:rStyle w:val="Hyperlink"/>
          </w:rPr>
          <w:t>3</w:t>
        </w:r>
        <w:r w:rsidR="00726F9D" w:rsidRP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726F9D">
          <w:rPr>
            <w:rStyle w:val="Hyperlink"/>
          </w:rPr>
          <w:t>Architectural Representation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_Toc428138953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9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54" w:history="1">
        <w:r w:rsidR="00726F9D" w:rsidRPr="00726F9D">
          <w:rPr>
            <w:rStyle w:val="Hyperlink"/>
          </w:rPr>
          <w:t>4</w:t>
        </w:r>
        <w:r w:rsidR="00726F9D" w:rsidRP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726F9D">
          <w:rPr>
            <w:rStyle w:val="Hyperlink"/>
          </w:rPr>
          <w:t>Architectural Goals and Constraints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_Toc428138954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10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55" w:history="1">
        <w:r w:rsidR="00726F9D" w:rsidRPr="00726F9D">
          <w:rPr>
            <w:rStyle w:val="Hyperlink"/>
          </w:rPr>
          <w:t>5</w:t>
        </w:r>
        <w:r w:rsidR="00726F9D" w:rsidRP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726F9D">
          <w:rPr>
            <w:rStyle w:val="Hyperlink"/>
          </w:rPr>
          <w:t>Use-Case View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_Toc428138955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11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56" w:history="1">
        <w:r w:rsidR="00726F9D" w:rsidRPr="00726F9D">
          <w:rPr>
            <w:rStyle w:val="Hyperlink"/>
          </w:rPr>
          <w:t>5.1</w:t>
        </w:r>
        <w:r w:rsidR="00726F9D" w:rsidRP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726F9D">
          <w:rPr>
            <w:rStyle w:val="Hyperlink"/>
          </w:rPr>
          <w:t>BUSS User function group</w:t>
        </w:r>
        <w:r w:rsidR="00726F9D" w:rsidRPr="00726F9D">
          <w:rPr>
            <w:webHidden/>
          </w:rPr>
          <w:tab/>
        </w:r>
        <w:r w:rsidR="00726F9D" w:rsidRPr="00726F9D">
          <w:rPr>
            <w:webHidden/>
          </w:rPr>
          <w:fldChar w:fldCharType="begin"/>
        </w:r>
        <w:r w:rsidR="00726F9D" w:rsidRPr="00726F9D">
          <w:rPr>
            <w:webHidden/>
          </w:rPr>
          <w:instrText xml:space="preserve"> PAGEREF _Toc428138956 \h </w:instrText>
        </w:r>
        <w:r w:rsidR="00726F9D" w:rsidRPr="00726F9D">
          <w:rPr>
            <w:webHidden/>
          </w:rPr>
        </w:r>
        <w:r w:rsidR="00726F9D" w:rsidRPr="00726F9D">
          <w:rPr>
            <w:webHidden/>
          </w:rPr>
          <w:fldChar w:fldCharType="separate"/>
        </w:r>
        <w:r w:rsidR="00BF41A7">
          <w:rPr>
            <w:webHidden/>
          </w:rPr>
          <w:t>11</w:t>
        </w:r>
        <w:r w:rsidR="00726F9D" w:rsidRPr="00726F9D">
          <w:rPr>
            <w:webHidden/>
          </w:rPr>
          <w:fldChar w:fldCharType="end"/>
        </w:r>
      </w:hyperlink>
    </w:p>
    <w:p w:rsidR="00726F9D" w:rsidRPr="00726F9D" w:rsidRDefault="00A2756E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ja-JP"/>
        </w:rPr>
      </w:pPr>
      <w:hyperlink w:anchor="_Toc428138957" w:history="1">
        <w:r w:rsidR="00726F9D" w:rsidRPr="00726F9D">
          <w:rPr>
            <w:rStyle w:val="Hyperlink"/>
            <w:sz w:val="22"/>
            <w:szCs w:val="22"/>
          </w:rPr>
          <w:t>5.1.1</w:t>
        </w:r>
        <w:r w:rsidR="00726F9D" w:rsidRPr="00726F9D">
          <w:rPr>
            <w:rFonts w:asciiTheme="minorHAnsi" w:eastAsiaTheme="minorEastAsia" w:hAnsiTheme="minorHAnsi" w:cstheme="minorBidi"/>
            <w:bCs w:val="0"/>
            <w:sz w:val="22"/>
            <w:szCs w:val="22"/>
            <w:lang w:eastAsia="ja-JP"/>
          </w:rPr>
          <w:tab/>
        </w:r>
        <w:r w:rsidR="00726F9D" w:rsidRPr="00726F9D">
          <w:rPr>
            <w:rStyle w:val="Hyperlink"/>
            <w:sz w:val="22"/>
            <w:szCs w:val="22"/>
          </w:rPr>
          <w:t xml:space="preserve"> Account Management</w:t>
        </w:r>
        <w:r w:rsidR="00726F9D" w:rsidRPr="00726F9D">
          <w:rPr>
            <w:webHidden/>
            <w:sz w:val="22"/>
            <w:szCs w:val="22"/>
          </w:rPr>
          <w:tab/>
        </w:r>
        <w:r w:rsidR="00726F9D" w:rsidRPr="00726F9D">
          <w:rPr>
            <w:webHidden/>
            <w:sz w:val="22"/>
            <w:szCs w:val="22"/>
          </w:rPr>
          <w:fldChar w:fldCharType="begin"/>
        </w:r>
        <w:r w:rsidR="00726F9D" w:rsidRPr="00726F9D">
          <w:rPr>
            <w:webHidden/>
            <w:sz w:val="22"/>
            <w:szCs w:val="22"/>
          </w:rPr>
          <w:instrText xml:space="preserve"> PAGEREF _Toc428138957 \h </w:instrText>
        </w:r>
        <w:r w:rsidR="00726F9D" w:rsidRPr="00726F9D">
          <w:rPr>
            <w:webHidden/>
            <w:sz w:val="22"/>
            <w:szCs w:val="22"/>
          </w:rPr>
        </w:r>
        <w:r w:rsidR="00726F9D" w:rsidRPr="00726F9D">
          <w:rPr>
            <w:webHidden/>
            <w:sz w:val="22"/>
            <w:szCs w:val="22"/>
          </w:rPr>
          <w:fldChar w:fldCharType="separate"/>
        </w:r>
        <w:r w:rsidR="00BF41A7">
          <w:rPr>
            <w:webHidden/>
            <w:sz w:val="22"/>
            <w:szCs w:val="22"/>
          </w:rPr>
          <w:t>11</w:t>
        </w:r>
        <w:r w:rsidR="00726F9D" w:rsidRPr="00726F9D">
          <w:rPr>
            <w:webHidden/>
            <w:sz w:val="22"/>
            <w:szCs w:val="22"/>
          </w:rPr>
          <w:fldChar w:fldCharType="end"/>
        </w:r>
      </w:hyperlink>
    </w:p>
    <w:p w:rsidR="00726F9D" w:rsidRPr="00726F9D" w:rsidRDefault="00A2756E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ja-JP"/>
        </w:rPr>
      </w:pPr>
      <w:hyperlink w:anchor="_Toc428138958" w:history="1">
        <w:r w:rsidR="00726F9D" w:rsidRPr="00726F9D">
          <w:rPr>
            <w:rStyle w:val="Hyperlink"/>
            <w:sz w:val="22"/>
            <w:szCs w:val="22"/>
          </w:rPr>
          <w:t xml:space="preserve">5.1.2 </w:t>
        </w:r>
        <w:r w:rsidR="00726F9D" w:rsidRPr="00726F9D">
          <w:rPr>
            <w:rFonts w:asciiTheme="minorHAnsi" w:eastAsiaTheme="minorEastAsia" w:hAnsiTheme="minorHAnsi" w:cstheme="minorBidi"/>
            <w:bCs w:val="0"/>
            <w:sz w:val="22"/>
            <w:szCs w:val="22"/>
            <w:lang w:eastAsia="ja-JP"/>
          </w:rPr>
          <w:tab/>
        </w:r>
        <w:r w:rsidR="00726F9D" w:rsidRPr="00726F9D">
          <w:rPr>
            <w:rStyle w:val="Hyperlink"/>
            <w:sz w:val="22"/>
            <w:szCs w:val="22"/>
          </w:rPr>
          <w:t>Common</w:t>
        </w:r>
        <w:r w:rsidR="00726F9D" w:rsidRPr="00726F9D">
          <w:rPr>
            <w:webHidden/>
            <w:sz w:val="22"/>
            <w:szCs w:val="22"/>
          </w:rPr>
          <w:tab/>
        </w:r>
        <w:r w:rsidR="00726F9D" w:rsidRPr="00726F9D">
          <w:rPr>
            <w:webHidden/>
            <w:sz w:val="22"/>
            <w:szCs w:val="22"/>
          </w:rPr>
          <w:fldChar w:fldCharType="begin"/>
        </w:r>
        <w:r w:rsidR="00726F9D" w:rsidRPr="00726F9D">
          <w:rPr>
            <w:webHidden/>
            <w:sz w:val="22"/>
            <w:szCs w:val="22"/>
          </w:rPr>
          <w:instrText xml:space="preserve"> PAGEREF _Toc428138958 \h </w:instrText>
        </w:r>
        <w:r w:rsidR="00726F9D" w:rsidRPr="00726F9D">
          <w:rPr>
            <w:webHidden/>
            <w:sz w:val="22"/>
            <w:szCs w:val="22"/>
          </w:rPr>
        </w:r>
        <w:r w:rsidR="00726F9D" w:rsidRPr="00726F9D">
          <w:rPr>
            <w:webHidden/>
            <w:sz w:val="22"/>
            <w:szCs w:val="22"/>
          </w:rPr>
          <w:fldChar w:fldCharType="separate"/>
        </w:r>
        <w:r w:rsidR="00BF41A7">
          <w:rPr>
            <w:webHidden/>
            <w:sz w:val="22"/>
            <w:szCs w:val="22"/>
          </w:rPr>
          <w:t>12</w:t>
        </w:r>
        <w:r w:rsidR="00726F9D" w:rsidRPr="00726F9D">
          <w:rPr>
            <w:webHidden/>
            <w:sz w:val="22"/>
            <w:szCs w:val="22"/>
          </w:rPr>
          <w:fldChar w:fldCharType="end"/>
        </w:r>
      </w:hyperlink>
    </w:p>
    <w:p w:rsidR="00726F9D" w:rsidRPr="00726F9D" w:rsidRDefault="00A2756E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ja-JP"/>
        </w:rPr>
      </w:pPr>
      <w:hyperlink w:anchor="_Toc428138959" w:history="1">
        <w:r w:rsidR="00726F9D" w:rsidRPr="00726F9D">
          <w:rPr>
            <w:rStyle w:val="Hyperlink"/>
            <w:sz w:val="22"/>
            <w:szCs w:val="22"/>
          </w:rPr>
          <w:t>5.1.3</w:t>
        </w:r>
        <w:r w:rsidR="00726F9D" w:rsidRPr="00726F9D">
          <w:rPr>
            <w:rFonts w:asciiTheme="minorHAnsi" w:eastAsiaTheme="minorEastAsia" w:hAnsiTheme="minorHAnsi" w:cstheme="minorBidi"/>
            <w:bCs w:val="0"/>
            <w:sz w:val="22"/>
            <w:szCs w:val="22"/>
            <w:lang w:eastAsia="ja-JP"/>
          </w:rPr>
          <w:tab/>
        </w:r>
        <w:r w:rsidR="00726F9D" w:rsidRPr="00726F9D">
          <w:rPr>
            <w:rStyle w:val="Hyperlink"/>
            <w:sz w:val="22"/>
            <w:szCs w:val="22"/>
          </w:rPr>
          <w:t>Bus</w:t>
        </w:r>
        <w:r w:rsidR="00726F9D" w:rsidRPr="00726F9D">
          <w:rPr>
            <w:webHidden/>
            <w:sz w:val="22"/>
            <w:szCs w:val="22"/>
          </w:rPr>
          <w:tab/>
        </w:r>
        <w:r w:rsidR="00726F9D" w:rsidRPr="00726F9D">
          <w:rPr>
            <w:webHidden/>
            <w:sz w:val="22"/>
            <w:szCs w:val="22"/>
          </w:rPr>
          <w:fldChar w:fldCharType="begin"/>
        </w:r>
        <w:r w:rsidR="00726F9D" w:rsidRPr="00726F9D">
          <w:rPr>
            <w:webHidden/>
            <w:sz w:val="22"/>
            <w:szCs w:val="22"/>
          </w:rPr>
          <w:instrText xml:space="preserve"> PAGEREF _Toc428138959 \h </w:instrText>
        </w:r>
        <w:r w:rsidR="00726F9D" w:rsidRPr="00726F9D">
          <w:rPr>
            <w:webHidden/>
            <w:sz w:val="22"/>
            <w:szCs w:val="22"/>
          </w:rPr>
        </w:r>
        <w:r w:rsidR="00726F9D" w:rsidRPr="00726F9D">
          <w:rPr>
            <w:webHidden/>
            <w:sz w:val="22"/>
            <w:szCs w:val="22"/>
          </w:rPr>
          <w:fldChar w:fldCharType="separate"/>
        </w:r>
        <w:r w:rsidR="00BF41A7">
          <w:rPr>
            <w:webHidden/>
            <w:sz w:val="22"/>
            <w:szCs w:val="22"/>
          </w:rPr>
          <w:t>13</w:t>
        </w:r>
        <w:r w:rsidR="00726F9D" w:rsidRPr="00726F9D">
          <w:rPr>
            <w:webHidden/>
            <w:sz w:val="22"/>
            <w:szCs w:val="22"/>
          </w:rPr>
          <w:fldChar w:fldCharType="end"/>
        </w:r>
      </w:hyperlink>
    </w:p>
    <w:p w:rsidR="00726F9D" w:rsidRPr="00726F9D" w:rsidRDefault="00A2756E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ja-JP"/>
        </w:rPr>
      </w:pPr>
      <w:hyperlink w:anchor="_Toc428138960" w:history="1">
        <w:r w:rsidR="00726F9D" w:rsidRPr="00726F9D">
          <w:rPr>
            <w:rStyle w:val="Hyperlink"/>
            <w:sz w:val="22"/>
            <w:szCs w:val="22"/>
          </w:rPr>
          <w:t>5.1.4</w:t>
        </w:r>
        <w:r w:rsidR="00726F9D" w:rsidRPr="00726F9D">
          <w:rPr>
            <w:rFonts w:asciiTheme="minorHAnsi" w:eastAsiaTheme="minorEastAsia" w:hAnsiTheme="minorHAnsi" w:cstheme="minorBidi"/>
            <w:bCs w:val="0"/>
            <w:sz w:val="22"/>
            <w:szCs w:val="22"/>
            <w:lang w:eastAsia="ja-JP"/>
          </w:rPr>
          <w:tab/>
        </w:r>
        <w:r w:rsidR="00726F9D" w:rsidRPr="00726F9D">
          <w:rPr>
            <w:rStyle w:val="Hyperlink"/>
            <w:sz w:val="22"/>
            <w:szCs w:val="22"/>
          </w:rPr>
          <w:t xml:space="preserve"> Path Finder</w:t>
        </w:r>
        <w:r w:rsidR="00726F9D" w:rsidRPr="00726F9D">
          <w:rPr>
            <w:webHidden/>
            <w:sz w:val="22"/>
            <w:szCs w:val="22"/>
          </w:rPr>
          <w:tab/>
        </w:r>
        <w:r w:rsidR="00726F9D" w:rsidRPr="00726F9D">
          <w:rPr>
            <w:webHidden/>
            <w:sz w:val="22"/>
            <w:szCs w:val="22"/>
          </w:rPr>
          <w:fldChar w:fldCharType="begin"/>
        </w:r>
        <w:r w:rsidR="00726F9D" w:rsidRPr="00726F9D">
          <w:rPr>
            <w:webHidden/>
            <w:sz w:val="22"/>
            <w:szCs w:val="22"/>
          </w:rPr>
          <w:instrText xml:space="preserve"> PAGEREF _Toc428138960 \h </w:instrText>
        </w:r>
        <w:r w:rsidR="00726F9D" w:rsidRPr="00726F9D">
          <w:rPr>
            <w:webHidden/>
            <w:sz w:val="22"/>
            <w:szCs w:val="22"/>
          </w:rPr>
        </w:r>
        <w:r w:rsidR="00726F9D" w:rsidRPr="00726F9D">
          <w:rPr>
            <w:webHidden/>
            <w:sz w:val="22"/>
            <w:szCs w:val="22"/>
          </w:rPr>
          <w:fldChar w:fldCharType="separate"/>
        </w:r>
        <w:r w:rsidR="00BF41A7">
          <w:rPr>
            <w:webHidden/>
            <w:sz w:val="22"/>
            <w:szCs w:val="22"/>
          </w:rPr>
          <w:t>14</w:t>
        </w:r>
        <w:r w:rsidR="00726F9D" w:rsidRPr="00726F9D">
          <w:rPr>
            <w:webHidden/>
            <w:sz w:val="22"/>
            <w:szCs w:val="22"/>
          </w:rPr>
          <w:fldChar w:fldCharType="end"/>
        </w:r>
      </w:hyperlink>
    </w:p>
    <w:p w:rsidR="00726F9D" w:rsidRPr="00726F9D" w:rsidRDefault="00A2756E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ja-JP"/>
        </w:rPr>
      </w:pPr>
      <w:hyperlink w:anchor="_Toc428138961" w:history="1">
        <w:r w:rsidR="00726F9D" w:rsidRPr="00726F9D">
          <w:rPr>
            <w:rStyle w:val="Hyperlink"/>
            <w:sz w:val="22"/>
            <w:szCs w:val="22"/>
          </w:rPr>
          <w:t>5.1.5</w:t>
        </w:r>
        <w:r w:rsidR="00726F9D" w:rsidRPr="00726F9D">
          <w:rPr>
            <w:rFonts w:asciiTheme="minorHAnsi" w:eastAsiaTheme="minorEastAsia" w:hAnsiTheme="minorHAnsi" w:cstheme="minorBidi"/>
            <w:bCs w:val="0"/>
            <w:sz w:val="22"/>
            <w:szCs w:val="22"/>
            <w:lang w:eastAsia="ja-JP"/>
          </w:rPr>
          <w:tab/>
        </w:r>
        <w:r w:rsidR="00726F9D" w:rsidRPr="00726F9D">
          <w:rPr>
            <w:rStyle w:val="Hyperlink"/>
            <w:sz w:val="22"/>
            <w:szCs w:val="22"/>
          </w:rPr>
          <w:t>Reminder</w:t>
        </w:r>
        <w:r w:rsidR="00726F9D" w:rsidRPr="00726F9D">
          <w:rPr>
            <w:webHidden/>
            <w:sz w:val="22"/>
            <w:szCs w:val="22"/>
          </w:rPr>
          <w:tab/>
        </w:r>
        <w:r w:rsidR="00726F9D" w:rsidRPr="00726F9D">
          <w:rPr>
            <w:webHidden/>
            <w:sz w:val="22"/>
            <w:szCs w:val="22"/>
          </w:rPr>
          <w:fldChar w:fldCharType="begin"/>
        </w:r>
        <w:r w:rsidR="00726F9D" w:rsidRPr="00726F9D">
          <w:rPr>
            <w:webHidden/>
            <w:sz w:val="22"/>
            <w:szCs w:val="22"/>
          </w:rPr>
          <w:instrText xml:space="preserve"> PAGEREF _Toc428138961 \h </w:instrText>
        </w:r>
        <w:r w:rsidR="00726F9D" w:rsidRPr="00726F9D">
          <w:rPr>
            <w:webHidden/>
            <w:sz w:val="22"/>
            <w:szCs w:val="22"/>
          </w:rPr>
        </w:r>
        <w:r w:rsidR="00726F9D" w:rsidRPr="00726F9D">
          <w:rPr>
            <w:webHidden/>
            <w:sz w:val="22"/>
            <w:szCs w:val="22"/>
          </w:rPr>
          <w:fldChar w:fldCharType="separate"/>
        </w:r>
        <w:r w:rsidR="00BF41A7">
          <w:rPr>
            <w:webHidden/>
            <w:sz w:val="22"/>
            <w:szCs w:val="22"/>
          </w:rPr>
          <w:t>15</w:t>
        </w:r>
        <w:r w:rsidR="00726F9D" w:rsidRPr="00726F9D">
          <w:rPr>
            <w:webHidden/>
            <w:sz w:val="22"/>
            <w:szCs w:val="22"/>
          </w:rPr>
          <w:fldChar w:fldCharType="end"/>
        </w:r>
      </w:hyperlink>
    </w:p>
    <w:p w:rsidR="00726F9D" w:rsidRPr="00726F9D" w:rsidRDefault="00A2756E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ja-JP"/>
        </w:rPr>
      </w:pPr>
      <w:hyperlink w:anchor="_Toc428138962" w:history="1">
        <w:r w:rsidR="00726F9D" w:rsidRPr="00726F9D">
          <w:rPr>
            <w:rStyle w:val="Hyperlink"/>
            <w:sz w:val="22"/>
            <w:szCs w:val="22"/>
          </w:rPr>
          <w:t>5.1.6</w:t>
        </w:r>
        <w:r w:rsidR="00726F9D" w:rsidRPr="00726F9D">
          <w:rPr>
            <w:rFonts w:asciiTheme="minorHAnsi" w:eastAsiaTheme="minorEastAsia" w:hAnsiTheme="minorHAnsi" w:cstheme="minorBidi"/>
            <w:bCs w:val="0"/>
            <w:sz w:val="22"/>
            <w:szCs w:val="22"/>
            <w:lang w:eastAsia="ja-JP"/>
          </w:rPr>
          <w:tab/>
        </w:r>
        <w:r w:rsidR="00726F9D" w:rsidRPr="00726F9D">
          <w:rPr>
            <w:rStyle w:val="Hyperlink"/>
            <w:sz w:val="22"/>
            <w:szCs w:val="22"/>
          </w:rPr>
          <w:t>Track</w:t>
        </w:r>
        <w:r w:rsidR="00726F9D" w:rsidRPr="00726F9D">
          <w:rPr>
            <w:webHidden/>
            <w:sz w:val="22"/>
            <w:szCs w:val="22"/>
          </w:rPr>
          <w:tab/>
        </w:r>
        <w:r w:rsidR="00726F9D" w:rsidRPr="00726F9D">
          <w:rPr>
            <w:webHidden/>
            <w:sz w:val="22"/>
            <w:szCs w:val="22"/>
          </w:rPr>
          <w:fldChar w:fldCharType="begin"/>
        </w:r>
        <w:r w:rsidR="00726F9D" w:rsidRPr="00726F9D">
          <w:rPr>
            <w:webHidden/>
            <w:sz w:val="22"/>
            <w:szCs w:val="22"/>
          </w:rPr>
          <w:instrText xml:space="preserve"> PAGEREF _Toc428138962 \h </w:instrText>
        </w:r>
        <w:r w:rsidR="00726F9D" w:rsidRPr="00726F9D">
          <w:rPr>
            <w:webHidden/>
            <w:sz w:val="22"/>
            <w:szCs w:val="22"/>
          </w:rPr>
        </w:r>
        <w:r w:rsidR="00726F9D" w:rsidRPr="00726F9D">
          <w:rPr>
            <w:webHidden/>
            <w:sz w:val="22"/>
            <w:szCs w:val="22"/>
          </w:rPr>
          <w:fldChar w:fldCharType="separate"/>
        </w:r>
        <w:r w:rsidR="00BF41A7">
          <w:rPr>
            <w:webHidden/>
            <w:sz w:val="22"/>
            <w:szCs w:val="22"/>
          </w:rPr>
          <w:t>16</w:t>
        </w:r>
        <w:r w:rsidR="00726F9D" w:rsidRPr="00726F9D">
          <w:rPr>
            <w:webHidden/>
            <w:sz w:val="22"/>
            <w:szCs w:val="22"/>
          </w:rPr>
          <w:fldChar w:fldCharType="end"/>
        </w:r>
      </w:hyperlink>
    </w:p>
    <w:p w:rsidR="00726F9D" w:rsidRDefault="00A2756E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ja-JP"/>
        </w:rPr>
      </w:pPr>
      <w:hyperlink w:anchor="_Toc428138963" w:history="1">
        <w:r w:rsidR="00726F9D" w:rsidRPr="00726F9D">
          <w:rPr>
            <w:rStyle w:val="Hyperlink"/>
            <w:sz w:val="22"/>
            <w:szCs w:val="22"/>
          </w:rPr>
          <w:t xml:space="preserve">5.1.7 </w:t>
        </w:r>
        <w:r w:rsidR="00726F9D">
          <w:rPr>
            <w:rStyle w:val="Hyperlink"/>
            <w:sz w:val="22"/>
            <w:szCs w:val="22"/>
          </w:rPr>
          <w:t xml:space="preserve">   </w:t>
        </w:r>
        <w:r w:rsidR="00726F9D" w:rsidRPr="00726F9D">
          <w:rPr>
            <w:rStyle w:val="Hyperlink"/>
            <w:sz w:val="22"/>
            <w:szCs w:val="22"/>
          </w:rPr>
          <w:t>Favorites</w:t>
        </w:r>
        <w:r w:rsidR="00726F9D" w:rsidRPr="00726F9D">
          <w:rPr>
            <w:webHidden/>
            <w:sz w:val="22"/>
            <w:szCs w:val="22"/>
          </w:rPr>
          <w:tab/>
        </w:r>
        <w:r w:rsidR="00726F9D" w:rsidRPr="00726F9D">
          <w:rPr>
            <w:webHidden/>
            <w:sz w:val="22"/>
            <w:szCs w:val="22"/>
          </w:rPr>
          <w:fldChar w:fldCharType="begin"/>
        </w:r>
        <w:r w:rsidR="00726F9D" w:rsidRPr="00726F9D">
          <w:rPr>
            <w:webHidden/>
            <w:sz w:val="22"/>
            <w:szCs w:val="22"/>
          </w:rPr>
          <w:instrText xml:space="preserve"> PAGEREF _Toc428138963 \h </w:instrText>
        </w:r>
        <w:r w:rsidR="00726F9D" w:rsidRPr="00726F9D">
          <w:rPr>
            <w:webHidden/>
            <w:sz w:val="22"/>
            <w:szCs w:val="22"/>
          </w:rPr>
        </w:r>
        <w:r w:rsidR="00726F9D" w:rsidRPr="00726F9D">
          <w:rPr>
            <w:webHidden/>
            <w:sz w:val="22"/>
            <w:szCs w:val="22"/>
          </w:rPr>
          <w:fldChar w:fldCharType="separate"/>
        </w:r>
        <w:r w:rsidR="00BF41A7">
          <w:rPr>
            <w:webHidden/>
            <w:sz w:val="22"/>
            <w:szCs w:val="22"/>
          </w:rPr>
          <w:t>16</w:t>
        </w:r>
        <w:r w:rsidR="00726F9D" w:rsidRPr="00726F9D">
          <w:rPr>
            <w:webHidden/>
            <w:sz w:val="22"/>
            <w:szCs w:val="22"/>
          </w:rPr>
          <w:fldChar w:fldCharType="end"/>
        </w:r>
      </w:hyperlink>
    </w:p>
    <w:p w:rsid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64" w:history="1">
        <w:r w:rsidR="00726F9D" w:rsidRPr="00655607">
          <w:rPr>
            <w:rStyle w:val="Hyperlink"/>
          </w:rPr>
          <w:t>6</w:t>
        </w:r>
        <w:r w:rsid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655607">
          <w:rPr>
            <w:rStyle w:val="Hyperlink"/>
          </w:rPr>
          <w:t>Logical View</w:t>
        </w:r>
        <w:r w:rsidR="00726F9D">
          <w:rPr>
            <w:webHidden/>
          </w:rPr>
          <w:tab/>
        </w:r>
        <w:r w:rsidR="00726F9D">
          <w:rPr>
            <w:webHidden/>
          </w:rPr>
          <w:fldChar w:fldCharType="begin"/>
        </w:r>
        <w:r w:rsidR="00726F9D">
          <w:rPr>
            <w:webHidden/>
          </w:rPr>
          <w:instrText xml:space="preserve"> PAGEREF _Toc428138964 \h </w:instrText>
        </w:r>
        <w:r w:rsidR="00726F9D">
          <w:rPr>
            <w:webHidden/>
          </w:rPr>
        </w:r>
        <w:r w:rsidR="00726F9D">
          <w:rPr>
            <w:webHidden/>
          </w:rPr>
          <w:fldChar w:fldCharType="separate"/>
        </w:r>
        <w:r w:rsidR="00BF41A7">
          <w:rPr>
            <w:webHidden/>
          </w:rPr>
          <w:t>17</w:t>
        </w:r>
        <w:r w:rsidR="00726F9D">
          <w:rPr>
            <w:webHidden/>
          </w:rPr>
          <w:fldChar w:fldCharType="end"/>
        </w:r>
      </w:hyperlink>
    </w:p>
    <w:p w:rsid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65" w:history="1">
        <w:r w:rsidR="00726F9D" w:rsidRPr="00655607">
          <w:rPr>
            <w:rStyle w:val="Hyperlink"/>
          </w:rPr>
          <w:t>6.1</w:t>
        </w:r>
        <w:r w:rsid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655607">
          <w:rPr>
            <w:rStyle w:val="Hyperlink"/>
          </w:rPr>
          <w:t>Overview</w:t>
        </w:r>
        <w:r w:rsidR="00726F9D">
          <w:rPr>
            <w:webHidden/>
          </w:rPr>
          <w:tab/>
        </w:r>
        <w:r w:rsidR="00726F9D">
          <w:rPr>
            <w:webHidden/>
          </w:rPr>
          <w:fldChar w:fldCharType="begin"/>
        </w:r>
        <w:r w:rsidR="00726F9D">
          <w:rPr>
            <w:webHidden/>
          </w:rPr>
          <w:instrText xml:space="preserve"> PAGEREF _Toc428138965 \h </w:instrText>
        </w:r>
        <w:r w:rsidR="00726F9D">
          <w:rPr>
            <w:webHidden/>
          </w:rPr>
        </w:r>
        <w:r w:rsidR="00726F9D">
          <w:rPr>
            <w:webHidden/>
          </w:rPr>
          <w:fldChar w:fldCharType="separate"/>
        </w:r>
        <w:r w:rsidR="00BF41A7">
          <w:rPr>
            <w:webHidden/>
          </w:rPr>
          <w:t>17</w:t>
        </w:r>
        <w:r w:rsidR="00726F9D">
          <w:rPr>
            <w:webHidden/>
          </w:rPr>
          <w:fldChar w:fldCharType="end"/>
        </w:r>
      </w:hyperlink>
    </w:p>
    <w:p w:rsid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66" w:history="1">
        <w:r w:rsidR="00726F9D" w:rsidRPr="00655607">
          <w:rPr>
            <w:rStyle w:val="Hyperlink"/>
          </w:rPr>
          <w:t>6.2</w:t>
        </w:r>
        <w:r w:rsid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655607">
          <w:rPr>
            <w:rStyle w:val="Hyperlink"/>
          </w:rPr>
          <w:t>Package diagram</w:t>
        </w:r>
        <w:r w:rsidR="00726F9D">
          <w:rPr>
            <w:webHidden/>
          </w:rPr>
          <w:tab/>
        </w:r>
        <w:r w:rsidR="00726F9D">
          <w:rPr>
            <w:webHidden/>
          </w:rPr>
          <w:fldChar w:fldCharType="begin"/>
        </w:r>
        <w:r w:rsidR="00726F9D">
          <w:rPr>
            <w:webHidden/>
          </w:rPr>
          <w:instrText xml:space="preserve"> PAGEREF _Toc428138966 \h </w:instrText>
        </w:r>
        <w:r w:rsidR="00726F9D">
          <w:rPr>
            <w:webHidden/>
          </w:rPr>
        </w:r>
        <w:r w:rsidR="00726F9D">
          <w:rPr>
            <w:webHidden/>
          </w:rPr>
          <w:fldChar w:fldCharType="separate"/>
        </w:r>
        <w:r w:rsidR="00BF41A7">
          <w:rPr>
            <w:webHidden/>
          </w:rPr>
          <w:t>18</w:t>
        </w:r>
        <w:r w:rsidR="00726F9D">
          <w:rPr>
            <w:webHidden/>
          </w:rPr>
          <w:fldChar w:fldCharType="end"/>
        </w:r>
      </w:hyperlink>
    </w:p>
    <w:p w:rsidR="00726F9D" w:rsidRDefault="00A2756E">
      <w:pPr>
        <w:pStyle w:val="TOC2"/>
        <w:rPr>
          <w:rFonts w:asciiTheme="minorHAnsi" w:eastAsiaTheme="minorEastAsia" w:hAnsiTheme="minorHAnsi" w:cstheme="minorBidi"/>
          <w:bCs w:val="0"/>
          <w:lang w:eastAsia="ja-JP"/>
        </w:rPr>
      </w:pPr>
      <w:hyperlink w:anchor="_Toc428138967" w:history="1">
        <w:r w:rsidR="00726F9D" w:rsidRPr="00655607">
          <w:rPr>
            <w:rStyle w:val="Hyperlink"/>
          </w:rPr>
          <w:t>6.3</w:t>
        </w:r>
        <w:r w:rsidR="00726F9D">
          <w:rPr>
            <w:rFonts w:asciiTheme="minorHAnsi" w:eastAsiaTheme="minorEastAsia" w:hAnsiTheme="minorHAnsi" w:cstheme="minorBidi"/>
            <w:bCs w:val="0"/>
            <w:lang w:eastAsia="ja-JP"/>
          </w:rPr>
          <w:tab/>
        </w:r>
        <w:r w:rsidR="00726F9D" w:rsidRPr="00655607">
          <w:rPr>
            <w:rStyle w:val="Hyperlink"/>
          </w:rPr>
          <w:t>Class diagram</w:t>
        </w:r>
        <w:r w:rsidR="00726F9D">
          <w:rPr>
            <w:webHidden/>
          </w:rPr>
          <w:tab/>
        </w:r>
        <w:r w:rsidR="00726F9D">
          <w:rPr>
            <w:webHidden/>
          </w:rPr>
          <w:fldChar w:fldCharType="begin"/>
        </w:r>
        <w:r w:rsidR="00726F9D">
          <w:rPr>
            <w:webHidden/>
          </w:rPr>
          <w:instrText xml:space="preserve"> PAGEREF _Toc428138967 \h </w:instrText>
        </w:r>
        <w:r w:rsidR="00726F9D">
          <w:rPr>
            <w:webHidden/>
          </w:rPr>
        </w:r>
        <w:r w:rsidR="00726F9D">
          <w:rPr>
            <w:webHidden/>
          </w:rPr>
          <w:fldChar w:fldCharType="separate"/>
        </w:r>
        <w:r w:rsidR="00BF41A7">
          <w:rPr>
            <w:webHidden/>
          </w:rPr>
          <w:t>22</w:t>
        </w:r>
        <w:r w:rsidR="00726F9D">
          <w:rPr>
            <w:webHidden/>
          </w:rPr>
          <w:fldChar w:fldCharType="end"/>
        </w:r>
      </w:hyperlink>
    </w:p>
    <w:p w:rsid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68" w:history="1">
        <w:r w:rsidR="00726F9D" w:rsidRPr="00655607">
          <w:rPr>
            <w:rStyle w:val="Hyperlink"/>
          </w:rPr>
          <w:t>7</w:t>
        </w:r>
        <w:r w:rsid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655607">
          <w:rPr>
            <w:rStyle w:val="Hyperlink"/>
          </w:rPr>
          <w:t>Process View</w:t>
        </w:r>
        <w:r w:rsidR="00726F9D">
          <w:rPr>
            <w:webHidden/>
          </w:rPr>
          <w:tab/>
        </w:r>
        <w:r w:rsidR="00726F9D">
          <w:rPr>
            <w:webHidden/>
          </w:rPr>
          <w:fldChar w:fldCharType="begin"/>
        </w:r>
        <w:r w:rsidR="00726F9D">
          <w:rPr>
            <w:webHidden/>
          </w:rPr>
          <w:instrText xml:space="preserve"> PAGEREF _Toc428138968 \h </w:instrText>
        </w:r>
        <w:r w:rsidR="00726F9D">
          <w:rPr>
            <w:webHidden/>
          </w:rPr>
        </w:r>
        <w:r w:rsidR="00726F9D">
          <w:rPr>
            <w:webHidden/>
          </w:rPr>
          <w:fldChar w:fldCharType="separate"/>
        </w:r>
        <w:r w:rsidR="00BF41A7">
          <w:rPr>
            <w:webHidden/>
          </w:rPr>
          <w:t>24</w:t>
        </w:r>
        <w:r w:rsidR="00726F9D">
          <w:rPr>
            <w:webHidden/>
          </w:rPr>
          <w:fldChar w:fldCharType="end"/>
        </w:r>
      </w:hyperlink>
    </w:p>
    <w:p w:rsid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69" w:history="1">
        <w:r w:rsidR="00726F9D" w:rsidRPr="00655607">
          <w:rPr>
            <w:rStyle w:val="Hyperlink"/>
          </w:rPr>
          <w:t>8</w:t>
        </w:r>
        <w:r w:rsid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655607">
          <w:rPr>
            <w:rStyle w:val="Hyperlink"/>
          </w:rPr>
          <w:t>Deployment view</w:t>
        </w:r>
        <w:r w:rsidR="00726F9D">
          <w:rPr>
            <w:webHidden/>
          </w:rPr>
          <w:tab/>
        </w:r>
        <w:r w:rsidR="00726F9D">
          <w:rPr>
            <w:webHidden/>
          </w:rPr>
          <w:fldChar w:fldCharType="begin"/>
        </w:r>
        <w:r w:rsidR="00726F9D">
          <w:rPr>
            <w:webHidden/>
          </w:rPr>
          <w:instrText xml:space="preserve"> PAGEREF _Toc428138969 \h </w:instrText>
        </w:r>
        <w:r w:rsidR="00726F9D">
          <w:rPr>
            <w:webHidden/>
          </w:rPr>
        </w:r>
        <w:r w:rsidR="00726F9D">
          <w:rPr>
            <w:webHidden/>
          </w:rPr>
          <w:fldChar w:fldCharType="separate"/>
        </w:r>
        <w:r w:rsidR="00BF41A7">
          <w:rPr>
            <w:webHidden/>
          </w:rPr>
          <w:t>26</w:t>
        </w:r>
        <w:r w:rsidR="00726F9D">
          <w:rPr>
            <w:webHidden/>
          </w:rPr>
          <w:fldChar w:fldCharType="end"/>
        </w:r>
      </w:hyperlink>
    </w:p>
    <w:p w:rsidR="00726F9D" w:rsidRDefault="00A2756E">
      <w:pPr>
        <w:pStyle w:val="TOC1"/>
        <w:rPr>
          <w:rFonts w:asciiTheme="minorHAnsi" w:eastAsiaTheme="minorEastAsia" w:hAnsiTheme="minorHAnsi" w:cstheme="minorBidi"/>
          <w:bCs w:val="0"/>
          <w:caps w:val="0"/>
          <w:lang w:eastAsia="ja-JP"/>
        </w:rPr>
      </w:pPr>
      <w:hyperlink w:anchor="_Toc428138970" w:history="1">
        <w:r w:rsidR="00726F9D" w:rsidRPr="00655607">
          <w:rPr>
            <w:rStyle w:val="Hyperlink"/>
          </w:rPr>
          <w:t>9</w:t>
        </w:r>
        <w:r w:rsidR="00726F9D">
          <w:rPr>
            <w:rFonts w:asciiTheme="minorHAnsi" w:eastAsiaTheme="minorEastAsia" w:hAnsiTheme="minorHAnsi" w:cstheme="minorBidi"/>
            <w:bCs w:val="0"/>
            <w:caps w:val="0"/>
            <w:lang w:eastAsia="ja-JP"/>
          </w:rPr>
          <w:tab/>
        </w:r>
        <w:r w:rsidR="00726F9D" w:rsidRPr="00655607">
          <w:rPr>
            <w:rStyle w:val="Hyperlink"/>
          </w:rPr>
          <w:t>Quality</w:t>
        </w:r>
        <w:r w:rsidR="00726F9D">
          <w:rPr>
            <w:webHidden/>
          </w:rPr>
          <w:tab/>
        </w:r>
        <w:r w:rsidR="00726F9D">
          <w:rPr>
            <w:webHidden/>
          </w:rPr>
          <w:fldChar w:fldCharType="begin"/>
        </w:r>
        <w:r w:rsidR="00726F9D">
          <w:rPr>
            <w:webHidden/>
          </w:rPr>
          <w:instrText xml:space="preserve"> PAGEREF _Toc428138970 \h </w:instrText>
        </w:r>
        <w:r w:rsidR="00726F9D">
          <w:rPr>
            <w:webHidden/>
          </w:rPr>
        </w:r>
        <w:r w:rsidR="00726F9D">
          <w:rPr>
            <w:webHidden/>
          </w:rPr>
          <w:fldChar w:fldCharType="separate"/>
        </w:r>
        <w:r w:rsidR="00BF41A7">
          <w:rPr>
            <w:webHidden/>
          </w:rPr>
          <w:t>27</w:t>
        </w:r>
        <w:r w:rsidR="00726F9D">
          <w:rPr>
            <w:webHidden/>
          </w:rPr>
          <w:fldChar w:fldCharType="end"/>
        </w:r>
      </w:hyperlink>
    </w:p>
    <w:p w:rsidR="00816047" w:rsidRPr="00150748" w:rsidRDefault="004F78B5" w:rsidP="009B4799">
      <w:pPr>
        <w:rPr>
          <w:lang w:val="en-GB"/>
        </w:rPr>
        <w:sectPr w:rsidR="00816047" w:rsidRPr="00150748" w:rsidSect="00886CBA">
          <w:headerReference w:type="default" r:id="rId9"/>
          <w:footerReference w:type="default" r:id="rId10"/>
          <w:footerReference w:type="first" r:id="rId11"/>
          <w:type w:val="nextColumn"/>
          <w:pgSz w:w="11909" w:h="16834" w:code="9"/>
          <w:pgMar w:top="1728" w:right="1800" w:bottom="1728" w:left="1152" w:header="720" w:footer="720" w:gutter="648"/>
          <w:cols w:space="720"/>
          <w:titlePg/>
        </w:sectPr>
      </w:pPr>
      <w:r w:rsidRPr="00052D4D">
        <w:rPr>
          <w:noProof/>
          <w:lang w:val="en-GB"/>
        </w:rPr>
        <w:fldChar w:fldCharType="end"/>
      </w:r>
    </w:p>
    <w:p w:rsidR="00150FB9" w:rsidRPr="00CF2CE2" w:rsidRDefault="00150FB9" w:rsidP="009B4799">
      <w:pPr>
        <w:pStyle w:val="Heading1"/>
      </w:pPr>
      <w:bookmarkStart w:id="8" w:name="_Toc456598586"/>
      <w:bookmarkStart w:id="9" w:name="_Toc504442098"/>
      <w:bookmarkStart w:id="10" w:name="_Toc393923746"/>
      <w:bookmarkStart w:id="11" w:name="_Toc428138945"/>
      <w:bookmarkStart w:id="12" w:name="_Toc393923752"/>
      <w:r w:rsidRPr="00CF2CE2">
        <w:lastRenderedPageBreak/>
        <w:t>Introduction</w:t>
      </w:r>
      <w:bookmarkEnd w:id="8"/>
      <w:bookmarkEnd w:id="9"/>
      <w:bookmarkEnd w:id="10"/>
      <w:bookmarkEnd w:id="11"/>
    </w:p>
    <w:p w:rsidR="00150FB9" w:rsidRPr="003871F3" w:rsidRDefault="00150FB9" w:rsidP="009B4799">
      <w:pPr>
        <w:pStyle w:val="Heading2"/>
      </w:pPr>
      <w:bookmarkStart w:id="13" w:name="_Toc456598587"/>
      <w:bookmarkStart w:id="14" w:name="_Toc504442099"/>
      <w:bookmarkStart w:id="15" w:name="_Toc393923747"/>
      <w:bookmarkStart w:id="16" w:name="_Toc428138946"/>
      <w:r w:rsidRPr="003871F3">
        <w:t>Purpose</w:t>
      </w:r>
      <w:bookmarkEnd w:id="13"/>
      <w:bookmarkEnd w:id="14"/>
      <w:bookmarkEnd w:id="15"/>
      <w:bookmarkEnd w:id="16"/>
    </w:p>
    <w:p w:rsidR="00150FB9" w:rsidRPr="003871F3" w:rsidRDefault="00150FB9" w:rsidP="009B4799">
      <w:bookmarkStart w:id="17" w:name="_Toc456598588"/>
      <w:r w:rsidRPr="003871F3">
        <w:t>This document provides a comprehensive architectural overview of the system, using a number of different architectural views to depict di</w:t>
      </w:r>
      <w:r w:rsidR="007677F1">
        <w:t xml:space="preserve">fferent aspects of the system. It is intended </w:t>
      </w:r>
      <w:r w:rsidRPr="003871F3">
        <w:t>to capture and convey the significant architectural decisions that have been made on the system.</w:t>
      </w:r>
    </w:p>
    <w:p w:rsidR="00150FB9" w:rsidRPr="00CF2CE2" w:rsidRDefault="00150FB9" w:rsidP="009B4799">
      <w:pPr>
        <w:pStyle w:val="Heading2"/>
      </w:pPr>
      <w:bookmarkStart w:id="18" w:name="_Toc504442100"/>
      <w:bookmarkStart w:id="19" w:name="_Toc393923748"/>
      <w:bookmarkStart w:id="20" w:name="_Toc428138947"/>
      <w:r w:rsidRPr="00CF2CE2">
        <w:t>Scope</w:t>
      </w:r>
      <w:bookmarkEnd w:id="17"/>
      <w:bookmarkEnd w:id="18"/>
      <w:bookmarkEnd w:id="19"/>
      <w:bookmarkEnd w:id="20"/>
    </w:p>
    <w:p w:rsidR="00150FB9" w:rsidRPr="003871F3" w:rsidRDefault="00150FB9" w:rsidP="009B4799">
      <w:bookmarkStart w:id="21" w:name="_Toc456598589"/>
      <w:r w:rsidRPr="003871F3">
        <w:t xml:space="preserve">The scope of this document is to depict the architecture of the </w:t>
      </w:r>
      <w:r w:rsidR="007846C2">
        <w:t>Bus User Support System</w:t>
      </w:r>
      <w:r w:rsidRPr="003871F3">
        <w:t xml:space="preserve"> for </w:t>
      </w:r>
      <w:r w:rsidR="007846C2">
        <w:t>Android application</w:t>
      </w:r>
      <w:r w:rsidR="00A35174">
        <w:t xml:space="preserve"> - </w:t>
      </w:r>
      <w:proofErr w:type="spellStart"/>
      <w:r w:rsidR="00A35174">
        <w:t>BusLover</w:t>
      </w:r>
      <w:proofErr w:type="spellEnd"/>
      <w:r w:rsidR="00A35174">
        <w:t xml:space="preserve"> and web </w:t>
      </w:r>
      <w:r w:rsidR="007846C2">
        <w:t>service</w:t>
      </w:r>
      <w:r w:rsidR="00A35174">
        <w:t>s</w:t>
      </w:r>
      <w:r w:rsidRPr="003871F3">
        <w:t xml:space="preserve"> created by </w:t>
      </w:r>
      <w:r w:rsidR="007846C2">
        <w:t>BUSS</w:t>
      </w:r>
      <w:r w:rsidRPr="003871F3">
        <w:t xml:space="preserve"> capstone project team.</w:t>
      </w:r>
    </w:p>
    <w:p w:rsidR="00150FB9" w:rsidRPr="00CF2CE2" w:rsidRDefault="00150FB9" w:rsidP="009B4799">
      <w:pPr>
        <w:pStyle w:val="Heading2"/>
      </w:pPr>
      <w:bookmarkStart w:id="22" w:name="_Toc504442101"/>
      <w:bookmarkStart w:id="23" w:name="_Toc393923749"/>
      <w:bookmarkStart w:id="24" w:name="_Toc428138948"/>
      <w:r w:rsidRPr="00CF2CE2">
        <w:t>Definitions, Acronyms and Abbreviations</w:t>
      </w:r>
      <w:bookmarkEnd w:id="21"/>
      <w:bookmarkEnd w:id="22"/>
      <w:bookmarkEnd w:id="23"/>
      <w:bookmarkEnd w:id="24"/>
    </w:p>
    <w:tbl>
      <w:tblPr>
        <w:tblStyle w:val="ListTable31"/>
        <w:tblpPr w:leftFromText="180" w:rightFromText="180" w:vertAnchor="text" w:tblpXSpec="center" w:tblpY="1"/>
        <w:tblOverlap w:val="never"/>
        <w:tblW w:w="8251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25"/>
        <w:gridCol w:w="4416"/>
        <w:gridCol w:w="1910"/>
      </w:tblGrid>
      <w:tr w:rsidR="007677F1" w:rsidRPr="003871F3" w:rsidTr="0076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0" w:type="dxa"/>
            <w:shd w:val="clear" w:color="auto" w:fill="92D050"/>
          </w:tcPr>
          <w:p w:rsidR="00150FB9" w:rsidRPr="007677F1" w:rsidRDefault="00150FB9" w:rsidP="009B4799">
            <w:r w:rsidRPr="007677F1">
              <w:t>Acronym</w:t>
            </w:r>
          </w:p>
        </w:tc>
        <w:tc>
          <w:tcPr>
            <w:tcW w:w="4587" w:type="dxa"/>
            <w:shd w:val="clear" w:color="auto" w:fill="92D050"/>
          </w:tcPr>
          <w:p w:rsidR="00150FB9" w:rsidRPr="007677F1" w:rsidRDefault="00150FB9" w:rsidP="009B4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7F1">
              <w:t>Definition</w:t>
            </w:r>
          </w:p>
        </w:tc>
        <w:tc>
          <w:tcPr>
            <w:tcW w:w="1980" w:type="dxa"/>
            <w:shd w:val="clear" w:color="auto" w:fill="92D050"/>
          </w:tcPr>
          <w:p w:rsidR="00150FB9" w:rsidRPr="007677F1" w:rsidRDefault="00150FB9" w:rsidP="009B4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7F1">
              <w:t>Note</w:t>
            </w:r>
          </w:p>
        </w:tc>
      </w:tr>
      <w:tr w:rsidR="00150FB9" w:rsidRPr="003871F3" w:rsidTr="0076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0FB9" w:rsidRPr="00B371B4" w:rsidRDefault="007846C2" w:rsidP="009B4799">
            <w:r w:rsidRPr="00B371B4">
              <w:t>BUSS</w:t>
            </w:r>
          </w:p>
        </w:tc>
        <w:tc>
          <w:tcPr>
            <w:tcW w:w="4587" w:type="dxa"/>
            <w:tcBorders>
              <w:top w:val="none" w:sz="0" w:space="0" w:color="auto"/>
              <w:bottom w:val="none" w:sz="0" w:space="0" w:color="auto"/>
            </w:tcBorders>
          </w:tcPr>
          <w:p w:rsidR="00150FB9" w:rsidRPr="003871F3" w:rsidRDefault="007846C2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 User Support System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:rsidR="00150FB9" w:rsidRPr="003871F3" w:rsidRDefault="00150FB9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B27" w:rsidRPr="003871F3" w:rsidTr="00767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470B27" w:rsidRPr="00B371B4" w:rsidRDefault="00470B27" w:rsidP="009B4799">
            <w:r w:rsidRPr="00B371B4">
              <w:t>BL</w:t>
            </w:r>
          </w:p>
        </w:tc>
        <w:tc>
          <w:tcPr>
            <w:tcW w:w="4587" w:type="dxa"/>
          </w:tcPr>
          <w:p w:rsidR="00470B27" w:rsidRDefault="00470B27" w:rsidP="009B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BusLover</w:t>
            </w:r>
            <w:proofErr w:type="spellEnd"/>
          </w:p>
        </w:tc>
        <w:tc>
          <w:tcPr>
            <w:tcW w:w="1980" w:type="dxa"/>
          </w:tcPr>
          <w:p w:rsidR="00470B27" w:rsidRPr="003871F3" w:rsidRDefault="00470B27" w:rsidP="009B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FB9" w:rsidRPr="003871F3" w:rsidTr="0076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right w:val="none" w:sz="0" w:space="0" w:color="auto"/>
            </w:tcBorders>
          </w:tcPr>
          <w:p w:rsidR="00150FB9" w:rsidRPr="00B371B4" w:rsidRDefault="00150FB9" w:rsidP="009B4799">
            <w:r w:rsidRPr="00B371B4">
              <w:t>MVC</w:t>
            </w:r>
          </w:p>
        </w:tc>
        <w:tc>
          <w:tcPr>
            <w:tcW w:w="4587" w:type="dxa"/>
          </w:tcPr>
          <w:p w:rsidR="00150FB9" w:rsidRPr="003871F3" w:rsidRDefault="00150FB9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1F3">
              <w:t>Model view control</w:t>
            </w:r>
          </w:p>
        </w:tc>
        <w:tc>
          <w:tcPr>
            <w:tcW w:w="1980" w:type="dxa"/>
          </w:tcPr>
          <w:p w:rsidR="00150FB9" w:rsidRPr="003871F3" w:rsidRDefault="00150FB9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FB9" w:rsidRPr="003871F3" w:rsidTr="00767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right w:val="none" w:sz="0" w:space="0" w:color="auto"/>
            </w:tcBorders>
          </w:tcPr>
          <w:p w:rsidR="00150FB9" w:rsidRPr="00B371B4" w:rsidRDefault="00150FB9" w:rsidP="009B4799">
            <w:r w:rsidRPr="00B371B4">
              <w:t>IDE</w:t>
            </w:r>
          </w:p>
        </w:tc>
        <w:tc>
          <w:tcPr>
            <w:tcW w:w="4587" w:type="dxa"/>
          </w:tcPr>
          <w:p w:rsidR="00150FB9" w:rsidRPr="003871F3" w:rsidRDefault="00150FB9" w:rsidP="009B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1F3">
              <w:t xml:space="preserve">Integrated development environment </w:t>
            </w:r>
          </w:p>
        </w:tc>
        <w:tc>
          <w:tcPr>
            <w:tcW w:w="1980" w:type="dxa"/>
          </w:tcPr>
          <w:p w:rsidR="00150FB9" w:rsidRPr="003871F3" w:rsidRDefault="00150FB9" w:rsidP="009B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FB9" w:rsidRPr="003871F3" w:rsidTr="0076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150FB9" w:rsidRPr="00B371B4" w:rsidRDefault="00150FB9" w:rsidP="009B4799">
            <w:r w:rsidRPr="00B371B4">
              <w:t>Q&amp;A</w:t>
            </w:r>
          </w:p>
        </w:tc>
        <w:tc>
          <w:tcPr>
            <w:tcW w:w="4587" w:type="dxa"/>
          </w:tcPr>
          <w:p w:rsidR="00150FB9" w:rsidRPr="003871F3" w:rsidRDefault="00150FB9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1F3">
              <w:t>Question and answer</w:t>
            </w:r>
          </w:p>
        </w:tc>
        <w:tc>
          <w:tcPr>
            <w:tcW w:w="1980" w:type="dxa"/>
          </w:tcPr>
          <w:p w:rsidR="00150FB9" w:rsidRPr="003871F3" w:rsidRDefault="00150FB9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FB9" w:rsidRPr="003871F3" w:rsidTr="00767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150FB9" w:rsidRPr="00B371B4" w:rsidRDefault="00150FB9" w:rsidP="009B4799">
            <w:r w:rsidRPr="00B371B4">
              <w:t>GUI</w:t>
            </w:r>
          </w:p>
        </w:tc>
        <w:tc>
          <w:tcPr>
            <w:tcW w:w="4587" w:type="dxa"/>
          </w:tcPr>
          <w:p w:rsidR="00150FB9" w:rsidRPr="003871F3" w:rsidRDefault="00150FB9" w:rsidP="009B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1F3">
              <w:t>Graphic user interface</w:t>
            </w:r>
          </w:p>
        </w:tc>
        <w:tc>
          <w:tcPr>
            <w:tcW w:w="1980" w:type="dxa"/>
          </w:tcPr>
          <w:p w:rsidR="00150FB9" w:rsidRPr="003871F3" w:rsidRDefault="00150FB9" w:rsidP="009B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1B4" w:rsidRPr="003871F3" w:rsidTr="0076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B371B4" w:rsidRPr="00B371B4" w:rsidRDefault="00B371B4" w:rsidP="009B4799">
            <w:r>
              <w:t>aka</w:t>
            </w:r>
          </w:p>
        </w:tc>
        <w:tc>
          <w:tcPr>
            <w:tcW w:w="4587" w:type="dxa"/>
          </w:tcPr>
          <w:p w:rsidR="00B371B4" w:rsidRPr="003871F3" w:rsidRDefault="00B371B4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known as</w:t>
            </w:r>
          </w:p>
        </w:tc>
        <w:tc>
          <w:tcPr>
            <w:tcW w:w="1980" w:type="dxa"/>
          </w:tcPr>
          <w:p w:rsidR="00B371B4" w:rsidRPr="003871F3" w:rsidRDefault="00B371B4" w:rsidP="009B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0FB9" w:rsidRPr="003871F3" w:rsidRDefault="007677F1" w:rsidP="009B4799">
      <w:r>
        <w:t xml:space="preserve">   </w:t>
      </w:r>
      <w:r w:rsidR="00150FB9" w:rsidRPr="003871F3">
        <w:t>Table 2: Definitions</w:t>
      </w:r>
    </w:p>
    <w:p w:rsidR="00150FB9" w:rsidRPr="00CF2CE2" w:rsidRDefault="00150FB9" w:rsidP="009B4799">
      <w:pPr>
        <w:pStyle w:val="Heading2"/>
      </w:pPr>
      <w:bookmarkStart w:id="25" w:name="_Toc456598590"/>
      <w:bookmarkStart w:id="26" w:name="_Toc504442102"/>
      <w:bookmarkStart w:id="27" w:name="_Toc393923750"/>
      <w:bookmarkStart w:id="28" w:name="_Toc428138949"/>
      <w:r w:rsidRPr="00CF2CE2">
        <w:t>References</w:t>
      </w:r>
      <w:bookmarkEnd w:id="25"/>
      <w:bookmarkEnd w:id="26"/>
      <w:bookmarkEnd w:id="27"/>
      <w:bookmarkEnd w:id="28"/>
    </w:p>
    <w:p w:rsidR="00150FB9" w:rsidRPr="00CF2CE2" w:rsidRDefault="007846C2" w:rsidP="00872F6C">
      <w:pPr>
        <w:pStyle w:val="ListParagraph"/>
        <w:numPr>
          <w:ilvl w:val="0"/>
          <w:numId w:val="4"/>
        </w:numPr>
      </w:pPr>
      <w:r>
        <w:t>BUSS_</w:t>
      </w:r>
      <w:r w:rsidR="00150FB9" w:rsidRPr="00CF2CE2">
        <w:t>Software</w:t>
      </w:r>
      <w:r>
        <w:t>_Requirements_</w:t>
      </w:r>
      <w:r w:rsidR="00150FB9" w:rsidRPr="00CF2CE2">
        <w:t>Specification_v1.</w:t>
      </w:r>
      <w:r w:rsidR="00A35174">
        <w:t>1</w:t>
      </w:r>
      <w:r w:rsidR="00150FB9" w:rsidRPr="00CF2CE2">
        <w:t>_EN.docx</w:t>
      </w:r>
    </w:p>
    <w:p w:rsidR="00150FB9" w:rsidRPr="00CF2CE2" w:rsidRDefault="007846C2" w:rsidP="00872F6C">
      <w:pPr>
        <w:pStyle w:val="ListParagraph"/>
        <w:numPr>
          <w:ilvl w:val="0"/>
          <w:numId w:val="4"/>
        </w:numPr>
      </w:pPr>
      <w:r>
        <w:t>BUSS</w:t>
      </w:r>
      <w:r w:rsidR="00150FB9" w:rsidRPr="00CF2CE2">
        <w:t>_Data</w:t>
      </w:r>
      <w:r>
        <w:t>_</w:t>
      </w:r>
      <w:r w:rsidR="00A35174">
        <w:t>Design_v1.1</w:t>
      </w:r>
      <w:r w:rsidR="00150FB9" w:rsidRPr="00CF2CE2">
        <w:t>_EN.docx</w:t>
      </w:r>
    </w:p>
    <w:p w:rsidR="00150FB9" w:rsidRPr="00CF2CE2" w:rsidRDefault="00150FB9" w:rsidP="00872F6C">
      <w:pPr>
        <w:pStyle w:val="ListParagraph"/>
        <w:numPr>
          <w:ilvl w:val="0"/>
          <w:numId w:val="4"/>
        </w:numPr>
      </w:pPr>
      <w:r w:rsidRPr="00CF2CE2">
        <w:t>Sample Design at Introduction to software engineering (I2SE) course in cms.fpt.edu.vn</w:t>
      </w:r>
    </w:p>
    <w:p w:rsidR="00150FB9" w:rsidRPr="00CF2CE2" w:rsidRDefault="00150FB9" w:rsidP="00872F6C">
      <w:pPr>
        <w:pStyle w:val="ListParagraph"/>
        <w:numPr>
          <w:ilvl w:val="0"/>
          <w:numId w:val="4"/>
        </w:numPr>
      </w:pPr>
      <w:r w:rsidRPr="00CF2CE2">
        <w:t>Software Architecture Design Illuminated Book</w:t>
      </w:r>
    </w:p>
    <w:p w:rsidR="00150FB9" w:rsidRPr="00CF2CE2" w:rsidRDefault="00A2756E" w:rsidP="00872F6C">
      <w:pPr>
        <w:pStyle w:val="ListParagraph"/>
        <w:numPr>
          <w:ilvl w:val="0"/>
          <w:numId w:val="4"/>
        </w:numPr>
        <w:rPr>
          <w:rStyle w:val="Hyperlink"/>
          <w:sz w:val="24"/>
          <w:szCs w:val="24"/>
        </w:rPr>
      </w:pPr>
      <w:hyperlink r:id="rId12" w:history="1">
        <w:r w:rsidR="00150FB9" w:rsidRPr="00CF2CE2">
          <w:rPr>
            <w:rStyle w:val="Hyperlink"/>
            <w:sz w:val="24"/>
            <w:szCs w:val="24"/>
          </w:rPr>
          <w:t>http://en.wikipedia.org/wiki/Model-view-controller</w:t>
        </w:r>
      </w:hyperlink>
    </w:p>
    <w:p w:rsidR="00150FB9" w:rsidRPr="00CF2CE2" w:rsidRDefault="00150FB9" w:rsidP="009B4799">
      <w:pPr>
        <w:pStyle w:val="Heading2"/>
      </w:pPr>
      <w:bookmarkStart w:id="29" w:name="_Toc456598591"/>
      <w:bookmarkStart w:id="30" w:name="_Toc504442103"/>
      <w:bookmarkStart w:id="31" w:name="_Toc393923751"/>
      <w:bookmarkStart w:id="32" w:name="_Toc428138950"/>
      <w:r w:rsidRPr="00CF2CE2">
        <w:t>Overview</w:t>
      </w:r>
      <w:bookmarkEnd w:id="29"/>
      <w:bookmarkEnd w:id="30"/>
      <w:bookmarkEnd w:id="31"/>
      <w:bookmarkEnd w:id="32"/>
    </w:p>
    <w:p w:rsidR="00150FB9" w:rsidRPr="00CF2CE2" w:rsidRDefault="00150FB9" w:rsidP="009B4799">
      <w:r w:rsidRPr="00CF2CE2">
        <w:t>The Software Architecture Document contains the following subsections: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1: Provide an overview of entire Software Architecture Document.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2: Choice of Architecture Design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3: Architectural Representation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4: Architectural Goals and Constraints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5: Use-Case view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6: Logical View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7: Process View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8: Deployment view.</w:t>
      </w:r>
    </w:p>
    <w:p w:rsidR="00150FB9" w:rsidRPr="00CF2CE2" w:rsidRDefault="00150FB9" w:rsidP="009B4799">
      <w:pPr>
        <w:pStyle w:val="ListParagraph"/>
        <w:numPr>
          <w:ilvl w:val="0"/>
          <w:numId w:val="3"/>
        </w:numPr>
      </w:pPr>
      <w:r w:rsidRPr="00CF2CE2">
        <w:t>Section 9: Quality.</w:t>
      </w:r>
    </w:p>
    <w:p w:rsidR="00150FB9" w:rsidRPr="00CF2CE2" w:rsidRDefault="00150FB9" w:rsidP="009B4799">
      <w:pPr>
        <w:pStyle w:val="Heading1"/>
      </w:pPr>
      <w:bookmarkStart w:id="33" w:name="_Toc428138951"/>
      <w:r w:rsidRPr="00CF2CE2">
        <w:t>Choice of Architecture design</w:t>
      </w:r>
      <w:bookmarkEnd w:id="12"/>
      <w:bookmarkEnd w:id="33"/>
    </w:p>
    <w:p w:rsidR="00150FB9" w:rsidRPr="00CF2CE2" w:rsidRDefault="00FA1B9E" w:rsidP="009B4799">
      <w:pPr>
        <w:pStyle w:val="Heading2"/>
      </w:pPr>
      <w:bookmarkStart w:id="34" w:name="_Toc428138952"/>
      <w:r>
        <w:t>Layered architecture</w:t>
      </w:r>
      <w:bookmarkEnd w:id="34"/>
    </w:p>
    <w:p w:rsidR="00150FB9" w:rsidRPr="00107924" w:rsidRDefault="00E80EAC" w:rsidP="009B4799">
      <w:r>
        <w:t>The purpose of</w:t>
      </w:r>
      <w:r w:rsidR="00150FB9" w:rsidRPr="00CF2CE2">
        <w:t xml:space="preserve"> </w:t>
      </w:r>
      <w:r w:rsidR="00834F94">
        <w:t>BUSS</w:t>
      </w:r>
      <w:r w:rsidR="00150FB9" w:rsidRPr="00CF2CE2">
        <w:t xml:space="preserve"> is developing </w:t>
      </w:r>
      <w:r w:rsidRPr="00CF2CE2">
        <w:t>a</w:t>
      </w:r>
      <w:r w:rsidR="00834F94">
        <w:t xml:space="preserve">n Android </w:t>
      </w:r>
      <w:r w:rsidR="00150FB9" w:rsidRPr="00CF2CE2">
        <w:t xml:space="preserve">application that supports users about </w:t>
      </w:r>
      <w:r w:rsidR="00834F94">
        <w:t>buses</w:t>
      </w:r>
      <w:r w:rsidR="00150FB9" w:rsidRPr="00CF2CE2">
        <w:t xml:space="preserve">.  The system of </w:t>
      </w:r>
      <w:r w:rsidR="00834F94">
        <w:t>BUSS</w:t>
      </w:r>
      <w:r w:rsidR="00150FB9" w:rsidRPr="00CF2CE2">
        <w:t xml:space="preserve"> is structured based on </w:t>
      </w:r>
      <w:r w:rsidR="00834F94">
        <w:t xml:space="preserve">Android </w:t>
      </w:r>
      <w:r w:rsidR="00150FB9" w:rsidRPr="00CF2CE2">
        <w:t>com</w:t>
      </w:r>
      <w:r w:rsidR="00834F94">
        <w:t>bined with layered architecture.</w:t>
      </w:r>
    </w:p>
    <w:p w:rsidR="00107924" w:rsidRDefault="00FA1B9E" w:rsidP="00872F6C">
      <w:pPr>
        <w:pStyle w:val="Heading4"/>
        <w:numPr>
          <w:ilvl w:val="2"/>
          <w:numId w:val="7"/>
        </w:numPr>
        <w:rPr>
          <w:rStyle w:val="Strong"/>
        </w:rPr>
      </w:pPr>
      <w:r>
        <w:rPr>
          <w:rStyle w:val="Strong"/>
        </w:rPr>
        <w:t>Layered architecture</w:t>
      </w:r>
      <w:r w:rsidR="00107924">
        <w:rPr>
          <w:rStyle w:val="Strong"/>
        </w:rPr>
        <w:t xml:space="preserve"> overview</w:t>
      </w:r>
    </w:p>
    <w:p w:rsidR="00D51A5A" w:rsidRDefault="00B10FC2" w:rsidP="009B4799">
      <w:r w:rsidRPr="00B10FC2">
        <w:t>Layered architecture</w:t>
      </w:r>
      <w:r w:rsidR="00107924" w:rsidRPr="00CF2CE2">
        <w:t xml:space="preserve"> is a software architecture pattern that </w:t>
      </w:r>
      <w:r w:rsidR="00D51A5A">
        <w:t>uses many layers for allocating the different responsibilities of a software product</w:t>
      </w:r>
      <w:r w:rsidR="00107924" w:rsidRPr="00CF2CE2">
        <w:t xml:space="preserve">. </w:t>
      </w:r>
      <w:r w:rsidR="00D51A5A">
        <w:t>It focuses on the grouping of related functionality within an application into distinct layers that are stacked vertically on top of each other. Functionality within each layer is related by a common role or responsibility. Communication between layers is explicit and loosely coupled. Layering your application appropriately helps to support a strong separation of concerns that, in turn, supports flexibility and maintainability.</w:t>
      </w:r>
    </w:p>
    <w:p w:rsidR="00D51A5A" w:rsidRDefault="00D51A5A" w:rsidP="009B4799">
      <w:r>
        <w:t>The layers of an application may reside on the same physical computer (the same tier) or may be distributed over separate computers (</w:t>
      </w:r>
      <w:r>
        <w:rPr>
          <w:rStyle w:val="Emphasis"/>
        </w:rPr>
        <w:t>n</w:t>
      </w:r>
      <w:r>
        <w:t xml:space="preserve">-tier), and the components in each layer communicate with components in other layers through well-defined interfaces. For example, a typical Web application design consists of a presentation layer (functionality related to the </w:t>
      </w:r>
      <w:r>
        <w:lastRenderedPageBreak/>
        <w:t>UI), a business layer (business rules processing), and a data layer (functionality related to data access, often almost entirely implemented using high-level data access frameworks).</w:t>
      </w:r>
    </w:p>
    <w:p w:rsidR="00D51A5A" w:rsidRDefault="00D51A5A" w:rsidP="009B4799">
      <w:r>
        <w:t xml:space="preserve">However, the terms "tier" and "layer" are often used interchangeably. Most experts recognize a distinction between the two, where 'tier' is used when representing the physical layout of the various mechanisms in a system's infrastructure, while 'layer' is used when representing the orientation of the different physical </w:t>
      </w:r>
      <w:r>
        <w:rPr>
          <w:i/>
          <w:iCs/>
        </w:rPr>
        <w:t>or conceptual</w:t>
      </w:r>
      <w:r>
        <w:t xml:space="preserve"> elements that make up an entire software solution. For example, a three-layer solution could easily be deployed on a single tier, such as a personal workstation.</w:t>
      </w:r>
      <w:r w:rsidR="00A4491A">
        <w:t xml:space="preserve"> Easily, the term “tier” is for physical and the term “layer” is for logical.</w:t>
      </w:r>
    </w:p>
    <w:p w:rsidR="00A4491A" w:rsidRDefault="00A4491A" w:rsidP="009B4799">
      <w:r>
        <w:t>Here we a</w:t>
      </w:r>
      <w:r w:rsidR="009B1EFA">
        <w:t>re going to consider about the</w:t>
      </w:r>
      <w:r>
        <w:t xml:space="preserve"> layer architecture pattern.</w:t>
      </w:r>
    </w:p>
    <w:p w:rsidR="00107924" w:rsidRPr="00CF2CE2" w:rsidRDefault="00833233" w:rsidP="009B1EFA">
      <w:pPr>
        <w:jc w:val="center"/>
      </w:pPr>
      <w:r>
        <w:rPr>
          <w:noProof/>
          <w:lang w:eastAsia="ja-JP"/>
        </w:rPr>
        <w:drawing>
          <wp:inline distT="0" distB="0" distL="0" distR="0" wp14:anchorId="7FA22ABB" wp14:editId="0B4E346F">
            <wp:extent cx="29146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24" w:rsidRPr="003871F3" w:rsidRDefault="00107924" w:rsidP="009B1EFA">
      <w:pPr>
        <w:jc w:val="center"/>
      </w:pPr>
      <w:r w:rsidRPr="003871F3">
        <w:t xml:space="preserve">Figure 1: </w:t>
      </w:r>
      <w:r w:rsidR="00156C73">
        <w:t>Layer</w:t>
      </w:r>
      <w:r w:rsidR="003B21DE">
        <w:t xml:space="preserve"> architecture pattern</w:t>
      </w:r>
    </w:p>
    <w:p w:rsidR="00107924" w:rsidRDefault="00156C73" w:rsidP="009B4799">
      <w:r>
        <w:t>These layer</w:t>
      </w:r>
      <w:r w:rsidR="00B371B4">
        <w:t xml:space="preserve"> are:</w:t>
      </w:r>
    </w:p>
    <w:p w:rsidR="00B371B4" w:rsidRDefault="00B371B4" w:rsidP="00872F6C">
      <w:pPr>
        <w:pStyle w:val="ListParagraph"/>
        <w:numPr>
          <w:ilvl w:val="0"/>
          <w:numId w:val="12"/>
        </w:numPr>
      </w:pPr>
      <w:r>
        <w:rPr>
          <w:b/>
        </w:rPr>
        <w:t>P</w:t>
      </w:r>
      <w:r w:rsidRPr="00B371B4">
        <w:rPr>
          <w:b/>
        </w:rPr>
        <w:t>resentation layer</w:t>
      </w:r>
      <w:r>
        <w:t>: provides the application's user interface (UI).</w:t>
      </w:r>
    </w:p>
    <w:p w:rsidR="00833233" w:rsidRDefault="00833233" w:rsidP="00872F6C">
      <w:pPr>
        <w:pStyle w:val="ListParagraph"/>
        <w:numPr>
          <w:ilvl w:val="0"/>
          <w:numId w:val="12"/>
        </w:numPr>
      </w:pPr>
      <w:r>
        <w:rPr>
          <w:b/>
        </w:rPr>
        <w:t>Business layer</w:t>
      </w:r>
      <w:r w:rsidRPr="00833233">
        <w:t>:</w:t>
      </w:r>
      <w:r>
        <w:t xml:space="preserve"> provide the business logic and object as well as services.</w:t>
      </w:r>
    </w:p>
    <w:p w:rsidR="00F31B1E" w:rsidRDefault="00F31B1E" w:rsidP="00872F6C">
      <w:pPr>
        <w:pStyle w:val="ListParagraph"/>
        <w:numPr>
          <w:ilvl w:val="0"/>
          <w:numId w:val="12"/>
        </w:numPr>
      </w:pPr>
      <w:r>
        <w:rPr>
          <w:rStyle w:val="Strong"/>
        </w:rPr>
        <w:t xml:space="preserve">Data layer: </w:t>
      </w:r>
      <w:r>
        <w:t>provides access to external systems such as databases…</w:t>
      </w:r>
    </w:p>
    <w:p w:rsidR="00156C73" w:rsidRDefault="00156C73" w:rsidP="00156C73">
      <w:r>
        <w:t xml:space="preserve">Beside it, we have </w:t>
      </w:r>
      <w:r w:rsidRPr="00156C73">
        <w:rPr>
          <w:b/>
        </w:rPr>
        <w:t>Common</w:t>
      </w:r>
      <w:r>
        <w:t xml:space="preserve"> package, which have common class for the whole system.</w:t>
      </w:r>
    </w:p>
    <w:p w:rsidR="00B371B4" w:rsidRPr="003B21DE" w:rsidRDefault="00B371B4" w:rsidP="009B4799">
      <w:pPr>
        <w:pStyle w:val="ListParagraph"/>
      </w:pPr>
    </w:p>
    <w:p w:rsidR="00107924" w:rsidRPr="00107924" w:rsidRDefault="00107924" w:rsidP="009B4799"/>
    <w:p w:rsidR="00107924" w:rsidRDefault="00107924" w:rsidP="00872F6C">
      <w:pPr>
        <w:pStyle w:val="Heading4"/>
        <w:numPr>
          <w:ilvl w:val="2"/>
          <w:numId w:val="7"/>
        </w:numPr>
        <w:rPr>
          <w:rStyle w:val="Strong"/>
        </w:rPr>
      </w:pPr>
      <w:r w:rsidRPr="001B65EF">
        <w:rPr>
          <w:rStyle w:val="Strong"/>
        </w:rPr>
        <w:t xml:space="preserve">Advantages and disadvantages of </w:t>
      </w:r>
      <w:r w:rsidR="00833233">
        <w:rPr>
          <w:rStyle w:val="Strong"/>
        </w:rPr>
        <w:t>layer</w:t>
      </w:r>
      <w:r w:rsidRPr="001B65EF">
        <w:rPr>
          <w:rStyle w:val="Strong"/>
        </w:rPr>
        <w:t xml:space="preserve"> model</w:t>
      </w:r>
    </w:p>
    <w:p w:rsidR="00F63CED" w:rsidRDefault="00107924" w:rsidP="00872F6C">
      <w:pPr>
        <w:pStyle w:val="ListParagraph"/>
        <w:numPr>
          <w:ilvl w:val="0"/>
          <w:numId w:val="5"/>
        </w:numPr>
      </w:pPr>
      <w:r w:rsidRPr="00CF2CE2">
        <w:t>Advantages:</w:t>
      </w:r>
    </w:p>
    <w:p w:rsidR="00F31B1E" w:rsidRDefault="00F31B1E" w:rsidP="00872F6C">
      <w:pPr>
        <w:pStyle w:val="ListParagraph"/>
        <w:numPr>
          <w:ilvl w:val="1"/>
          <w:numId w:val="5"/>
        </w:numPr>
      </w:pPr>
      <w:r>
        <w:t xml:space="preserve">Layered architecture increases flexibility, maintainability, and scalability. </w:t>
      </w:r>
    </w:p>
    <w:p w:rsidR="00F63CED" w:rsidRDefault="00F63CED" w:rsidP="00872F6C">
      <w:pPr>
        <w:pStyle w:val="ListParagraph"/>
        <w:numPr>
          <w:ilvl w:val="1"/>
          <w:numId w:val="5"/>
        </w:numPr>
      </w:pPr>
      <w:r>
        <w:t>Multiple applications can reuse the components.</w:t>
      </w:r>
    </w:p>
    <w:p w:rsidR="00F63CED" w:rsidRDefault="00F63CED" w:rsidP="00872F6C">
      <w:pPr>
        <w:pStyle w:val="ListParagraph"/>
        <w:numPr>
          <w:ilvl w:val="1"/>
          <w:numId w:val="5"/>
        </w:numPr>
      </w:pPr>
      <w:r>
        <w:t>Layered architecture enables develop loosely coupled systems.</w:t>
      </w:r>
    </w:p>
    <w:p w:rsidR="00F63CED" w:rsidRDefault="00F63CED" w:rsidP="00872F6C">
      <w:pPr>
        <w:pStyle w:val="ListParagraph"/>
        <w:numPr>
          <w:ilvl w:val="1"/>
          <w:numId w:val="5"/>
        </w:numPr>
      </w:pPr>
      <w:r>
        <w:t xml:space="preserve">Different components of the application can be independently deployed, maintained, and updated, on different time schedules. </w:t>
      </w:r>
    </w:p>
    <w:p w:rsidR="00F63CED" w:rsidRDefault="00F63CED" w:rsidP="00872F6C">
      <w:pPr>
        <w:pStyle w:val="ListParagraph"/>
        <w:numPr>
          <w:ilvl w:val="1"/>
          <w:numId w:val="5"/>
        </w:numPr>
      </w:pPr>
      <w:r>
        <w:t>Layered architecture also helps you to test the components independently of each other.</w:t>
      </w:r>
    </w:p>
    <w:p w:rsidR="00107924" w:rsidRDefault="00107924" w:rsidP="00872F6C">
      <w:pPr>
        <w:pStyle w:val="ListParagraph"/>
        <w:numPr>
          <w:ilvl w:val="0"/>
          <w:numId w:val="5"/>
        </w:numPr>
      </w:pPr>
      <w:r w:rsidRPr="00CF2CE2">
        <w:t>Disadvantages:</w:t>
      </w:r>
    </w:p>
    <w:p w:rsidR="00F63CED" w:rsidRDefault="00F63CED" w:rsidP="00872F6C">
      <w:pPr>
        <w:pStyle w:val="ListParagraph"/>
        <w:numPr>
          <w:ilvl w:val="1"/>
          <w:numId w:val="5"/>
        </w:numPr>
      </w:pPr>
      <w:r>
        <w:t>There might be a negative impact on the performance as we have the extra overhead of passing through layers instead of calling a component directly.</w:t>
      </w:r>
    </w:p>
    <w:p w:rsidR="00F63CED" w:rsidRDefault="00F63CED" w:rsidP="00872F6C">
      <w:pPr>
        <w:pStyle w:val="ListParagraph"/>
        <w:numPr>
          <w:ilvl w:val="1"/>
          <w:numId w:val="5"/>
        </w:numPr>
      </w:pPr>
      <w:r>
        <w:t xml:space="preserve">Development of user-intensive applications can sometime take longer if the layering prevents the use of user interface components that directly interact with the database. </w:t>
      </w:r>
    </w:p>
    <w:p w:rsidR="00F63CED" w:rsidRDefault="00F63CED" w:rsidP="00872F6C">
      <w:pPr>
        <w:pStyle w:val="ListParagraph"/>
        <w:numPr>
          <w:ilvl w:val="1"/>
          <w:numId w:val="5"/>
        </w:numPr>
      </w:pPr>
      <w:r>
        <w:t xml:space="preserve">The use of layers helps to control and encapsulate the complexity of large applications, but adds complexity to simple applications. </w:t>
      </w:r>
    </w:p>
    <w:p w:rsidR="00F63CED" w:rsidRPr="00CF2CE2" w:rsidRDefault="00F63CED" w:rsidP="00872F6C">
      <w:pPr>
        <w:pStyle w:val="ListParagraph"/>
        <w:numPr>
          <w:ilvl w:val="1"/>
          <w:numId w:val="5"/>
        </w:numPr>
      </w:pPr>
      <w:r>
        <w:t>Changes to lower level interfaces tend to percolate to higher levels, especially if the relaxed layered approach is used.</w:t>
      </w:r>
    </w:p>
    <w:p w:rsidR="00150FB9" w:rsidRPr="001B65EF" w:rsidRDefault="00150FB9" w:rsidP="00872F6C">
      <w:pPr>
        <w:pStyle w:val="Heading4"/>
        <w:numPr>
          <w:ilvl w:val="2"/>
          <w:numId w:val="7"/>
        </w:numPr>
        <w:rPr>
          <w:rStyle w:val="Strong"/>
        </w:rPr>
      </w:pPr>
      <w:r w:rsidRPr="001B65EF">
        <w:rPr>
          <w:rStyle w:val="Strong"/>
        </w:rPr>
        <w:t xml:space="preserve">The reason of choosing </w:t>
      </w:r>
      <w:r w:rsidR="00F31B1E">
        <w:rPr>
          <w:rStyle w:val="Strong"/>
        </w:rPr>
        <w:t>3 layers architecture pattern</w:t>
      </w:r>
    </w:p>
    <w:p w:rsidR="00150FB9" w:rsidRPr="00CF2CE2" w:rsidRDefault="00F63CED" w:rsidP="00872F6C">
      <w:pPr>
        <w:pStyle w:val="ListParagraph"/>
        <w:numPr>
          <w:ilvl w:val="0"/>
          <w:numId w:val="6"/>
        </w:numPr>
      </w:pPr>
      <w:r>
        <w:t>Easily in develop and maintain system due to high flexibility, scalability and maintainability.</w:t>
      </w:r>
    </w:p>
    <w:p w:rsidR="00150FB9" w:rsidRPr="00CF2CE2" w:rsidRDefault="00150FB9" w:rsidP="00872F6C">
      <w:pPr>
        <w:pStyle w:val="ListParagraph"/>
        <w:numPr>
          <w:ilvl w:val="0"/>
          <w:numId w:val="6"/>
        </w:numPr>
      </w:pPr>
      <w:r w:rsidRPr="00CF2CE2">
        <w:t xml:space="preserve">Better support for </w:t>
      </w:r>
      <w:r w:rsidR="001B65EF" w:rsidRPr="00CF2CE2">
        <w:t>test-driven</w:t>
      </w:r>
      <w:r w:rsidRPr="00CF2CE2">
        <w:t xml:space="preserve"> development.</w:t>
      </w:r>
    </w:p>
    <w:p w:rsidR="00150FB9" w:rsidRPr="00CF2CE2" w:rsidRDefault="00150FB9" w:rsidP="00872F6C">
      <w:pPr>
        <w:pStyle w:val="ListParagraph"/>
        <w:numPr>
          <w:ilvl w:val="0"/>
          <w:numId w:val="6"/>
        </w:numPr>
      </w:pPr>
      <w:r w:rsidRPr="00CF2CE2">
        <w:t xml:space="preserve">It is good support for application built by project team has </w:t>
      </w:r>
      <w:r w:rsidR="00F63CED">
        <w:t>not too much</w:t>
      </w:r>
      <w:r w:rsidRPr="00CF2CE2">
        <w:t xml:space="preserve"> developers </w:t>
      </w:r>
      <w:r w:rsidR="00F63CED">
        <w:t>thanks to the ease of reusability.</w:t>
      </w:r>
    </w:p>
    <w:p w:rsidR="000A0D8A" w:rsidRDefault="00097247" w:rsidP="00872F6C">
      <w:pPr>
        <w:pStyle w:val="ListParagraph"/>
        <w:numPr>
          <w:ilvl w:val="0"/>
          <w:numId w:val="6"/>
        </w:numPr>
      </w:pPr>
      <w:r>
        <w:t>BUSS</w:t>
      </w:r>
      <w:r w:rsidR="00150FB9" w:rsidRPr="00CF2CE2">
        <w:t xml:space="preserve"> system is not complete system, now. We built the system that towards extensibility and maintainability in the future.</w:t>
      </w:r>
      <w:bookmarkStart w:id="35" w:name="_Toc393923755"/>
      <w:bookmarkStart w:id="36" w:name="_Toc504442105"/>
    </w:p>
    <w:p w:rsidR="00150FB9" w:rsidRPr="00CF2CE2" w:rsidRDefault="00150FB9" w:rsidP="009B4799">
      <w:pPr>
        <w:pStyle w:val="Heading1"/>
      </w:pPr>
      <w:bookmarkStart w:id="37" w:name="_Toc428138953"/>
      <w:r w:rsidRPr="00CF2CE2">
        <w:lastRenderedPageBreak/>
        <w:t>Architectural Representation</w:t>
      </w:r>
      <w:bookmarkEnd w:id="35"/>
      <w:bookmarkEnd w:id="37"/>
    </w:p>
    <w:p w:rsidR="00150FB9" w:rsidRPr="00CF2CE2" w:rsidRDefault="00EC3B09" w:rsidP="009B4799">
      <w:r>
        <w:rPr>
          <w:noProof/>
          <w:lang w:eastAsia="ja-JP"/>
        </w:rPr>
        <w:drawing>
          <wp:inline distT="0" distB="0" distL="0" distR="0" wp14:anchorId="523E3A66" wp14:editId="38533E1C">
            <wp:extent cx="5274945" cy="57943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_arch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B9" w:rsidRPr="003871F3" w:rsidRDefault="00150FB9" w:rsidP="009B4799">
      <w:r w:rsidRPr="00CF2CE2">
        <w:tab/>
      </w:r>
      <w:r w:rsidRPr="00CF2CE2">
        <w:tab/>
      </w:r>
      <w:r w:rsidRPr="00CF2CE2">
        <w:tab/>
      </w:r>
      <w:r w:rsidRPr="00CF2CE2">
        <w:tab/>
      </w:r>
      <w:r w:rsidRPr="003871F3">
        <w:t>Figure 2: System overview</w:t>
      </w:r>
    </w:p>
    <w:p w:rsidR="009F30EA" w:rsidRDefault="00006237" w:rsidP="009B4799">
      <w:r>
        <w:t>We follow layer</w:t>
      </w:r>
      <w:r w:rsidR="00150FB9" w:rsidRPr="00CF2CE2">
        <w:t xml:space="preserve"> architecture </w:t>
      </w:r>
      <w:r w:rsidR="002A3D4B">
        <w:t xml:space="preserve">for Android </w:t>
      </w:r>
      <w:r w:rsidR="00150FB9" w:rsidRPr="00CF2CE2">
        <w:t xml:space="preserve">to implement the </w:t>
      </w:r>
      <w:r w:rsidR="002A3D4B">
        <w:t>BUSS</w:t>
      </w:r>
      <w:r w:rsidR="00150FB9" w:rsidRPr="00CF2CE2">
        <w:t xml:space="preserve"> Project. </w:t>
      </w:r>
      <w:r w:rsidR="003B21DE">
        <w:t>That pattern</w:t>
      </w:r>
      <w:r w:rsidR="00150FB9" w:rsidRPr="00CF2CE2">
        <w:t xml:space="preserve"> offers architectural benefits over standard </w:t>
      </w:r>
      <w:r w:rsidR="002A3D4B">
        <w:t>-</w:t>
      </w:r>
      <w:r w:rsidR="001B65EF" w:rsidRPr="00CF2CE2">
        <w:t xml:space="preserve"> it</w:t>
      </w:r>
      <w:r w:rsidR="00150FB9" w:rsidRPr="00CF2CE2">
        <w:t xml:space="preserve"> </w:t>
      </w:r>
      <w:r w:rsidR="001B65EF" w:rsidRPr="00CF2CE2">
        <w:t>helps us</w:t>
      </w:r>
      <w:r w:rsidR="00150FB9" w:rsidRPr="00CF2CE2">
        <w:t xml:space="preserve"> write </w:t>
      </w:r>
      <w:r w:rsidR="001B65EF" w:rsidRPr="00CF2CE2">
        <w:t>better-organized</w:t>
      </w:r>
      <w:r w:rsidR="00150FB9" w:rsidRPr="00CF2CE2">
        <w:t xml:space="preserve"> and therefore more maintainable code.</w:t>
      </w:r>
    </w:p>
    <w:p w:rsidR="00150FB9" w:rsidRDefault="009F30EA" w:rsidP="009B4799">
      <w:r w:rsidRPr="009F30EA">
        <w:t xml:space="preserve">Presentation layer </w:t>
      </w:r>
      <w:r w:rsidR="00150FB9" w:rsidRPr="009F30EA">
        <w:t xml:space="preserve"> </w:t>
      </w:r>
    </w:p>
    <w:p w:rsidR="00783C50" w:rsidRDefault="00783C50" w:rsidP="00872F6C">
      <w:pPr>
        <w:pStyle w:val="ListParagraph"/>
        <w:numPr>
          <w:ilvl w:val="0"/>
          <w:numId w:val="5"/>
        </w:numPr>
      </w:pPr>
      <w:r>
        <w:t xml:space="preserve">Contains </w:t>
      </w:r>
      <w:r w:rsidR="00B36FB1">
        <w:t xml:space="preserve">activity, adapter and resources packages. </w:t>
      </w:r>
    </w:p>
    <w:p w:rsidR="00B36FB1" w:rsidRDefault="00B36FB1" w:rsidP="00872F6C">
      <w:pPr>
        <w:pStyle w:val="ListParagraph"/>
        <w:numPr>
          <w:ilvl w:val="0"/>
          <w:numId w:val="5"/>
        </w:numPr>
      </w:pPr>
      <w:r>
        <w:t>Responsible for creating and displaying the UI and handling user interactions.</w:t>
      </w:r>
    </w:p>
    <w:p w:rsidR="00B36FB1" w:rsidRDefault="00B36FB1" w:rsidP="00872F6C">
      <w:pPr>
        <w:pStyle w:val="ListParagraph"/>
        <w:numPr>
          <w:ilvl w:val="0"/>
          <w:numId w:val="5"/>
        </w:numPr>
      </w:pPr>
      <w:r>
        <w:t>Data shown is fetched from the Domain Model (Common package).</w:t>
      </w:r>
    </w:p>
    <w:p w:rsidR="00B36FB1" w:rsidRDefault="00B36FB1" w:rsidP="009B4799">
      <w:r>
        <w:lastRenderedPageBreak/>
        <w:t>Data access layer</w:t>
      </w:r>
    </w:p>
    <w:p w:rsidR="00B36FB1" w:rsidRDefault="00B36FB1" w:rsidP="00872F6C">
      <w:pPr>
        <w:pStyle w:val="ListParagraph"/>
        <w:numPr>
          <w:ilvl w:val="0"/>
          <w:numId w:val="11"/>
        </w:numPr>
      </w:pPr>
      <w:r>
        <w:t xml:space="preserve">Consists of two package: </w:t>
      </w:r>
      <w:proofErr w:type="spellStart"/>
      <w:r>
        <w:t>WebserviceClient</w:t>
      </w:r>
      <w:proofErr w:type="spellEnd"/>
      <w:r>
        <w:t xml:space="preserve"> and DAO.</w:t>
      </w:r>
    </w:p>
    <w:p w:rsidR="00B36FB1" w:rsidRDefault="00B36FB1" w:rsidP="00872F6C">
      <w:pPr>
        <w:pStyle w:val="ListParagraph"/>
        <w:numPr>
          <w:ilvl w:val="0"/>
          <w:numId w:val="11"/>
        </w:numPr>
      </w:pPr>
      <w:r>
        <w:t>Responsible for querying database, calling a web service or send email…</w:t>
      </w:r>
      <w:r w:rsidR="00F31B1E">
        <w:t xml:space="preserve"> </w:t>
      </w:r>
    </w:p>
    <w:p w:rsidR="00006237" w:rsidRDefault="00006237" w:rsidP="00006237">
      <w:pPr>
        <w:pStyle w:val="ListParagraph"/>
        <w:ind w:left="1004"/>
      </w:pPr>
    </w:p>
    <w:p w:rsidR="00006237" w:rsidRDefault="00006237" w:rsidP="00006237">
      <w:r w:rsidRPr="00006237">
        <w:t xml:space="preserve">Common </w:t>
      </w:r>
      <w:r>
        <w:t>package: which have common class for the whole system.</w:t>
      </w:r>
    </w:p>
    <w:p w:rsidR="00006237" w:rsidRDefault="00006237" w:rsidP="00006237">
      <w:r>
        <w:t xml:space="preserve">Webserver: deploy </w:t>
      </w:r>
      <w:proofErr w:type="spellStart"/>
      <w:r>
        <w:t>webservice</w:t>
      </w:r>
      <w:proofErr w:type="spellEnd"/>
      <w:r>
        <w:t xml:space="preserve"> and have connection to MySQL Server DB.</w:t>
      </w:r>
    </w:p>
    <w:p w:rsidR="00006237" w:rsidRDefault="00006237" w:rsidP="00006237">
      <w:r>
        <w:t>SQLite DB: local DB on device</w:t>
      </w:r>
    </w:p>
    <w:p w:rsidR="00006237" w:rsidRDefault="00006237" w:rsidP="00006237">
      <w:r>
        <w:t>Google Map Services: services of Google which were called by implement APIs.</w:t>
      </w:r>
    </w:p>
    <w:p w:rsidR="00B36FB1" w:rsidRPr="00B36FB1" w:rsidRDefault="00B36FB1" w:rsidP="009B4799"/>
    <w:p w:rsidR="00816047" w:rsidRDefault="00816047" w:rsidP="009B4799">
      <w:pPr>
        <w:pStyle w:val="Heading1"/>
      </w:pPr>
      <w:bookmarkStart w:id="38" w:name="_Toc428138954"/>
      <w:r w:rsidRPr="00535798">
        <w:t>Architectural Goals and Constraints</w:t>
      </w:r>
      <w:bookmarkEnd w:id="36"/>
      <w:bookmarkEnd w:id="38"/>
      <w:r w:rsidRPr="00535798">
        <w:t xml:space="preserve"> </w:t>
      </w:r>
    </w:p>
    <w:p w:rsidR="00A13ED8" w:rsidRPr="00CF2CE2" w:rsidRDefault="00A13ED8" w:rsidP="009B4799">
      <w:r w:rsidRPr="00CF2CE2">
        <w:rPr>
          <w:b/>
        </w:rPr>
        <w:t xml:space="preserve">Availability: </w:t>
      </w:r>
      <w:r w:rsidRPr="00CF2CE2">
        <w:t xml:space="preserve">The application must be available 95% of time. Users can access to it everywhere </w:t>
      </w:r>
      <w:r w:rsidR="004946AE">
        <w:t>which has internet</w:t>
      </w:r>
      <w:r w:rsidRPr="00CF2CE2">
        <w:t>.</w:t>
      </w:r>
    </w:p>
    <w:p w:rsidR="00A13ED8" w:rsidRPr="004946AE" w:rsidRDefault="00A13ED8" w:rsidP="009B4799">
      <w:r w:rsidRPr="004946AE">
        <w:t xml:space="preserve">Maintainability: </w:t>
      </w:r>
    </w:p>
    <w:p w:rsidR="00A13ED8" w:rsidRPr="00CF2CE2" w:rsidRDefault="00A13ED8" w:rsidP="00872F6C">
      <w:pPr>
        <w:pStyle w:val="ListParagraph"/>
        <w:numPr>
          <w:ilvl w:val="0"/>
          <w:numId w:val="8"/>
        </w:numPr>
        <w:rPr>
          <w:noProof/>
        </w:rPr>
      </w:pPr>
      <w:r w:rsidRPr="00CF2CE2">
        <w:rPr>
          <w:noProof/>
        </w:rPr>
        <w:t>Coding standards and naming conventions</w:t>
      </w:r>
    </w:p>
    <w:p w:rsidR="00A13ED8" w:rsidRPr="00CF2CE2" w:rsidRDefault="00A13ED8" w:rsidP="00872F6C">
      <w:pPr>
        <w:pStyle w:val="ListParagraph"/>
        <w:numPr>
          <w:ilvl w:val="1"/>
          <w:numId w:val="8"/>
        </w:numPr>
        <w:rPr>
          <w:noProof/>
        </w:rPr>
      </w:pPr>
      <w:r w:rsidRPr="00CF2CE2">
        <w:rPr>
          <w:noProof/>
        </w:rPr>
        <w:t>Output of the project must include coding standards and naming conventions documentations. Implementation code must be easy to maintain.</w:t>
      </w:r>
    </w:p>
    <w:p w:rsidR="00A13ED8" w:rsidRPr="00CF2CE2" w:rsidRDefault="00A13ED8" w:rsidP="00872F6C">
      <w:pPr>
        <w:pStyle w:val="ListParagraph"/>
        <w:numPr>
          <w:ilvl w:val="1"/>
          <w:numId w:val="8"/>
        </w:numPr>
        <w:rPr>
          <w:noProof/>
        </w:rPr>
      </w:pPr>
      <w:r w:rsidRPr="00CF2CE2">
        <w:rPr>
          <w:noProof/>
        </w:rPr>
        <w:t>All code must be clearly commented, including class, method documentations.</w:t>
      </w:r>
    </w:p>
    <w:p w:rsidR="00A13ED8" w:rsidRPr="00CF2CE2" w:rsidRDefault="00A13ED8" w:rsidP="00872F6C">
      <w:pPr>
        <w:pStyle w:val="ListParagraph"/>
        <w:numPr>
          <w:ilvl w:val="1"/>
          <w:numId w:val="8"/>
        </w:numPr>
        <w:rPr>
          <w:noProof/>
        </w:rPr>
      </w:pPr>
      <w:r w:rsidRPr="00CF2CE2">
        <w:rPr>
          <w:noProof/>
        </w:rPr>
        <w:t>If some components are reused, the documentations of those components must also be included.</w:t>
      </w:r>
    </w:p>
    <w:p w:rsidR="00A13ED8" w:rsidRPr="00CF2CE2" w:rsidRDefault="00A13ED8" w:rsidP="00872F6C">
      <w:pPr>
        <w:pStyle w:val="ListParagraph"/>
        <w:numPr>
          <w:ilvl w:val="0"/>
          <w:numId w:val="8"/>
        </w:numPr>
        <w:rPr>
          <w:noProof/>
        </w:rPr>
      </w:pPr>
      <w:r w:rsidRPr="00CF2CE2">
        <w:rPr>
          <w:noProof/>
        </w:rPr>
        <w:t>Design</w:t>
      </w:r>
    </w:p>
    <w:p w:rsidR="00A13ED8" w:rsidRPr="00CF2CE2" w:rsidRDefault="00A13ED8" w:rsidP="00872F6C">
      <w:pPr>
        <w:pStyle w:val="ListParagraph"/>
        <w:numPr>
          <w:ilvl w:val="1"/>
          <w:numId w:val="8"/>
        </w:numPr>
        <w:rPr>
          <w:noProof/>
        </w:rPr>
      </w:pPr>
      <w:r w:rsidRPr="00CF2CE2">
        <w:rPr>
          <w:noProof/>
        </w:rPr>
        <w:t>The design of the system must be loosely coupled that chances on some module will not affect others.</w:t>
      </w:r>
    </w:p>
    <w:p w:rsidR="00A13ED8" w:rsidRPr="00CF2CE2" w:rsidRDefault="00A13ED8" w:rsidP="00872F6C">
      <w:pPr>
        <w:pStyle w:val="ListParagraph"/>
        <w:numPr>
          <w:ilvl w:val="0"/>
          <w:numId w:val="8"/>
        </w:numPr>
        <w:rPr>
          <w:noProof/>
        </w:rPr>
      </w:pPr>
      <w:r w:rsidRPr="00CF2CE2">
        <w:rPr>
          <w:noProof/>
        </w:rPr>
        <w:t>Logging</w:t>
      </w:r>
    </w:p>
    <w:p w:rsidR="00A13ED8" w:rsidRPr="00CF2CE2" w:rsidRDefault="00A13ED8" w:rsidP="00872F6C">
      <w:pPr>
        <w:pStyle w:val="ListParagraph"/>
        <w:numPr>
          <w:ilvl w:val="1"/>
          <w:numId w:val="8"/>
        </w:numPr>
        <w:rPr>
          <w:noProof/>
        </w:rPr>
      </w:pPr>
      <w:r w:rsidRPr="00CF2CE2">
        <w:rPr>
          <w:noProof/>
        </w:rPr>
        <w:t>All the errors should be logged, supporting for bug fixing and maintenance.</w:t>
      </w:r>
    </w:p>
    <w:p w:rsidR="00A13ED8" w:rsidRPr="00CF2CE2" w:rsidRDefault="00A13ED8" w:rsidP="00872F6C">
      <w:pPr>
        <w:pStyle w:val="ListParagraph"/>
        <w:numPr>
          <w:ilvl w:val="1"/>
          <w:numId w:val="8"/>
        </w:numPr>
      </w:pPr>
      <w:r w:rsidRPr="00CF2CE2">
        <w:rPr>
          <w:noProof/>
        </w:rPr>
        <w:t>All strange or sensitive situations should also be logged.</w:t>
      </w:r>
    </w:p>
    <w:p w:rsidR="00A13ED8" w:rsidRPr="00CF2CE2" w:rsidRDefault="00A13ED8" w:rsidP="009B4799">
      <w:r w:rsidRPr="00CF2CE2">
        <w:rPr>
          <w:b/>
        </w:rPr>
        <w:t xml:space="preserve">Usability: </w:t>
      </w:r>
      <w:r w:rsidRPr="00CF2CE2">
        <w:t xml:space="preserve">Usability Requirements support the following from the perspective of its primary users: </w:t>
      </w:r>
    </w:p>
    <w:p w:rsidR="00A13ED8" w:rsidRPr="00CF2CE2" w:rsidRDefault="00A13ED8" w:rsidP="00872F6C">
      <w:pPr>
        <w:pStyle w:val="ListParagraph"/>
        <w:numPr>
          <w:ilvl w:val="0"/>
          <w:numId w:val="8"/>
        </w:numPr>
      </w:pPr>
      <w:r w:rsidRPr="00CF2CE2">
        <w:rPr>
          <w:i/>
        </w:rPr>
        <w:t>Efficiency of use</w:t>
      </w:r>
      <w:r w:rsidRPr="00CF2CE2">
        <w:rPr>
          <w:b/>
        </w:rPr>
        <w:t>:</w:t>
      </w:r>
      <w:r w:rsidRPr="00CF2CE2">
        <w:t xml:space="preserve">  user can complete each function in less than 1</w:t>
      </w:r>
      <w:r w:rsidR="004946AE">
        <w:t>0</w:t>
      </w:r>
      <w:r w:rsidRPr="00CF2CE2">
        <w:t xml:space="preserve"> actions </w:t>
      </w:r>
    </w:p>
    <w:p w:rsidR="00A13ED8" w:rsidRPr="00CF2CE2" w:rsidRDefault="00A13ED8" w:rsidP="00872F6C">
      <w:pPr>
        <w:pStyle w:val="ListParagraph"/>
        <w:numPr>
          <w:ilvl w:val="0"/>
          <w:numId w:val="8"/>
        </w:numPr>
      </w:pPr>
      <w:r w:rsidRPr="00CF2CE2">
        <w:rPr>
          <w:i/>
        </w:rPr>
        <w:t>Intuitiveness</w:t>
      </w:r>
      <w:r w:rsidRPr="00CF2CE2">
        <w:rPr>
          <w:b/>
        </w:rPr>
        <w:t>:</w:t>
      </w:r>
      <w:r w:rsidRPr="00CF2CE2">
        <w:t xml:space="preserve">  all help/error messages are simple to understand; user can know exactly how to do each feature after one time using it.</w:t>
      </w:r>
    </w:p>
    <w:p w:rsidR="00A13ED8" w:rsidRPr="00CF2CE2" w:rsidRDefault="00A13ED8" w:rsidP="009B4799">
      <w:r w:rsidRPr="00CF2CE2">
        <w:rPr>
          <w:b/>
        </w:rPr>
        <w:lastRenderedPageBreak/>
        <w:t xml:space="preserve">Capacity and scalability: </w:t>
      </w:r>
      <w:r w:rsidRPr="00CF2CE2">
        <w:t>throughput, storage and growth requirements.</w:t>
      </w:r>
    </w:p>
    <w:p w:rsidR="00816047" w:rsidRDefault="00816047" w:rsidP="009B4799">
      <w:pPr>
        <w:pStyle w:val="Heading1"/>
      </w:pPr>
      <w:bookmarkStart w:id="39" w:name="_Toc504442106"/>
      <w:bookmarkStart w:id="40" w:name="_Toc428138955"/>
      <w:r w:rsidRPr="00535798">
        <w:t>Use-Case View</w:t>
      </w:r>
      <w:bookmarkEnd w:id="39"/>
      <w:bookmarkEnd w:id="40"/>
      <w:r w:rsidRPr="00535798">
        <w:t xml:space="preserve"> </w:t>
      </w:r>
    </w:p>
    <w:p w:rsidR="00294E6F" w:rsidRPr="00294E6F" w:rsidRDefault="003570FA" w:rsidP="009B4799">
      <w:pPr>
        <w:pStyle w:val="Heading2"/>
      </w:pPr>
      <w:bookmarkStart w:id="41" w:name="_Toc428138956"/>
      <w:r>
        <w:t xml:space="preserve">BUSS </w:t>
      </w:r>
      <w:r w:rsidR="00E65D11">
        <w:t xml:space="preserve">User </w:t>
      </w:r>
      <w:r w:rsidR="000368FD">
        <w:t>function group</w:t>
      </w:r>
      <w:bookmarkEnd w:id="41"/>
    </w:p>
    <w:p w:rsidR="003570FA" w:rsidRPr="003570FA" w:rsidRDefault="00294E6F" w:rsidP="00726F9D">
      <w:pPr>
        <w:pStyle w:val="Heading3"/>
        <w:numPr>
          <w:ilvl w:val="0"/>
          <w:numId w:val="0"/>
        </w:numPr>
        <w:ind w:left="810"/>
        <w:rPr>
          <w:szCs w:val="22"/>
        </w:rPr>
      </w:pPr>
      <w:bookmarkStart w:id="42" w:name="_Toc428138957"/>
      <w:bookmarkStart w:id="43" w:name="_Toc504442108"/>
      <w:r>
        <w:rPr>
          <w:rStyle w:val="Strong"/>
          <w:bCs/>
        </w:rPr>
        <w:t>5.1.1</w:t>
      </w:r>
      <w:r>
        <w:rPr>
          <w:rStyle w:val="Strong"/>
          <w:bCs/>
        </w:rPr>
        <w:tab/>
      </w:r>
      <w:r w:rsidR="003570FA" w:rsidRPr="003570FA">
        <w:rPr>
          <w:rStyle w:val="Strong"/>
          <w:bCs/>
        </w:rPr>
        <w:t xml:space="preserve"> </w:t>
      </w:r>
      <w:r w:rsidR="003570FA">
        <w:rPr>
          <w:rStyle w:val="Strong"/>
          <w:bCs/>
        </w:rPr>
        <w:t>Account Management</w:t>
      </w:r>
      <w:bookmarkEnd w:id="42"/>
      <w:r w:rsidR="003570FA">
        <w:rPr>
          <w:rStyle w:val="Strong"/>
          <w:bCs/>
        </w:rPr>
        <w:t xml:space="preserve"> </w:t>
      </w:r>
    </w:p>
    <w:p w:rsidR="003570FA" w:rsidRDefault="003570FA" w:rsidP="009B4799">
      <w:r>
        <w:rPr>
          <w:noProof/>
          <w:lang w:eastAsia="ja-JP"/>
        </w:rPr>
        <w:drawing>
          <wp:inline distT="0" distB="0" distL="0" distR="0" wp14:anchorId="6C8296F4" wp14:editId="68E60639">
            <wp:extent cx="4124325" cy="4010025"/>
            <wp:effectExtent l="0" t="0" r="9525" b="9525"/>
            <wp:docPr id="7" name="Picture 7" descr="C:\Users\tien\Downloads\accou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n\Downloads\account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FA" w:rsidRDefault="003570FA" w:rsidP="009B4799">
      <w:r>
        <w:tab/>
      </w:r>
      <w:r>
        <w:tab/>
      </w:r>
      <w:r>
        <w:tab/>
        <w:t xml:space="preserve">Figure 3: Account management </w:t>
      </w:r>
    </w:p>
    <w:p w:rsidR="003570FA" w:rsidRPr="001B65EF" w:rsidRDefault="003570FA" w:rsidP="009B4799"/>
    <w:tbl>
      <w:tblPr>
        <w:tblpPr w:leftFromText="180" w:rightFromText="180" w:vertAnchor="text" w:tblpXSpec="center" w:tblpY="1"/>
        <w:tblOverlap w:val="never"/>
        <w:tblW w:w="8251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dotted" w:sz="4" w:space="0" w:color="808080"/>
          <w:insideV w:val="dotted" w:sz="4" w:space="0" w:color="808080"/>
        </w:tblBorders>
        <w:tblLook w:val="04A0" w:firstRow="1" w:lastRow="0" w:firstColumn="1" w:lastColumn="0" w:noHBand="0" w:noVBand="1"/>
      </w:tblPr>
      <w:tblGrid>
        <w:gridCol w:w="723"/>
        <w:gridCol w:w="2985"/>
        <w:gridCol w:w="1677"/>
        <w:gridCol w:w="2866"/>
      </w:tblGrid>
      <w:tr w:rsidR="003570FA" w:rsidTr="000D5765">
        <w:trPr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70FA" w:rsidRPr="007677F1" w:rsidRDefault="003570FA" w:rsidP="009B4799">
            <w:pPr>
              <w:rPr>
                <w:sz w:val="24"/>
              </w:rPr>
            </w:pPr>
            <w:r>
              <w:t>No</w:t>
            </w:r>
          </w:p>
        </w:tc>
        <w:tc>
          <w:tcPr>
            <w:tcW w:w="1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70FA" w:rsidRPr="007677F1" w:rsidRDefault="003570FA" w:rsidP="009B4799">
            <w:pPr>
              <w:rPr>
                <w:sz w:val="24"/>
              </w:rPr>
            </w:pPr>
            <w:r>
              <w:t>Use-case name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70FA" w:rsidRPr="007677F1" w:rsidRDefault="003570FA" w:rsidP="009B4799">
            <w:pPr>
              <w:rPr>
                <w:sz w:val="24"/>
              </w:rPr>
            </w:pPr>
            <w:r>
              <w:t>Actor</w:t>
            </w:r>
          </w:p>
        </w:tc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70FA" w:rsidRPr="007677F1" w:rsidRDefault="003570FA" w:rsidP="009B4799">
            <w:pPr>
              <w:rPr>
                <w:sz w:val="24"/>
              </w:rPr>
            </w:pPr>
            <w:r>
              <w:t>Description</w:t>
            </w:r>
          </w:p>
        </w:tc>
      </w:tr>
      <w:tr w:rsidR="003570FA" w:rsidTr="000D5765">
        <w:trPr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Log in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Log in to the application</w:t>
            </w:r>
          </w:p>
        </w:tc>
      </w:tr>
      <w:tr w:rsidR="003570FA" w:rsidTr="000D5765">
        <w:trPr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2</w:t>
            </w:r>
          </w:p>
        </w:tc>
        <w:tc>
          <w:tcPr>
            <w:tcW w:w="1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Sign up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 xml:space="preserve">Guest </w:t>
            </w:r>
          </w:p>
        </w:tc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Create new account</w:t>
            </w:r>
          </w:p>
        </w:tc>
      </w:tr>
      <w:tr w:rsidR="003570FA" w:rsidTr="000D5765">
        <w:trPr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3</w:t>
            </w:r>
          </w:p>
        </w:tc>
        <w:tc>
          <w:tcPr>
            <w:tcW w:w="1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Log out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 xml:space="preserve">User </w:t>
            </w:r>
          </w:p>
        </w:tc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Log out</w:t>
            </w:r>
          </w:p>
        </w:tc>
      </w:tr>
      <w:tr w:rsidR="003570FA" w:rsidTr="000D5765">
        <w:trPr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4</w:t>
            </w:r>
          </w:p>
        </w:tc>
        <w:tc>
          <w:tcPr>
            <w:tcW w:w="1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Forgot password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 xml:space="preserve">User </w:t>
            </w:r>
          </w:p>
        </w:tc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Retrieve password</w:t>
            </w:r>
          </w:p>
        </w:tc>
      </w:tr>
      <w:tr w:rsidR="003570FA" w:rsidTr="000D5765">
        <w:trPr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5</w:t>
            </w:r>
          </w:p>
        </w:tc>
        <w:tc>
          <w:tcPr>
            <w:tcW w:w="1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 xml:space="preserve">Change account info 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User</w:t>
            </w:r>
          </w:p>
        </w:tc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A" w:rsidRDefault="003570FA" w:rsidP="009B4799">
            <w:r>
              <w:t>Change password</w:t>
            </w:r>
          </w:p>
        </w:tc>
      </w:tr>
    </w:tbl>
    <w:p w:rsidR="00E65D11" w:rsidRPr="00E65D11" w:rsidRDefault="00E65D11" w:rsidP="009B4799"/>
    <w:p w:rsidR="00E65D11" w:rsidRDefault="000D2B7B" w:rsidP="00726F9D">
      <w:pPr>
        <w:pStyle w:val="Heading3"/>
        <w:numPr>
          <w:ilvl w:val="0"/>
          <w:numId w:val="0"/>
        </w:numPr>
        <w:ind w:left="810"/>
        <w:rPr>
          <w:rStyle w:val="Strong"/>
          <w:szCs w:val="22"/>
        </w:rPr>
      </w:pPr>
      <w:bookmarkStart w:id="44" w:name="_Toc428138958"/>
      <w:r>
        <w:rPr>
          <w:rStyle w:val="Strong"/>
          <w:szCs w:val="22"/>
        </w:rPr>
        <w:t xml:space="preserve">5.1.2 </w:t>
      </w:r>
      <w:r w:rsidR="00660E1B">
        <w:rPr>
          <w:rStyle w:val="Strong"/>
          <w:szCs w:val="22"/>
        </w:rPr>
        <w:tab/>
      </w:r>
      <w:r w:rsidR="003570FA">
        <w:rPr>
          <w:rStyle w:val="Strong"/>
          <w:szCs w:val="22"/>
        </w:rPr>
        <w:t>Common</w:t>
      </w:r>
      <w:bookmarkEnd w:id="44"/>
      <w:r w:rsidR="003278BB" w:rsidRPr="003278BB">
        <w:rPr>
          <w:rStyle w:val="Strong"/>
          <w:szCs w:val="22"/>
        </w:rPr>
        <w:t xml:space="preserve"> </w:t>
      </w:r>
    </w:p>
    <w:p w:rsidR="003570FA" w:rsidRDefault="003570FA" w:rsidP="009B4799">
      <w:r w:rsidRPr="0082431D">
        <w:rPr>
          <w:noProof/>
          <w:lang w:eastAsia="ja-JP"/>
        </w:rPr>
        <w:drawing>
          <wp:inline distT="0" distB="0" distL="0" distR="0" wp14:anchorId="5B89B503" wp14:editId="4CF21B0A">
            <wp:extent cx="3394075" cy="2296795"/>
            <wp:effectExtent l="0" t="0" r="0" b="8255"/>
            <wp:docPr id="18" name="Picture 18" descr="E:\study\Capstone\my folder\use case\Com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apstone\my folder\use case\Common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FA" w:rsidRPr="001B65EF" w:rsidRDefault="003570FA" w:rsidP="009B4799">
      <w:r>
        <w:tab/>
      </w:r>
      <w:r>
        <w:tab/>
      </w:r>
      <w:r>
        <w:tab/>
        <w:t xml:space="preserve">      Figure 4: Common </w:t>
      </w:r>
    </w:p>
    <w:tbl>
      <w:tblPr>
        <w:tblpPr w:leftFromText="180" w:rightFromText="180" w:vertAnchor="text" w:tblpXSpec="center" w:tblpY="1"/>
        <w:tblOverlap w:val="never"/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"/>
        <w:gridCol w:w="3198"/>
        <w:gridCol w:w="1444"/>
        <w:gridCol w:w="2876"/>
      </w:tblGrid>
      <w:tr w:rsidR="003570FA" w:rsidTr="00294E6F">
        <w:trPr>
          <w:jc w:val="center"/>
        </w:trPr>
        <w:tc>
          <w:tcPr>
            <w:tcW w:w="444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No.</w:t>
            </w:r>
          </w:p>
        </w:tc>
        <w:tc>
          <w:tcPr>
            <w:tcW w:w="1938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Use-case name</w:t>
            </w:r>
          </w:p>
        </w:tc>
        <w:tc>
          <w:tcPr>
            <w:tcW w:w="875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Actor</w:t>
            </w:r>
          </w:p>
        </w:tc>
        <w:tc>
          <w:tcPr>
            <w:tcW w:w="1743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Description</w:t>
            </w:r>
          </w:p>
        </w:tc>
      </w:tr>
      <w:tr w:rsidR="003570FA" w:rsidTr="00294E6F">
        <w:trPr>
          <w:jc w:val="center"/>
        </w:trPr>
        <w:tc>
          <w:tcPr>
            <w:tcW w:w="444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938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Change app settings</w:t>
            </w:r>
          </w:p>
        </w:tc>
        <w:tc>
          <w:tcPr>
            <w:tcW w:w="875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743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Set up language, time and distances.</w:t>
            </w:r>
          </w:p>
        </w:tc>
      </w:tr>
    </w:tbl>
    <w:p w:rsidR="003278BB" w:rsidRPr="003278BB" w:rsidRDefault="003278BB" w:rsidP="009B4799"/>
    <w:p w:rsidR="003278BB" w:rsidRPr="00726F9D" w:rsidRDefault="003570FA" w:rsidP="00872F6C">
      <w:pPr>
        <w:pStyle w:val="Heading3"/>
        <w:numPr>
          <w:ilvl w:val="2"/>
          <w:numId w:val="9"/>
        </w:numPr>
        <w:rPr>
          <w:b/>
        </w:rPr>
      </w:pPr>
      <w:bookmarkStart w:id="45" w:name="_Toc428138959"/>
      <w:r w:rsidRPr="00726F9D">
        <w:rPr>
          <w:b/>
        </w:rPr>
        <w:lastRenderedPageBreak/>
        <w:t>Bus</w:t>
      </w:r>
      <w:bookmarkEnd w:id="45"/>
      <w:r w:rsidR="003278BB" w:rsidRPr="00726F9D">
        <w:rPr>
          <w:b/>
        </w:rPr>
        <w:t xml:space="preserve"> </w:t>
      </w:r>
    </w:p>
    <w:p w:rsidR="003570FA" w:rsidRDefault="003570FA" w:rsidP="009B4799">
      <w:pPr>
        <w:pStyle w:val="ListParagraph"/>
      </w:pPr>
      <w:r w:rsidRPr="00AF1440">
        <w:rPr>
          <w:noProof/>
          <w:lang w:eastAsia="ja-JP"/>
        </w:rPr>
        <w:drawing>
          <wp:inline distT="0" distB="0" distL="0" distR="0" wp14:anchorId="7F043E7F" wp14:editId="60DE959B">
            <wp:extent cx="3790950" cy="4924425"/>
            <wp:effectExtent l="0" t="0" r="0" b="9525"/>
            <wp:docPr id="9" name="Picture 9" descr="E:\study\Capstone\my folder\use case\B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apstone\my folder\use case\Bus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FA" w:rsidRPr="001B65EF" w:rsidRDefault="003570FA" w:rsidP="009B4799">
      <w:pPr>
        <w:pStyle w:val="ListParagraph"/>
      </w:pPr>
      <w:r>
        <w:tab/>
      </w:r>
      <w:r>
        <w:tab/>
      </w:r>
      <w:r>
        <w:tab/>
        <w:t xml:space="preserve">   Figure 5: Bus 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4"/>
        <w:gridCol w:w="2374"/>
        <w:gridCol w:w="2117"/>
        <w:gridCol w:w="2536"/>
      </w:tblGrid>
      <w:tr w:rsidR="003570FA" w:rsidTr="00294E6F">
        <w:tc>
          <w:tcPr>
            <w:tcW w:w="741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No.</w:t>
            </w:r>
          </w:p>
        </w:tc>
        <w:tc>
          <w:tcPr>
            <w:tcW w:w="1438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>
              <w:t xml:space="preserve">     </w:t>
            </w:r>
            <w:r w:rsidRPr="00E82974">
              <w:t>Use-case name</w:t>
            </w:r>
          </w:p>
        </w:tc>
        <w:tc>
          <w:tcPr>
            <w:tcW w:w="1283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Actor</w:t>
            </w:r>
          </w:p>
        </w:tc>
        <w:tc>
          <w:tcPr>
            <w:tcW w:w="1537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Description</w:t>
            </w:r>
          </w:p>
        </w:tc>
      </w:tr>
      <w:tr w:rsidR="003570FA" w:rsidTr="00294E6F">
        <w:tc>
          <w:tcPr>
            <w:tcW w:w="741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438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View bus list</w:t>
            </w:r>
          </w:p>
        </w:tc>
        <w:tc>
          <w:tcPr>
            <w:tcW w:w="1283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User</w:t>
            </w:r>
          </w:p>
        </w:tc>
        <w:tc>
          <w:tcPr>
            <w:tcW w:w="1537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View a list of buses</w:t>
            </w:r>
          </w:p>
        </w:tc>
      </w:tr>
      <w:tr w:rsidR="003570FA" w:rsidTr="00294E6F">
        <w:tc>
          <w:tcPr>
            <w:tcW w:w="741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2</w:t>
            </w:r>
          </w:p>
        </w:tc>
        <w:tc>
          <w:tcPr>
            <w:tcW w:w="1438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Search bus in list</w:t>
            </w:r>
          </w:p>
        </w:tc>
        <w:tc>
          <w:tcPr>
            <w:tcW w:w="1283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User</w:t>
            </w:r>
          </w:p>
        </w:tc>
        <w:tc>
          <w:tcPr>
            <w:tcW w:w="1537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Search bus</w:t>
            </w:r>
          </w:p>
        </w:tc>
      </w:tr>
      <w:tr w:rsidR="003570FA" w:rsidTr="00294E6F">
        <w:tc>
          <w:tcPr>
            <w:tcW w:w="741" w:type="pct"/>
            <w:vAlign w:val="center"/>
          </w:tcPr>
          <w:p w:rsidR="003570FA" w:rsidRDefault="003570FA" w:rsidP="009B4799">
            <w:r>
              <w:t>3</w:t>
            </w:r>
          </w:p>
        </w:tc>
        <w:tc>
          <w:tcPr>
            <w:tcW w:w="1438" w:type="pct"/>
            <w:vAlign w:val="center"/>
          </w:tcPr>
          <w:p w:rsidR="003570FA" w:rsidRDefault="003570FA" w:rsidP="009B4799">
            <w:r>
              <w:t>View bus info</w:t>
            </w:r>
          </w:p>
        </w:tc>
        <w:tc>
          <w:tcPr>
            <w:tcW w:w="1283" w:type="pct"/>
            <w:vAlign w:val="center"/>
          </w:tcPr>
          <w:p w:rsidR="003570FA" w:rsidRDefault="003570FA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3570FA" w:rsidRDefault="003570FA" w:rsidP="009B4799">
            <w:r>
              <w:t>View information of a bus</w:t>
            </w:r>
          </w:p>
        </w:tc>
      </w:tr>
      <w:tr w:rsidR="003570FA" w:rsidTr="00294E6F">
        <w:tc>
          <w:tcPr>
            <w:tcW w:w="741" w:type="pct"/>
            <w:vAlign w:val="center"/>
          </w:tcPr>
          <w:p w:rsidR="003570FA" w:rsidRDefault="003570FA" w:rsidP="009B4799">
            <w:r>
              <w:t>4</w:t>
            </w:r>
          </w:p>
        </w:tc>
        <w:tc>
          <w:tcPr>
            <w:tcW w:w="1438" w:type="pct"/>
            <w:vAlign w:val="center"/>
          </w:tcPr>
          <w:p w:rsidR="003570FA" w:rsidRDefault="003570FA" w:rsidP="009B4799">
            <w:r>
              <w:t>View bus route</w:t>
            </w:r>
          </w:p>
        </w:tc>
        <w:tc>
          <w:tcPr>
            <w:tcW w:w="1283" w:type="pct"/>
            <w:vAlign w:val="center"/>
          </w:tcPr>
          <w:p w:rsidR="003570FA" w:rsidRDefault="003570FA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3570FA" w:rsidRPr="00F069F1" w:rsidRDefault="003570FA" w:rsidP="009B4799">
            <w:r>
              <w:t>View route of a bus</w:t>
            </w:r>
          </w:p>
        </w:tc>
      </w:tr>
      <w:tr w:rsidR="003570FA" w:rsidTr="00294E6F">
        <w:tc>
          <w:tcPr>
            <w:tcW w:w="741" w:type="pct"/>
            <w:vAlign w:val="center"/>
          </w:tcPr>
          <w:p w:rsidR="003570FA" w:rsidRDefault="003570FA" w:rsidP="009B4799">
            <w:r>
              <w:t>5</w:t>
            </w:r>
          </w:p>
        </w:tc>
        <w:tc>
          <w:tcPr>
            <w:tcW w:w="1438" w:type="pct"/>
            <w:vAlign w:val="center"/>
          </w:tcPr>
          <w:p w:rsidR="003570FA" w:rsidRDefault="003570FA" w:rsidP="009B4799">
            <w:r>
              <w:t xml:space="preserve">View nearest bus </w:t>
            </w:r>
          </w:p>
        </w:tc>
        <w:tc>
          <w:tcPr>
            <w:tcW w:w="1283" w:type="pct"/>
            <w:vAlign w:val="center"/>
          </w:tcPr>
          <w:p w:rsidR="003570FA" w:rsidRDefault="003570FA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3570FA" w:rsidRPr="00F069F1" w:rsidRDefault="003570FA" w:rsidP="009B4799">
            <w:r>
              <w:t>View the location of the nearest bus on the map</w:t>
            </w:r>
          </w:p>
        </w:tc>
      </w:tr>
      <w:tr w:rsidR="003570FA" w:rsidTr="00294E6F">
        <w:tc>
          <w:tcPr>
            <w:tcW w:w="741" w:type="pct"/>
            <w:vAlign w:val="center"/>
          </w:tcPr>
          <w:p w:rsidR="003570FA" w:rsidRDefault="003570FA" w:rsidP="009B4799">
            <w:r>
              <w:t>6</w:t>
            </w:r>
          </w:p>
        </w:tc>
        <w:tc>
          <w:tcPr>
            <w:tcW w:w="1438" w:type="pct"/>
            <w:vAlign w:val="center"/>
          </w:tcPr>
          <w:p w:rsidR="003570FA" w:rsidRDefault="003570FA" w:rsidP="009B4799">
            <w:r>
              <w:t>View bus map</w:t>
            </w:r>
          </w:p>
        </w:tc>
        <w:tc>
          <w:tcPr>
            <w:tcW w:w="1283" w:type="pct"/>
            <w:vAlign w:val="center"/>
          </w:tcPr>
          <w:p w:rsidR="003570FA" w:rsidRDefault="003570FA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3570FA" w:rsidRPr="00F069F1" w:rsidRDefault="003570FA" w:rsidP="009B4799">
            <w:r>
              <w:t>View bus routes on map</w:t>
            </w:r>
          </w:p>
        </w:tc>
      </w:tr>
      <w:tr w:rsidR="003570FA" w:rsidTr="00294E6F">
        <w:tc>
          <w:tcPr>
            <w:tcW w:w="741" w:type="pct"/>
            <w:vAlign w:val="center"/>
          </w:tcPr>
          <w:p w:rsidR="003570FA" w:rsidRDefault="003570FA" w:rsidP="009B4799">
            <w:r>
              <w:lastRenderedPageBreak/>
              <w:t>7</w:t>
            </w:r>
          </w:p>
        </w:tc>
        <w:tc>
          <w:tcPr>
            <w:tcW w:w="1438" w:type="pct"/>
            <w:vAlign w:val="center"/>
          </w:tcPr>
          <w:p w:rsidR="003570FA" w:rsidRDefault="003570FA" w:rsidP="009B4799">
            <w:r>
              <w:t>View bus near me</w:t>
            </w:r>
          </w:p>
        </w:tc>
        <w:tc>
          <w:tcPr>
            <w:tcW w:w="1283" w:type="pct"/>
            <w:vAlign w:val="center"/>
          </w:tcPr>
          <w:p w:rsidR="003570FA" w:rsidRDefault="003570FA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3570FA" w:rsidRPr="00F069F1" w:rsidRDefault="003570FA" w:rsidP="009B4799">
            <w:r>
              <w:t>View all the buses near your location</w:t>
            </w:r>
          </w:p>
        </w:tc>
      </w:tr>
    </w:tbl>
    <w:p w:rsidR="003278BB" w:rsidRDefault="003278BB" w:rsidP="009B4799"/>
    <w:p w:rsidR="00E82974" w:rsidRPr="003278BB" w:rsidRDefault="00E82974" w:rsidP="009B4799"/>
    <w:p w:rsidR="009E1BCA" w:rsidRPr="00726F9D" w:rsidRDefault="000D2B7B" w:rsidP="00726F9D">
      <w:pPr>
        <w:pStyle w:val="Heading3"/>
        <w:numPr>
          <w:ilvl w:val="0"/>
          <w:numId w:val="0"/>
        </w:numPr>
        <w:ind w:left="810"/>
        <w:rPr>
          <w:b/>
        </w:rPr>
      </w:pPr>
      <w:bookmarkStart w:id="46" w:name="_Toc428138960"/>
      <w:r w:rsidRPr="00726F9D">
        <w:rPr>
          <w:b/>
        </w:rPr>
        <w:t>5</w:t>
      </w:r>
      <w:r w:rsidR="003570FA" w:rsidRPr="00726F9D">
        <w:rPr>
          <w:b/>
        </w:rPr>
        <w:t>.1.4</w:t>
      </w:r>
      <w:r w:rsidR="00294E6F" w:rsidRPr="00726F9D">
        <w:rPr>
          <w:b/>
        </w:rPr>
        <w:tab/>
      </w:r>
      <w:r w:rsidR="00660E1B" w:rsidRPr="00726F9D">
        <w:rPr>
          <w:b/>
        </w:rPr>
        <w:t xml:space="preserve"> </w:t>
      </w:r>
      <w:r w:rsidR="003570FA" w:rsidRPr="00726F9D">
        <w:rPr>
          <w:b/>
        </w:rPr>
        <w:t>Path Finder</w:t>
      </w:r>
      <w:bookmarkEnd w:id="46"/>
      <w:r w:rsidR="003570FA" w:rsidRPr="00726F9D">
        <w:rPr>
          <w:b/>
        </w:rPr>
        <w:t xml:space="preserve"> </w:t>
      </w:r>
    </w:p>
    <w:p w:rsidR="003570FA" w:rsidRDefault="003570FA" w:rsidP="009B4799">
      <w:r>
        <w:rPr>
          <w:noProof/>
          <w:lang w:eastAsia="ja-JP"/>
        </w:rPr>
        <w:drawing>
          <wp:inline distT="0" distB="0" distL="0" distR="0" wp14:anchorId="561E44BB" wp14:editId="623FA993">
            <wp:extent cx="2838450" cy="3009900"/>
            <wp:effectExtent l="0" t="0" r="0" b="0"/>
            <wp:docPr id="10" name="Picture 10" descr="E:\study\Capstone\my folder\use case\Path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study\Capstone\my folder\use case\Path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FA" w:rsidRPr="001B65EF" w:rsidRDefault="003570FA" w:rsidP="009B4799">
      <w:r>
        <w:t xml:space="preserve">                      </w:t>
      </w:r>
      <w:r>
        <w:tab/>
        <w:t xml:space="preserve">Figure 6: Path finder 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2860"/>
        <w:gridCol w:w="1632"/>
        <w:gridCol w:w="2536"/>
      </w:tblGrid>
      <w:tr w:rsidR="003570FA" w:rsidTr="00294E6F">
        <w:tc>
          <w:tcPr>
            <w:tcW w:w="741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No.</w:t>
            </w:r>
          </w:p>
        </w:tc>
        <w:tc>
          <w:tcPr>
            <w:tcW w:w="1733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Use-case name</w:t>
            </w:r>
          </w:p>
        </w:tc>
        <w:tc>
          <w:tcPr>
            <w:tcW w:w="989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Actor</w:t>
            </w:r>
          </w:p>
        </w:tc>
        <w:tc>
          <w:tcPr>
            <w:tcW w:w="1537" w:type="pct"/>
            <w:shd w:val="clear" w:color="auto" w:fill="92D050"/>
            <w:vAlign w:val="center"/>
            <w:hideMark/>
          </w:tcPr>
          <w:p w:rsidR="003570FA" w:rsidRPr="00E82974" w:rsidRDefault="003570FA" w:rsidP="009B4799">
            <w:pPr>
              <w:rPr>
                <w:sz w:val="24"/>
              </w:rPr>
            </w:pPr>
            <w:r w:rsidRPr="00E82974">
              <w:t>Description</w:t>
            </w:r>
          </w:p>
        </w:tc>
      </w:tr>
      <w:tr w:rsidR="003570FA" w:rsidTr="00294E6F">
        <w:tc>
          <w:tcPr>
            <w:tcW w:w="741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733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Find path</w:t>
            </w:r>
          </w:p>
        </w:tc>
        <w:tc>
          <w:tcPr>
            <w:tcW w:w="989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537" w:type="pct"/>
            <w:vAlign w:val="center"/>
            <w:hideMark/>
          </w:tcPr>
          <w:p w:rsidR="003570FA" w:rsidRDefault="003570FA" w:rsidP="009B4799">
            <w:r>
              <w:t>Search path from a place to another place</w:t>
            </w:r>
          </w:p>
        </w:tc>
      </w:tr>
      <w:tr w:rsidR="003570FA" w:rsidTr="00294E6F">
        <w:tc>
          <w:tcPr>
            <w:tcW w:w="741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2</w:t>
            </w:r>
          </w:p>
        </w:tc>
        <w:tc>
          <w:tcPr>
            <w:tcW w:w="1733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View paths found</w:t>
            </w:r>
          </w:p>
        </w:tc>
        <w:tc>
          <w:tcPr>
            <w:tcW w:w="989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537" w:type="pct"/>
            <w:vAlign w:val="center"/>
            <w:hideMark/>
          </w:tcPr>
          <w:p w:rsidR="003570FA" w:rsidRDefault="003570FA" w:rsidP="009B4799">
            <w:pPr>
              <w:rPr>
                <w:sz w:val="24"/>
              </w:rPr>
            </w:pPr>
            <w:r>
              <w:t>View result after searching path</w:t>
            </w:r>
          </w:p>
        </w:tc>
      </w:tr>
      <w:tr w:rsidR="003570FA" w:rsidTr="00294E6F">
        <w:tc>
          <w:tcPr>
            <w:tcW w:w="741" w:type="pct"/>
            <w:vAlign w:val="center"/>
          </w:tcPr>
          <w:p w:rsidR="003570FA" w:rsidRDefault="003570FA" w:rsidP="009B4799">
            <w:r>
              <w:t>3</w:t>
            </w:r>
          </w:p>
        </w:tc>
        <w:tc>
          <w:tcPr>
            <w:tcW w:w="1733" w:type="pct"/>
            <w:vAlign w:val="center"/>
          </w:tcPr>
          <w:p w:rsidR="003570FA" w:rsidRDefault="003570FA" w:rsidP="009B4799">
            <w:r>
              <w:t>View path detail</w:t>
            </w:r>
          </w:p>
        </w:tc>
        <w:tc>
          <w:tcPr>
            <w:tcW w:w="989" w:type="pct"/>
            <w:vAlign w:val="center"/>
          </w:tcPr>
          <w:p w:rsidR="003570FA" w:rsidRDefault="003570FA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537" w:type="pct"/>
            <w:vAlign w:val="center"/>
          </w:tcPr>
          <w:p w:rsidR="003570FA" w:rsidRDefault="003570FA" w:rsidP="009B4799">
            <w:r>
              <w:t>View detail of this path</w:t>
            </w:r>
          </w:p>
        </w:tc>
      </w:tr>
      <w:tr w:rsidR="003570FA" w:rsidTr="00294E6F">
        <w:tc>
          <w:tcPr>
            <w:tcW w:w="741" w:type="pct"/>
            <w:vAlign w:val="center"/>
          </w:tcPr>
          <w:p w:rsidR="003570FA" w:rsidRDefault="003570FA" w:rsidP="009B4799">
            <w:r>
              <w:t>4</w:t>
            </w:r>
          </w:p>
        </w:tc>
        <w:tc>
          <w:tcPr>
            <w:tcW w:w="1733" w:type="pct"/>
            <w:vAlign w:val="center"/>
          </w:tcPr>
          <w:p w:rsidR="003570FA" w:rsidRDefault="003570FA" w:rsidP="009B4799">
            <w:r>
              <w:t xml:space="preserve">View direction </w:t>
            </w:r>
          </w:p>
        </w:tc>
        <w:tc>
          <w:tcPr>
            <w:tcW w:w="989" w:type="pct"/>
            <w:vAlign w:val="center"/>
          </w:tcPr>
          <w:p w:rsidR="003570FA" w:rsidRDefault="003570FA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537" w:type="pct"/>
            <w:vAlign w:val="center"/>
          </w:tcPr>
          <w:p w:rsidR="003570FA" w:rsidRDefault="003570FA" w:rsidP="009B4799">
            <w:r>
              <w:t>View direction of this path</w:t>
            </w:r>
          </w:p>
        </w:tc>
      </w:tr>
    </w:tbl>
    <w:p w:rsidR="009E1BCA" w:rsidRPr="009E1BCA" w:rsidRDefault="009E1BCA" w:rsidP="009B4799"/>
    <w:p w:rsidR="009E1BCA" w:rsidRPr="00726F9D" w:rsidRDefault="000D2B7B" w:rsidP="00726F9D">
      <w:pPr>
        <w:pStyle w:val="Heading3"/>
        <w:numPr>
          <w:ilvl w:val="0"/>
          <w:numId w:val="0"/>
        </w:numPr>
        <w:ind w:left="810"/>
        <w:rPr>
          <w:b/>
        </w:rPr>
      </w:pPr>
      <w:bookmarkStart w:id="47" w:name="_Toc428138961"/>
      <w:r w:rsidRPr="00726F9D">
        <w:rPr>
          <w:b/>
        </w:rPr>
        <w:lastRenderedPageBreak/>
        <w:t>5</w:t>
      </w:r>
      <w:r w:rsidR="00294E6F" w:rsidRPr="00726F9D">
        <w:rPr>
          <w:b/>
        </w:rPr>
        <w:t>.1.5</w:t>
      </w:r>
      <w:r w:rsidR="008D13FA" w:rsidRPr="00726F9D">
        <w:rPr>
          <w:b/>
        </w:rPr>
        <w:tab/>
      </w:r>
      <w:r w:rsidR="00294E6F" w:rsidRPr="00726F9D">
        <w:rPr>
          <w:b/>
        </w:rPr>
        <w:t>Reminder</w:t>
      </w:r>
      <w:bookmarkEnd w:id="47"/>
      <w:r w:rsidR="00294E6F" w:rsidRPr="00726F9D">
        <w:rPr>
          <w:b/>
        </w:rPr>
        <w:t xml:space="preserve"> </w:t>
      </w:r>
    </w:p>
    <w:p w:rsidR="00294E6F" w:rsidRDefault="00294E6F" w:rsidP="009B4799">
      <w:r>
        <w:rPr>
          <w:noProof/>
          <w:lang w:eastAsia="ja-JP"/>
        </w:rPr>
        <w:drawing>
          <wp:inline distT="0" distB="0" distL="0" distR="0" wp14:anchorId="3F595EF8" wp14:editId="629D1F84">
            <wp:extent cx="3448050" cy="4467225"/>
            <wp:effectExtent l="0" t="0" r="0" b="9525"/>
            <wp:docPr id="11" name="Picture 11" descr="E:\study\Capstone\my folder\use case\Remind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study\Capstone\my folder\use case\Reminder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6F" w:rsidRPr="001B65EF" w:rsidRDefault="00294E6F" w:rsidP="009B4799">
      <w:r>
        <w:t xml:space="preserve">Figure 7: Reminder 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2860"/>
        <w:gridCol w:w="1632"/>
        <w:gridCol w:w="2536"/>
      </w:tblGrid>
      <w:tr w:rsidR="00294E6F" w:rsidTr="00294E6F">
        <w:tc>
          <w:tcPr>
            <w:tcW w:w="741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No.</w:t>
            </w:r>
          </w:p>
        </w:tc>
        <w:tc>
          <w:tcPr>
            <w:tcW w:w="1733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Use-case name</w:t>
            </w:r>
          </w:p>
        </w:tc>
        <w:tc>
          <w:tcPr>
            <w:tcW w:w="989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Actor</w:t>
            </w:r>
          </w:p>
        </w:tc>
        <w:tc>
          <w:tcPr>
            <w:tcW w:w="1537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Description</w:t>
            </w:r>
          </w:p>
        </w:tc>
      </w:tr>
      <w:tr w:rsidR="00294E6F" w:rsidTr="00294E6F">
        <w:tc>
          <w:tcPr>
            <w:tcW w:w="741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733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View bus reminder</w:t>
            </w:r>
          </w:p>
        </w:tc>
        <w:tc>
          <w:tcPr>
            <w:tcW w:w="989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User</w:t>
            </w:r>
          </w:p>
        </w:tc>
        <w:tc>
          <w:tcPr>
            <w:tcW w:w="1537" w:type="pct"/>
            <w:vAlign w:val="center"/>
            <w:hideMark/>
          </w:tcPr>
          <w:p w:rsidR="00294E6F" w:rsidRDefault="00294E6F" w:rsidP="009B4799">
            <w:r>
              <w:t>View all reminder</w:t>
            </w:r>
          </w:p>
        </w:tc>
      </w:tr>
      <w:tr w:rsidR="00294E6F" w:rsidTr="00294E6F">
        <w:tc>
          <w:tcPr>
            <w:tcW w:w="741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2</w:t>
            </w:r>
          </w:p>
        </w:tc>
        <w:tc>
          <w:tcPr>
            <w:tcW w:w="1733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Add reminder</w:t>
            </w:r>
          </w:p>
        </w:tc>
        <w:tc>
          <w:tcPr>
            <w:tcW w:w="989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User</w:t>
            </w:r>
          </w:p>
        </w:tc>
        <w:tc>
          <w:tcPr>
            <w:tcW w:w="1537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Add new reminder</w:t>
            </w:r>
          </w:p>
        </w:tc>
      </w:tr>
      <w:tr w:rsidR="00294E6F" w:rsidTr="00294E6F">
        <w:tc>
          <w:tcPr>
            <w:tcW w:w="741" w:type="pct"/>
            <w:vAlign w:val="center"/>
          </w:tcPr>
          <w:p w:rsidR="00294E6F" w:rsidRDefault="00294E6F" w:rsidP="009B4799">
            <w:r>
              <w:t>3</w:t>
            </w:r>
          </w:p>
        </w:tc>
        <w:tc>
          <w:tcPr>
            <w:tcW w:w="1733" w:type="pct"/>
            <w:vAlign w:val="center"/>
          </w:tcPr>
          <w:p w:rsidR="00294E6F" w:rsidRDefault="00294E6F" w:rsidP="009B4799">
            <w:r>
              <w:t>Edit reminder</w:t>
            </w:r>
          </w:p>
        </w:tc>
        <w:tc>
          <w:tcPr>
            <w:tcW w:w="989" w:type="pct"/>
            <w:vAlign w:val="center"/>
          </w:tcPr>
          <w:p w:rsidR="00294E6F" w:rsidRDefault="00294E6F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294E6F" w:rsidRDefault="00294E6F" w:rsidP="009B4799">
            <w:r>
              <w:t>Edit a reminder</w:t>
            </w:r>
          </w:p>
        </w:tc>
      </w:tr>
      <w:tr w:rsidR="00294E6F" w:rsidTr="00294E6F">
        <w:tc>
          <w:tcPr>
            <w:tcW w:w="741" w:type="pct"/>
            <w:vAlign w:val="center"/>
          </w:tcPr>
          <w:p w:rsidR="00294E6F" w:rsidRDefault="00294E6F" w:rsidP="009B4799">
            <w:r>
              <w:t>4</w:t>
            </w:r>
          </w:p>
        </w:tc>
        <w:tc>
          <w:tcPr>
            <w:tcW w:w="1733" w:type="pct"/>
            <w:vAlign w:val="center"/>
          </w:tcPr>
          <w:p w:rsidR="00294E6F" w:rsidRDefault="00294E6F" w:rsidP="009B4799">
            <w:r>
              <w:t>Delete reminder</w:t>
            </w:r>
          </w:p>
        </w:tc>
        <w:tc>
          <w:tcPr>
            <w:tcW w:w="989" w:type="pct"/>
            <w:vAlign w:val="center"/>
          </w:tcPr>
          <w:p w:rsidR="00294E6F" w:rsidRDefault="00294E6F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294E6F" w:rsidRDefault="00294E6F" w:rsidP="009B4799">
            <w:r>
              <w:t>Delete a reminder</w:t>
            </w:r>
          </w:p>
        </w:tc>
      </w:tr>
      <w:tr w:rsidR="00294E6F" w:rsidTr="00294E6F">
        <w:tc>
          <w:tcPr>
            <w:tcW w:w="741" w:type="pct"/>
            <w:vAlign w:val="center"/>
          </w:tcPr>
          <w:p w:rsidR="00294E6F" w:rsidRDefault="00294E6F" w:rsidP="009B4799">
            <w:r>
              <w:t>5</w:t>
            </w:r>
          </w:p>
        </w:tc>
        <w:tc>
          <w:tcPr>
            <w:tcW w:w="1733" w:type="pct"/>
            <w:vAlign w:val="center"/>
          </w:tcPr>
          <w:p w:rsidR="00294E6F" w:rsidRDefault="00294E6F" w:rsidP="009B4799">
            <w:r>
              <w:t xml:space="preserve">Suspend/ </w:t>
            </w:r>
            <w:proofErr w:type="spellStart"/>
            <w:r>
              <w:t>Unsuspend</w:t>
            </w:r>
            <w:proofErr w:type="spellEnd"/>
            <w:r>
              <w:t xml:space="preserve"> all reminder</w:t>
            </w:r>
          </w:p>
        </w:tc>
        <w:tc>
          <w:tcPr>
            <w:tcW w:w="989" w:type="pct"/>
            <w:vAlign w:val="center"/>
          </w:tcPr>
          <w:p w:rsidR="00294E6F" w:rsidRDefault="00294E6F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294E6F" w:rsidRDefault="00294E6F" w:rsidP="009B4799">
            <w:r>
              <w:t xml:space="preserve">Suspend/ </w:t>
            </w:r>
            <w:proofErr w:type="spellStart"/>
            <w:r>
              <w:t>Unsuspend</w:t>
            </w:r>
            <w:proofErr w:type="spellEnd"/>
            <w:r>
              <w:t xml:space="preserve"> all reminder</w:t>
            </w:r>
          </w:p>
        </w:tc>
      </w:tr>
      <w:tr w:rsidR="00294E6F" w:rsidTr="00294E6F">
        <w:tc>
          <w:tcPr>
            <w:tcW w:w="741" w:type="pct"/>
            <w:vAlign w:val="center"/>
          </w:tcPr>
          <w:p w:rsidR="00294E6F" w:rsidRDefault="00294E6F" w:rsidP="009B4799">
            <w:r>
              <w:t>6</w:t>
            </w:r>
          </w:p>
        </w:tc>
        <w:tc>
          <w:tcPr>
            <w:tcW w:w="1733" w:type="pct"/>
            <w:vAlign w:val="center"/>
          </w:tcPr>
          <w:p w:rsidR="00294E6F" w:rsidRDefault="00294E6F" w:rsidP="009B4799">
            <w:r>
              <w:t xml:space="preserve">Suspend/ </w:t>
            </w:r>
            <w:proofErr w:type="spellStart"/>
            <w:r>
              <w:t>Unsuspend</w:t>
            </w:r>
            <w:proofErr w:type="spellEnd"/>
            <w:r>
              <w:t xml:space="preserve"> a chosen reminder</w:t>
            </w:r>
          </w:p>
        </w:tc>
        <w:tc>
          <w:tcPr>
            <w:tcW w:w="989" w:type="pct"/>
            <w:vAlign w:val="center"/>
          </w:tcPr>
          <w:p w:rsidR="00294E6F" w:rsidRDefault="00294E6F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294E6F" w:rsidRDefault="00294E6F" w:rsidP="009B4799">
            <w:r>
              <w:t xml:space="preserve">Suspend/ </w:t>
            </w:r>
            <w:proofErr w:type="spellStart"/>
            <w:r>
              <w:t>Unsuspend</w:t>
            </w:r>
            <w:proofErr w:type="spellEnd"/>
            <w:r>
              <w:t xml:space="preserve"> a chosen reminder</w:t>
            </w:r>
          </w:p>
        </w:tc>
      </w:tr>
    </w:tbl>
    <w:p w:rsidR="009E1BCA" w:rsidRPr="009E1BCA" w:rsidRDefault="009E1BCA" w:rsidP="009B4799"/>
    <w:p w:rsidR="009E1BCA" w:rsidRPr="00726F9D" w:rsidRDefault="00294E6F" w:rsidP="00726F9D">
      <w:pPr>
        <w:pStyle w:val="Heading3"/>
        <w:numPr>
          <w:ilvl w:val="0"/>
          <w:numId w:val="0"/>
        </w:numPr>
        <w:ind w:left="810"/>
        <w:rPr>
          <w:b/>
        </w:rPr>
      </w:pPr>
      <w:bookmarkStart w:id="48" w:name="_Toc428138962"/>
      <w:r w:rsidRPr="00726F9D">
        <w:rPr>
          <w:b/>
        </w:rPr>
        <w:lastRenderedPageBreak/>
        <w:t>5.1.6</w:t>
      </w:r>
      <w:r w:rsidRPr="00726F9D">
        <w:rPr>
          <w:b/>
        </w:rPr>
        <w:tab/>
        <w:t>Track</w:t>
      </w:r>
      <w:bookmarkEnd w:id="48"/>
      <w:r w:rsidRPr="00726F9D">
        <w:rPr>
          <w:b/>
        </w:rPr>
        <w:t xml:space="preserve"> </w:t>
      </w:r>
    </w:p>
    <w:p w:rsidR="00294E6F" w:rsidRDefault="00294E6F" w:rsidP="009B4799">
      <w:r>
        <w:rPr>
          <w:noProof/>
          <w:lang w:eastAsia="ja-JP"/>
        </w:rPr>
        <w:drawing>
          <wp:inline distT="0" distB="0" distL="0" distR="0" wp14:anchorId="40CEF979" wp14:editId="5F456DB9">
            <wp:extent cx="3105150" cy="1895475"/>
            <wp:effectExtent l="0" t="0" r="0" b="9525"/>
            <wp:docPr id="12" name="Picture 12" descr="E:\study\Capstone\my folder\use case\Track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:\study\Capstone\my folder\use case\Track.b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6F" w:rsidRPr="001B65EF" w:rsidRDefault="00294E6F" w:rsidP="009B4799">
      <w:r>
        <w:t xml:space="preserve">Figure </w:t>
      </w:r>
      <w:r w:rsidR="000B1139">
        <w:t>8</w:t>
      </w:r>
      <w:r>
        <w:t xml:space="preserve">: </w:t>
      </w:r>
      <w:r w:rsidR="000368FD">
        <w:t>Track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2860"/>
        <w:gridCol w:w="1632"/>
        <w:gridCol w:w="2536"/>
      </w:tblGrid>
      <w:tr w:rsidR="00294E6F" w:rsidTr="00294E6F">
        <w:tc>
          <w:tcPr>
            <w:tcW w:w="741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No.</w:t>
            </w:r>
          </w:p>
        </w:tc>
        <w:tc>
          <w:tcPr>
            <w:tcW w:w="1733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Use-case name</w:t>
            </w:r>
          </w:p>
        </w:tc>
        <w:tc>
          <w:tcPr>
            <w:tcW w:w="989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Actor</w:t>
            </w:r>
          </w:p>
        </w:tc>
        <w:tc>
          <w:tcPr>
            <w:tcW w:w="1537" w:type="pct"/>
            <w:shd w:val="clear" w:color="auto" w:fill="92D050"/>
            <w:vAlign w:val="center"/>
            <w:hideMark/>
          </w:tcPr>
          <w:p w:rsidR="00294E6F" w:rsidRPr="00E82974" w:rsidRDefault="00294E6F" w:rsidP="009B4799">
            <w:pPr>
              <w:rPr>
                <w:sz w:val="24"/>
              </w:rPr>
            </w:pPr>
            <w:r w:rsidRPr="00E82974">
              <w:t>Description</w:t>
            </w:r>
          </w:p>
        </w:tc>
      </w:tr>
      <w:tr w:rsidR="00294E6F" w:rsidTr="00294E6F">
        <w:tc>
          <w:tcPr>
            <w:tcW w:w="741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733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Set track</w:t>
            </w:r>
          </w:p>
        </w:tc>
        <w:tc>
          <w:tcPr>
            <w:tcW w:w="989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537" w:type="pct"/>
            <w:vAlign w:val="center"/>
            <w:hideMark/>
          </w:tcPr>
          <w:p w:rsidR="00294E6F" w:rsidRDefault="00294E6F" w:rsidP="009B4799">
            <w:r>
              <w:t>Set track of a bus</w:t>
            </w:r>
          </w:p>
        </w:tc>
      </w:tr>
      <w:tr w:rsidR="00294E6F" w:rsidTr="00294E6F">
        <w:tc>
          <w:tcPr>
            <w:tcW w:w="741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2</w:t>
            </w:r>
          </w:p>
        </w:tc>
        <w:tc>
          <w:tcPr>
            <w:tcW w:w="1733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Cancel track</w:t>
            </w:r>
          </w:p>
        </w:tc>
        <w:tc>
          <w:tcPr>
            <w:tcW w:w="989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 xml:space="preserve">User </w:t>
            </w:r>
          </w:p>
        </w:tc>
        <w:tc>
          <w:tcPr>
            <w:tcW w:w="1537" w:type="pct"/>
            <w:vAlign w:val="center"/>
            <w:hideMark/>
          </w:tcPr>
          <w:p w:rsidR="00294E6F" w:rsidRDefault="00294E6F" w:rsidP="009B4799">
            <w:pPr>
              <w:rPr>
                <w:sz w:val="24"/>
              </w:rPr>
            </w:pPr>
            <w:r>
              <w:t>Cancel a track</w:t>
            </w:r>
          </w:p>
        </w:tc>
      </w:tr>
    </w:tbl>
    <w:p w:rsidR="00294E6F" w:rsidRPr="009E1BCA" w:rsidRDefault="00294E6F" w:rsidP="009B4799"/>
    <w:p w:rsidR="00294E6F" w:rsidRPr="00294E6F" w:rsidRDefault="00294E6F" w:rsidP="009B4799"/>
    <w:p w:rsidR="009E1BCA" w:rsidRPr="00726F9D" w:rsidRDefault="009575CD" w:rsidP="00726F9D">
      <w:pPr>
        <w:pStyle w:val="Heading3"/>
        <w:numPr>
          <w:ilvl w:val="0"/>
          <w:numId w:val="0"/>
        </w:numPr>
        <w:ind w:left="810"/>
        <w:rPr>
          <w:b/>
        </w:rPr>
      </w:pPr>
      <w:bookmarkStart w:id="49" w:name="_Toc428138963"/>
      <w:r w:rsidRPr="00726F9D">
        <w:rPr>
          <w:b/>
        </w:rPr>
        <w:t xml:space="preserve">5.1.7 </w:t>
      </w:r>
      <w:r w:rsidR="00660E1B" w:rsidRPr="00726F9D">
        <w:rPr>
          <w:b/>
        </w:rPr>
        <w:t>Favorite</w:t>
      </w:r>
      <w:r w:rsidR="000368FD" w:rsidRPr="00726F9D">
        <w:rPr>
          <w:b/>
        </w:rPr>
        <w:t>s</w:t>
      </w:r>
      <w:bookmarkEnd w:id="49"/>
    </w:p>
    <w:p w:rsidR="009E1BCA" w:rsidRDefault="009E1BCA" w:rsidP="009B4799"/>
    <w:p w:rsidR="001B65EF" w:rsidRPr="001B65EF" w:rsidRDefault="000368FD" w:rsidP="009B4799">
      <w:pPr>
        <w:pStyle w:val="ListParagraph"/>
      </w:pPr>
      <w:r>
        <w:t>Figure 9</w:t>
      </w:r>
      <w:r w:rsidR="001B65EF">
        <w:t xml:space="preserve">: </w:t>
      </w:r>
      <w:r>
        <w:t>Favorites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2860"/>
        <w:gridCol w:w="1632"/>
        <w:gridCol w:w="2536"/>
      </w:tblGrid>
      <w:tr w:rsidR="009E1BCA" w:rsidTr="00E82974">
        <w:tc>
          <w:tcPr>
            <w:tcW w:w="741" w:type="pct"/>
            <w:shd w:val="clear" w:color="auto" w:fill="92D050"/>
            <w:vAlign w:val="center"/>
            <w:hideMark/>
          </w:tcPr>
          <w:p w:rsidR="009E1BCA" w:rsidRPr="00E82974" w:rsidRDefault="009E1BCA" w:rsidP="009B4799">
            <w:pPr>
              <w:rPr>
                <w:sz w:val="24"/>
              </w:rPr>
            </w:pPr>
            <w:r w:rsidRPr="00E82974">
              <w:t>No.</w:t>
            </w:r>
          </w:p>
        </w:tc>
        <w:tc>
          <w:tcPr>
            <w:tcW w:w="1733" w:type="pct"/>
            <w:shd w:val="clear" w:color="auto" w:fill="92D050"/>
            <w:vAlign w:val="center"/>
            <w:hideMark/>
          </w:tcPr>
          <w:p w:rsidR="009E1BCA" w:rsidRPr="00E82974" w:rsidRDefault="009E1BCA" w:rsidP="009B4799">
            <w:pPr>
              <w:rPr>
                <w:sz w:val="24"/>
              </w:rPr>
            </w:pPr>
            <w:r w:rsidRPr="00E82974">
              <w:t>Use-case name</w:t>
            </w:r>
          </w:p>
        </w:tc>
        <w:tc>
          <w:tcPr>
            <w:tcW w:w="989" w:type="pct"/>
            <w:shd w:val="clear" w:color="auto" w:fill="92D050"/>
            <w:vAlign w:val="center"/>
            <w:hideMark/>
          </w:tcPr>
          <w:p w:rsidR="009E1BCA" w:rsidRPr="00E82974" w:rsidRDefault="009E1BCA" w:rsidP="009B4799">
            <w:pPr>
              <w:rPr>
                <w:sz w:val="24"/>
              </w:rPr>
            </w:pPr>
            <w:r w:rsidRPr="00E82974">
              <w:t>Actor</w:t>
            </w:r>
          </w:p>
        </w:tc>
        <w:tc>
          <w:tcPr>
            <w:tcW w:w="1537" w:type="pct"/>
            <w:shd w:val="clear" w:color="auto" w:fill="92D050"/>
            <w:vAlign w:val="center"/>
            <w:hideMark/>
          </w:tcPr>
          <w:p w:rsidR="009E1BCA" w:rsidRPr="00E82974" w:rsidRDefault="009E1BCA" w:rsidP="009B4799">
            <w:pPr>
              <w:rPr>
                <w:sz w:val="24"/>
              </w:rPr>
            </w:pPr>
            <w:r w:rsidRPr="00E82974">
              <w:t>Description</w:t>
            </w:r>
          </w:p>
        </w:tc>
      </w:tr>
      <w:tr w:rsidR="009E1BCA" w:rsidTr="000368FD">
        <w:tc>
          <w:tcPr>
            <w:tcW w:w="741" w:type="pct"/>
            <w:vAlign w:val="center"/>
            <w:hideMark/>
          </w:tcPr>
          <w:p w:rsidR="009E1BCA" w:rsidRDefault="009E1BCA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733" w:type="pct"/>
            <w:vAlign w:val="center"/>
          </w:tcPr>
          <w:p w:rsidR="009E1BCA" w:rsidRDefault="009E1BCA" w:rsidP="009B4799"/>
        </w:tc>
        <w:tc>
          <w:tcPr>
            <w:tcW w:w="989" w:type="pct"/>
            <w:vAlign w:val="center"/>
          </w:tcPr>
          <w:p w:rsidR="009E1BCA" w:rsidRDefault="000368FD" w:rsidP="009B4799">
            <w:r>
              <w:t>User</w:t>
            </w:r>
          </w:p>
        </w:tc>
        <w:tc>
          <w:tcPr>
            <w:tcW w:w="1537" w:type="pct"/>
            <w:vAlign w:val="center"/>
          </w:tcPr>
          <w:p w:rsidR="009E1BCA" w:rsidRDefault="009E1BCA" w:rsidP="009B4799"/>
        </w:tc>
      </w:tr>
      <w:tr w:rsidR="000368FD" w:rsidTr="00EC3B09">
        <w:tc>
          <w:tcPr>
            <w:tcW w:w="741" w:type="pct"/>
            <w:vAlign w:val="center"/>
            <w:hideMark/>
          </w:tcPr>
          <w:p w:rsidR="000368FD" w:rsidRDefault="000368FD" w:rsidP="009B4799">
            <w:pPr>
              <w:rPr>
                <w:sz w:val="24"/>
              </w:rPr>
            </w:pPr>
            <w:r>
              <w:t>2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Default="000368FD" w:rsidP="009B4799">
            <w:r w:rsidRPr="00A30BF3">
              <w:t>User</w:t>
            </w:r>
          </w:p>
        </w:tc>
        <w:tc>
          <w:tcPr>
            <w:tcW w:w="1537" w:type="pct"/>
            <w:vAlign w:val="center"/>
          </w:tcPr>
          <w:p w:rsidR="000368FD" w:rsidRDefault="000368FD" w:rsidP="009B4799"/>
        </w:tc>
      </w:tr>
      <w:tr w:rsidR="000368FD" w:rsidTr="00EC3B09">
        <w:tc>
          <w:tcPr>
            <w:tcW w:w="741" w:type="pct"/>
            <w:vAlign w:val="center"/>
          </w:tcPr>
          <w:p w:rsidR="000368FD" w:rsidRDefault="000368FD" w:rsidP="009B4799">
            <w:r>
              <w:t>3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Default="000368FD" w:rsidP="009B4799">
            <w:r w:rsidRPr="00A30BF3">
              <w:t>User</w:t>
            </w:r>
          </w:p>
        </w:tc>
        <w:tc>
          <w:tcPr>
            <w:tcW w:w="1537" w:type="pct"/>
            <w:vAlign w:val="center"/>
          </w:tcPr>
          <w:p w:rsidR="000368FD" w:rsidRDefault="000368FD" w:rsidP="009B4799"/>
        </w:tc>
      </w:tr>
      <w:tr w:rsidR="000368FD" w:rsidTr="00EC3B09">
        <w:tc>
          <w:tcPr>
            <w:tcW w:w="741" w:type="pct"/>
            <w:vAlign w:val="center"/>
          </w:tcPr>
          <w:p w:rsidR="000368FD" w:rsidRDefault="000368FD" w:rsidP="009B4799">
            <w:r>
              <w:t>4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Default="000368FD" w:rsidP="009B4799">
            <w:r w:rsidRPr="00A30BF3">
              <w:t>User</w:t>
            </w:r>
          </w:p>
        </w:tc>
        <w:tc>
          <w:tcPr>
            <w:tcW w:w="1537" w:type="pct"/>
            <w:vAlign w:val="center"/>
          </w:tcPr>
          <w:p w:rsidR="000368FD" w:rsidRDefault="000368FD" w:rsidP="009B4799"/>
        </w:tc>
      </w:tr>
      <w:tr w:rsidR="000368FD" w:rsidTr="00EC3B09">
        <w:tc>
          <w:tcPr>
            <w:tcW w:w="741" w:type="pct"/>
            <w:vAlign w:val="center"/>
          </w:tcPr>
          <w:p w:rsidR="000368FD" w:rsidRDefault="000368FD" w:rsidP="009B4799">
            <w:r>
              <w:t>5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Pr="00A30BF3" w:rsidRDefault="000368FD" w:rsidP="009B4799"/>
        </w:tc>
        <w:tc>
          <w:tcPr>
            <w:tcW w:w="1537" w:type="pct"/>
            <w:vAlign w:val="center"/>
          </w:tcPr>
          <w:p w:rsidR="000368FD" w:rsidRDefault="000368FD" w:rsidP="009B4799"/>
        </w:tc>
      </w:tr>
      <w:tr w:rsidR="000368FD" w:rsidTr="00EC3B09">
        <w:tc>
          <w:tcPr>
            <w:tcW w:w="741" w:type="pct"/>
            <w:vAlign w:val="center"/>
          </w:tcPr>
          <w:p w:rsidR="000368FD" w:rsidRDefault="000368FD" w:rsidP="009B4799">
            <w:r>
              <w:t>6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Pr="00A30BF3" w:rsidRDefault="000368FD" w:rsidP="009B4799"/>
        </w:tc>
        <w:tc>
          <w:tcPr>
            <w:tcW w:w="1537" w:type="pct"/>
            <w:vAlign w:val="center"/>
          </w:tcPr>
          <w:p w:rsidR="000368FD" w:rsidRDefault="000368FD" w:rsidP="009B4799"/>
        </w:tc>
      </w:tr>
      <w:tr w:rsidR="000368FD" w:rsidTr="00EC3B09">
        <w:tc>
          <w:tcPr>
            <w:tcW w:w="741" w:type="pct"/>
            <w:vAlign w:val="center"/>
          </w:tcPr>
          <w:p w:rsidR="000368FD" w:rsidRDefault="000368FD" w:rsidP="009B4799">
            <w:r>
              <w:t>7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Pr="00A30BF3" w:rsidRDefault="000368FD" w:rsidP="009B4799"/>
        </w:tc>
        <w:tc>
          <w:tcPr>
            <w:tcW w:w="1537" w:type="pct"/>
            <w:vAlign w:val="center"/>
          </w:tcPr>
          <w:p w:rsidR="000368FD" w:rsidRDefault="000368FD" w:rsidP="009B4799"/>
        </w:tc>
      </w:tr>
      <w:tr w:rsidR="000368FD" w:rsidTr="00EC3B09">
        <w:tc>
          <w:tcPr>
            <w:tcW w:w="741" w:type="pct"/>
            <w:vAlign w:val="center"/>
          </w:tcPr>
          <w:p w:rsidR="000368FD" w:rsidRDefault="000368FD" w:rsidP="009B4799">
            <w:r>
              <w:t>8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Pr="00A30BF3" w:rsidRDefault="000368FD" w:rsidP="009B4799"/>
        </w:tc>
        <w:tc>
          <w:tcPr>
            <w:tcW w:w="1537" w:type="pct"/>
            <w:vAlign w:val="center"/>
          </w:tcPr>
          <w:p w:rsidR="000368FD" w:rsidRDefault="000368FD" w:rsidP="009B4799"/>
        </w:tc>
      </w:tr>
      <w:tr w:rsidR="000368FD" w:rsidTr="00EC3B09">
        <w:tc>
          <w:tcPr>
            <w:tcW w:w="741" w:type="pct"/>
            <w:vAlign w:val="center"/>
          </w:tcPr>
          <w:p w:rsidR="000368FD" w:rsidRDefault="000368FD" w:rsidP="009B4799">
            <w:r>
              <w:lastRenderedPageBreak/>
              <w:t>9</w:t>
            </w:r>
          </w:p>
        </w:tc>
        <w:tc>
          <w:tcPr>
            <w:tcW w:w="1733" w:type="pct"/>
            <w:vAlign w:val="center"/>
          </w:tcPr>
          <w:p w:rsidR="000368FD" w:rsidRDefault="000368FD" w:rsidP="009B4799"/>
        </w:tc>
        <w:tc>
          <w:tcPr>
            <w:tcW w:w="989" w:type="pct"/>
          </w:tcPr>
          <w:p w:rsidR="000368FD" w:rsidRPr="00A30BF3" w:rsidRDefault="000368FD" w:rsidP="009B4799"/>
        </w:tc>
        <w:tc>
          <w:tcPr>
            <w:tcW w:w="1537" w:type="pct"/>
            <w:vAlign w:val="center"/>
          </w:tcPr>
          <w:p w:rsidR="000368FD" w:rsidRDefault="000368FD" w:rsidP="009B4799"/>
        </w:tc>
      </w:tr>
    </w:tbl>
    <w:p w:rsidR="009E1BCA" w:rsidRDefault="009E1BCA" w:rsidP="009B4799">
      <w:pPr>
        <w:pStyle w:val="ListParagraph"/>
      </w:pPr>
    </w:p>
    <w:p w:rsidR="009F7730" w:rsidRDefault="009F7730" w:rsidP="009B4799"/>
    <w:p w:rsidR="00A041D5" w:rsidRPr="004340C3" w:rsidRDefault="00E46121" w:rsidP="009B4799">
      <w:pPr>
        <w:pStyle w:val="Heading1"/>
      </w:pPr>
      <w:bookmarkStart w:id="50" w:name="_Toc428138964"/>
      <w:r>
        <w:t>Implementation</w:t>
      </w:r>
      <w:r w:rsidR="00816047" w:rsidRPr="00535798">
        <w:t xml:space="preserve"> View</w:t>
      </w:r>
      <w:bookmarkEnd w:id="43"/>
      <w:bookmarkEnd w:id="50"/>
      <w:r w:rsidR="00816047" w:rsidRPr="00535798">
        <w:t xml:space="preserve"> </w:t>
      </w:r>
    </w:p>
    <w:p w:rsidR="00816047" w:rsidRDefault="00816047" w:rsidP="009B4799">
      <w:pPr>
        <w:pStyle w:val="Heading2"/>
      </w:pPr>
      <w:bookmarkStart w:id="51" w:name="_Toc504442109"/>
      <w:bookmarkStart w:id="52" w:name="_Toc428138965"/>
      <w:r w:rsidRPr="00535798">
        <w:t>Overview</w:t>
      </w:r>
      <w:bookmarkEnd w:id="51"/>
      <w:bookmarkEnd w:id="52"/>
    </w:p>
    <w:p w:rsidR="004A7F42" w:rsidRDefault="00E46121" w:rsidP="004A7F42">
      <w:r>
        <w:t>Implementation</w:t>
      </w:r>
      <w:r w:rsidR="009F7730" w:rsidRPr="009F7730">
        <w:t xml:space="preserve"> View includes Package diagram. Package diagram describes the organization of packages and elements.</w:t>
      </w:r>
      <w:bookmarkStart w:id="53" w:name="_Toc504442110"/>
      <w:bookmarkStart w:id="54" w:name="_Toc428138966"/>
      <w:r w:rsidR="004A7F42">
        <w:t xml:space="preserve"> </w:t>
      </w:r>
    </w:p>
    <w:p w:rsidR="00150FB9" w:rsidRDefault="00816047" w:rsidP="009B4799">
      <w:pPr>
        <w:pStyle w:val="Heading2"/>
      </w:pPr>
      <w:r w:rsidRPr="00535798">
        <w:t>Package</w:t>
      </w:r>
      <w:bookmarkEnd w:id="53"/>
      <w:r w:rsidR="00F63CED">
        <w:t xml:space="preserve"> diagram</w:t>
      </w:r>
      <w:bookmarkEnd w:id="54"/>
    </w:p>
    <w:p w:rsidR="004A7F42" w:rsidRPr="004A7F42" w:rsidRDefault="004A7F42" w:rsidP="004A7F42">
      <w:pPr>
        <w:pStyle w:val="Heading3"/>
        <w:numPr>
          <w:ilvl w:val="0"/>
          <w:numId w:val="0"/>
        </w:numPr>
        <w:ind w:left="810"/>
        <w:rPr>
          <w:szCs w:val="22"/>
        </w:rPr>
      </w:pPr>
      <w:r>
        <w:rPr>
          <w:rStyle w:val="Strong"/>
          <w:bCs/>
        </w:rPr>
        <w:t>6.2</w:t>
      </w:r>
      <w:r>
        <w:rPr>
          <w:rStyle w:val="Strong"/>
          <w:bCs/>
        </w:rPr>
        <w:t>.1</w:t>
      </w:r>
      <w:r>
        <w:rPr>
          <w:rStyle w:val="Strong"/>
          <w:bCs/>
        </w:rPr>
        <w:tab/>
      </w:r>
      <w:r w:rsidRPr="003570FA">
        <w:rPr>
          <w:rStyle w:val="Strong"/>
          <w:bCs/>
        </w:rPr>
        <w:t xml:space="preserve"> </w:t>
      </w:r>
      <w:r>
        <w:rPr>
          <w:rStyle w:val="Strong"/>
          <w:bCs/>
        </w:rPr>
        <w:t>Android</w:t>
      </w:r>
    </w:p>
    <w:p w:rsidR="00A20C8B" w:rsidRPr="00A20C8B" w:rsidRDefault="00A20C8B" w:rsidP="00A20C8B">
      <w:pPr>
        <w:jc w:val="center"/>
      </w:pPr>
      <w:r>
        <w:rPr>
          <w:noProof/>
          <w:lang w:eastAsia="ja-JP"/>
        </w:rPr>
        <w:drawing>
          <wp:inline distT="0" distB="0" distL="0" distR="0" wp14:anchorId="058F3916" wp14:editId="628DC387">
            <wp:extent cx="5356937" cy="481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ck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607" cy="48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B7" w:rsidRDefault="004340C3" w:rsidP="004A7F42">
      <w:pPr>
        <w:jc w:val="center"/>
      </w:pPr>
      <w:r>
        <w:lastRenderedPageBreak/>
        <w:t>Figure 17</w:t>
      </w:r>
      <w:r w:rsidR="00150FB9" w:rsidRPr="003871F3">
        <w:t>: Package Diagram</w:t>
      </w:r>
      <w:r w:rsidR="00AD7AB7">
        <w:t xml:space="preserve"> - Android</w:t>
      </w:r>
    </w:p>
    <w:p w:rsidR="00752C11" w:rsidRDefault="00435AD2" w:rsidP="00872F6C">
      <w:pPr>
        <w:pStyle w:val="ListParagraph"/>
        <w:numPr>
          <w:ilvl w:val="0"/>
          <w:numId w:val="5"/>
        </w:numPr>
      </w:pPr>
      <w:proofErr w:type="spellStart"/>
      <w:r>
        <w:t>app.java.</w:t>
      </w:r>
      <w:r w:rsidR="00CF1A6B">
        <w:t>buss.buslover.</w:t>
      </w:r>
      <w:r w:rsidR="00DD5176">
        <w:t>activity</w:t>
      </w:r>
      <w:proofErr w:type="spellEnd"/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810"/>
        <w:gridCol w:w="4617"/>
      </w:tblGrid>
      <w:tr w:rsidR="00047B17" w:rsidRPr="002A46CE" w:rsidTr="00406C9B">
        <w:trPr>
          <w:trHeight w:val="645"/>
        </w:trPr>
        <w:tc>
          <w:tcPr>
            <w:tcW w:w="499" w:type="pct"/>
            <w:shd w:val="clear" w:color="auto" w:fill="92D050"/>
            <w:vAlign w:val="center"/>
          </w:tcPr>
          <w:p w:rsidR="00047B17" w:rsidRPr="009D2579" w:rsidRDefault="00047B17" w:rsidP="009B4799">
            <w:r w:rsidRPr="009D2579">
              <w:t>No.</w:t>
            </w:r>
          </w:p>
        </w:tc>
        <w:tc>
          <w:tcPr>
            <w:tcW w:w="1703" w:type="pct"/>
            <w:shd w:val="clear" w:color="auto" w:fill="92D050"/>
            <w:vAlign w:val="center"/>
          </w:tcPr>
          <w:p w:rsidR="00047B17" w:rsidRPr="009D2579" w:rsidRDefault="00047B17" w:rsidP="009B4799">
            <w:r w:rsidRPr="009D2579">
              <w:t xml:space="preserve"> </w:t>
            </w:r>
            <w:r w:rsidR="00CF1A6B">
              <w:t>activity</w:t>
            </w:r>
            <w:r w:rsidRPr="009D2579">
              <w:t xml:space="preserve"> class</w:t>
            </w:r>
          </w:p>
        </w:tc>
        <w:tc>
          <w:tcPr>
            <w:tcW w:w="2798" w:type="pct"/>
            <w:shd w:val="clear" w:color="auto" w:fill="92D050"/>
            <w:vAlign w:val="center"/>
          </w:tcPr>
          <w:p w:rsidR="00047B17" w:rsidRPr="009D2579" w:rsidRDefault="00047B17" w:rsidP="009B4799">
            <w:r w:rsidRPr="009D2579">
              <w:t>Role</w:t>
            </w:r>
          </w:p>
        </w:tc>
      </w:tr>
      <w:tr w:rsidR="00047B17" w:rsidRPr="002A46CE" w:rsidTr="00406C9B">
        <w:tc>
          <w:tcPr>
            <w:tcW w:w="499" w:type="pct"/>
            <w:vAlign w:val="center"/>
          </w:tcPr>
          <w:p w:rsidR="00047B17" w:rsidRPr="002F69D3" w:rsidRDefault="00047B17" w:rsidP="009B4799">
            <w:r>
              <w:t>1</w:t>
            </w:r>
          </w:p>
        </w:tc>
        <w:tc>
          <w:tcPr>
            <w:tcW w:w="1703" w:type="pct"/>
            <w:vAlign w:val="center"/>
          </w:tcPr>
          <w:p w:rsidR="00047B17" w:rsidRPr="002A46CE" w:rsidRDefault="00CF1A6B" w:rsidP="009B4799">
            <w:proofErr w:type="spellStart"/>
            <w:r>
              <w:t>AddFavoritePlaceActivity</w:t>
            </w:r>
            <w:proofErr w:type="spellEnd"/>
          </w:p>
        </w:tc>
        <w:tc>
          <w:tcPr>
            <w:tcW w:w="2798" w:type="pct"/>
            <w:vAlign w:val="center"/>
          </w:tcPr>
          <w:p w:rsidR="00047B17" w:rsidRPr="002A46CE" w:rsidRDefault="00CF1A6B" w:rsidP="009B4799">
            <w:r>
              <w:t>Provide activity add favorite place</w:t>
            </w:r>
          </w:p>
        </w:tc>
      </w:tr>
      <w:tr w:rsidR="00047B17" w:rsidRPr="002A46CE" w:rsidTr="00406C9B">
        <w:tc>
          <w:tcPr>
            <w:tcW w:w="499" w:type="pct"/>
            <w:vAlign w:val="center"/>
          </w:tcPr>
          <w:p w:rsidR="00047B17" w:rsidRDefault="00047B17" w:rsidP="009B4799">
            <w:r>
              <w:t>2</w:t>
            </w:r>
          </w:p>
        </w:tc>
        <w:tc>
          <w:tcPr>
            <w:tcW w:w="1703" w:type="pct"/>
            <w:vAlign w:val="center"/>
          </w:tcPr>
          <w:p w:rsidR="00047B17" w:rsidRDefault="00CF1A6B" w:rsidP="009B4799">
            <w:proofErr w:type="spellStart"/>
            <w:r>
              <w:t>AddReminderActivity</w:t>
            </w:r>
            <w:proofErr w:type="spellEnd"/>
          </w:p>
        </w:tc>
        <w:tc>
          <w:tcPr>
            <w:tcW w:w="2798" w:type="pct"/>
            <w:vAlign w:val="center"/>
          </w:tcPr>
          <w:p w:rsidR="00047B17" w:rsidRPr="002A46CE" w:rsidRDefault="00CF1A6B" w:rsidP="009B4799">
            <w:r>
              <w:t>Provide activity add reminder</w:t>
            </w:r>
          </w:p>
        </w:tc>
      </w:tr>
      <w:tr w:rsidR="00047B17" w:rsidRPr="002A46CE" w:rsidTr="00406C9B">
        <w:tc>
          <w:tcPr>
            <w:tcW w:w="499" w:type="pct"/>
            <w:vAlign w:val="center"/>
          </w:tcPr>
          <w:p w:rsidR="00047B17" w:rsidRDefault="00047B17" w:rsidP="009B4799">
            <w:r>
              <w:t>3</w:t>
            </w:r>
          </w:p>
        </w:tc>
        <w:tc>
          <w:tcPr>
            <w:tcW w:w="1703" w:type="pct"/>
            <w:vAlign w:val="center"/>
          </w:tcPr>
          <w:p w:rsidR="00047B17" w:rsidRDefault="009D2579" w:rsidP="009B4799">
            <w:proofErr w:type="spellStart"/>
            <w:r>
              <w:t>Bus</w:t>
            </w:r>
            <w:r w:rsidR="00CF1A6B">
              <w:t>DetailActivity</w:t>
            </w:r>
            <w:proofErr w:type="spellEnd"/>
          </w:p>
        </w:tc>
        <w:tc>
          <w:tcPr>
            <w:tcW w:w="2798" w:type="pct"/>
            <w:vAlign w:val="center"/>
          </w:tcPr>
          <w:p w:rsidR="00047B17" w:rsidRPr="002A46CE" w:rsidRDefault="00CF1A6B" w:rsidP="009B4799">
            <w:r>
              <w:t>Provide activity bus detail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4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BusDetailInfoActivity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bus detail tab info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5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BusDetailMapActivity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bus detail tab map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6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BusDetailNearestActivity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bus detail tab nearest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7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BusDetailRouteActivity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bus detail tab route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8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BusListActivity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Pr="002A46CE" w:rsidRDefault="00406C9B" w:rsidP="009B4799">
            <w:r>
              <w:t>Provide activity bus list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9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BusNearMeActivity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Pr="002A46CE" w:rsidRDefault="00406C9B" w:rsidP="009B4799">
            <w:r>
              <w:t>Provide activity bus near me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10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DirectionActivity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Pr="002A46CE" w:rsidRDefault="00406C9B" w:rsidP="009B4799">
            <w:r>
              <w:t>Provide activity direction – navigation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11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EditFavoritePlaceActivity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Pr="002A46CE" w:rsidRDefault="00406C9B" w:rsidP="009B4799">
            <w:r>
              <w:t>Provide activity edit favorite place</w:t>
            </w:r>
          </w:p>
        </w:tc>
      </w:tr>
      <w:tr w:rsidR="00406C9B" w:rsidRPr="002A46CE" w:rsidTr="00406C9B">
        <w:trPr>
          <w:trHeight w:val="485"/>
        </w:trPr>
        <w:tc>
          <w:tcPr>
            <w:tcW w:w="499" w:type="pct"/>
            <w:vAlign w:val="center"/>
          </w:tcPr>
          <w:p w:rsidR="00406C9B" w:rsidRDefault="00406C9B" w:rsidP="009B4799">
            <w:r>
              <w:t>12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FavoritesActivity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favorites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13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FavoriteBusesActivity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Pr="002A46CE" w:rsidRDefault="00406C9B" w:rsidP="009B4799">
            <w:r>
              <w:t>Provide activity favorite tab bus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14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FavoritePlacesActivity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Pr="002A46CE" w:rsidRDefault="00406C9B" w:rsidP="009B4799">
            <w:r>
              <w:t>Provide activity favorite tab place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15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FindPathActivity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find path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16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FindPathFavoriteActivity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find path tab favorite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17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FindPathHistoryActivity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find path tab history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18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FindPathMapActivity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find path tab map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19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FindPlaceActivity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find place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20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LoginActivity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login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21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PathDetailByListActivity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path detail by list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22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PathDetailByMapActivity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path detail by map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23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PathFoundActivity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path found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lastRenderedPageBreak/>
              <w:t>24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SettingsActivity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settings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25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SignUpActivity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sign up</w:t>
            </w:r>
          </w:p>
        </w:tc>
      </w:tr>
      <w:tr w:rsidR="00406C9B" w:rsidRPr="002A46CE" w:rsidTr="00406C9B">
        <w:tc>
          <w:tcPr>
            <w:tcW w:w="499" w:type="pct"/>
            <w:vAlign w:val="center"/>
          </w:tcPr>
          <w:p w:rsidR="00406C9B" w:rsidRDefault="00406C9B" w:rsidP="009B4799">
            <w:r>
              <w:t>26</w:t>
            </w:r>
          </w:p>
        </w:tc>
        <w:tc>
          <w:tcPr>
            <w:tcW w:w="1703" w:type="pct"/>
            <w:vAlign w:val="center"/>
          </w:tcPr>
          <w:p w:rsidR="00406C9B" w:rsidRDefault="00406C9B" w:rsidP="009B4799">
            <w:proofErr w:type="spellStart"/>
            <w:r>
              <w:t>TrackActivity</w:t>
            </w:r>
            <w:proofErr w:type="spellEnd"/>
          </w:p>
        </w:tc>
        <w:tc>
          <w:tcPr>
            <w:tcW w:w="2798" w:type="pct"/>
            <w:vAlign w:val="center"/>
          </w:tcPr>
          <w:p w:rsidR="00406C9B" w:rsidRDefault="00406C9B" w:rsidP="009B4799">
            <w:r>
              <w:t>Provide activity track</w:t>
            </w:r>
          </w:p>
        </w:tc>
      </w:tr>
    </w:tbl>
    <w:p w:rsidR="00047B17" w:rsidRDefault="00435AD2" w:rsidP="00872F6C">
      <w:pPr>
        <w:pStyle w:val="ListParagraph"/>
        <w:numPr>
          <w:ilvl w:val="0"/>
          <w:numId w:val="5"/>
        </w:numPr>
      </w:pPr>
      <w:proofErr w:type="spellStart"/>
      <w:r>
        <w:t>app.java.</w:t>
      </w:r>
      <w:r w:rsidR="00406C9B">
        <w:t>buss.buslover.adapter</w:t>
      </w:r>
      <w:proofErr w:type="spellEnd"/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3088"/>
        <w:gridCol w:w="4272"/>
      </w:tblGrid>
      <w:tr w:rsidR="00D31EE9" w:rsidRPr="002A46CE" w:rsidTr="00FA30E1">
        <w:tc>
          <w:tcPr>
            <w:tcW w:w="540" w:type="pct"/>
            <w:shd w:val="clear" w:color="auto" w:fill="92D050"/>
            <w:vAlign w:val="center"/>
          </w:tcPr>
          <w:p w:rsidR="00D31EE9" w:rsidRPr="00B0083B" w:rsidRDefault="00D31EE9" w:rsidP="009B4799">
            <w:r w:rsidRPr="00B0083B">
              <w:t>No.</w:t>
            </w:r>
          </w:p>
        </w:tc>
        <w:tc>
          <w:tcPr>
            <w:tcW w:w="1871" w:type="pct"/>
            <w:shd w:val="clear" w:color="auto" w:fill="92D050"/>
            <w:vAlign w:val="center"/>
          </w:tcPr>
          <w:p w:rsidR="00D31EE9" w:rsidRPr="00B0083B" w:rsidRDefault="00406C9B" w:rsidP="009B4799">
            <w:r>
              <w:t>adapter class</w:t>
            </w:r>
          </w:p>
        </w:tc>
        <w:tc>
          <w:tcPr>
            <w:tcW w:w="2589" w:type="pct"/>
            <w:shd w:val="clear" w:color="auto" w:fill="92D050"/>
            <w:vAlign w:val="center"/>
          </w:tcPr>
          <w:p w:rsidR="00D31EE9" w:rsidRPr="00B0083B" w:rsidRDefault="00D31EE9" w:rsidP="009B4799">
            <w:r w:rsidRPr="00B0083B">
              <w:t xml:space="preserve">                      Role</w:t>
            </w:r>
          </w:p>
        </w:tc>
      </w:tr>
      <w:tr w:rsidR="00D31EE9" w:rsidRPr="002A46CE" w:rsidTr="00FA30E1">
        <w:tc>
          <w:tcPr>
            <w:tcW w:w="540" w:type="pct"/>
            <w:vAlign w:val="center"/>
          </w:tcPr>
          <w:p w:rsidR="00D31EE9" w:rsidRPr="002F69D3" w:rsidRDefault="00D31EE9" w:rsidP="009B4799">
            <w:r>
              <w:t>1</w:t>
            </w:r>
          </w:p>
        </w:tc>
        <w:tc>
          <w:tcPr>
            <w:tcW w:w="1871" w:type="pct"/>
            <w:vAlign w:val="center"/>
          </w:tcPr>
          <w:p w:rsidR="00D31EE9" w:rsidRPr="002A46CE" w:rsidRDefault="00406C9B" w:rsidP="009B4799">
            <w:proofErr w:type="spellStart"/>
            <w:r>
              <w:t>BusListAdapter</w:t>
            </w:r>
            <w:proofErr w:type="spellEnd"/>
          </w:p>
        </w:tc>
        <w:tc>
          <w:tcPr>
            <w:tcW w:w="2589" w:type="pct"/>
            <w:vAlign w:val="center"/>
          </w:tcPr>
          <w:p w:rsidR="002A5C5D" w:rsidRPr="002A46CE" w:rsidRDefault="003979AA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BusListActivity</w:t>
            </w:r>
            <w:proofErr w:type="spellEnd"/>
          </w:p>
        </w:tc>
      </w:tr>
      <w:tr w:rsidR="00D31EE9" w:rsidRPr="002A46CE" w:rsidTr="00FA30E1">
        <w:tc>
          <w:tcPr>
            <w:tcW w:w="540" w:type="pct"/>
            <w:vAlign w:val="center"/>
          </w:tcPr>
          <w:p w:rsidR="00D31EE9" w:rsidRDefault="00D31EE9" w:rsidP="009B4799">
            <w:r>
              <w:t>2</w:t>
            </w:r>
          </w:p>
        </w:tc>
        <w:tc>
          <w:tcPr>
            <w:tcW w:w="1871" w:type="pct"/>
            <w:vAlign w:val="center"/>
          </w:tcPr>
          <w:p w:rsidR="00D31EE9" w:rsidRDefault="003979AA" w:rsidP="009B4799">
            <w:proofErr w:type="spellStart"/>
            <w:r>
              <w:t>BusNearMeAdapter</w:t>
            </w:r>
            <w:proofErr w:type="spellEnd"/>
          </w:p>
        </w:tc>
        <w:tc>
          <w:tcPr>
            <w:tcW w:w="2589" w:type="pct"/>
            <w:vAlign w:val="center"/>
          </w:tcPr>
          <w:p w:rsidR="00D31EE9" w:rsidRPr="002A46CE" w:rsidRDefault="003979AA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BusNearMeActivity</w:t>
            </w:r>
            <w:proofErr w:type="spellEnd"/>
          </w:p>
        </w:tc>
      </w:tr>
      <w:tr w:rsidR="00D31EE9" w:rsidRPr="002A46CE" w:rsidTr="00FA30E1">
        <w:tc>
          <w:tcPr>
            <w:tcW w:w="540" w:type="pct"/>
            <w:vAlign w:val="center"/>
          </w:tcPr>
          <w:p w:rsidR="00D31EE9" w:rsidRDefault="00D31EE9" w:rsidP="009B4799">
            <w:r>
              <w:t>3</w:t>
            </w:r>
          </w:p>
        </w:tc>
        <w:tc>
          <w:tcPr>
            <w:tcW w:w="1871" w:type="pct"/>
            <w:vAlign w:val="center"/>
          </w:tcPr>
          <w:p w:rsidR="00D31EE9" w:rsidRDefault="003979AA" w:rsidP="009B4799">
            <w:proofErr w:type="spellStart"/>
            <w:r>
              <w:t>BusRouteAdapter</w:t>
            </w:r>
            <w:proofErr w:type="spellEnd"/>
          </w:p>
        </w:tc>
        <w:tc>
          <w:tcPr>
            <w:tcW w:w="2589" w:type="pct"/>
            <w:vAlign w:val="center"/>
          </w:tcPr>
          <w:p w:rsidR="00D31EE9" w:rsidRPr="002A46CE" w:rsidRDefault="003979AA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BusRouteActivity</w:t>
            </w:r>
            <w:proofErr w:type="spellEnd"/>
          </w:p>
        </w:tc>
      </w:tr>
      <w:tr w:rsidR="00D31EE9" w:rsidRPr="002A46CE" w:rsidTr="00FA30E1">
        <w:tc>
          <w:tcPr>
            <w:tcW w:w="540" w:type="pct"/>
            <w:vAlign w:val="center"/>
          </w:tcPr>
          <w:p w:rsidR="00D31EE9" w:rsidRDefault="00D31EE9" w:rsidP="009B4799">
            <w:r>
              <w:t>4</w:t>
            </w:r>
          </w:p>
        </w:tc>
        <w:tc>
          <w:tcPr>
            <w:tcW w:w="1871" w:type="pct"/>
            <w:vAlign w:val="center"/>
          </w:tcPr>
          <w:p w:rsidR="00D31EE9" w:rsidRDefault="003979AA" w:rsidP="009B4799">
            <w:proofErr w:type="spellStart"/>
            <w:r>
              <w:t>FavoriteBusAdapter</w:t>
            </w:r>
            <w:proofErr w:type="spellEnd"/>
          </w:p>
        </w:tc>
        <w:tc>
          <w:tcPr>
            <w:tcW w:w="2589" w:type="pct"/>
            <w:vAlign w:val="center"/>
          </w:tcPr>
          <w:p w:rsidR="00D31EE9" w:rsidRPr="002A46CE" w:rsidRDefault="003979AA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FavoriteBusesActivity</w:t>
            </w:r>
            <w:proofErr w:type="spellEnd"/>
          </w:p>
        </w:tc>
      </w:tr>
      <w:tr w:rsidR="00D31EE9" w:rsidRPr="002A46CE" w:rsidTr="00FA30E1">
        <w:tc>
          <w:tcPr>
            <w:tcW w:w="540" w:type="pct"/>
            <w:vAlign w:val="center"/>
          </w:tcPr>
          <w:p w:rsidR="00D31EE9" w:rsidRDefault="00D31EE9" w:rsidP="009B4799">
            <w:r>
              <w:t>5</w:t>
            </w:r>
          </w:p>
        </w:tc>
        <w:tc>
          <w:tcPr>
            <w:tcW w:w="1871" w:type="pct"/>
            <w:vAlign w:val="center"/>
          </w:tcPr>
          <w:p w:rsidR="00D31EE9" w:rsidRDefault="003979AA" w:rsidP="009B4799">
            <w:proofErr w:type="spellStart"/>
            <w:r>
              <w:t>FavoritePlaceAdapter</w:t>
            </w:r>
            <w:proofErr w:type="spellEnd"/>
          </w:p>
        </w:tc>
        <w:tc>
          <w:tcPr>
            <w:tcW w:w="2589" w:type="pct"/>
            <w:vAlign w:val="center"/>
          </w:tcPr>
          <w:p w:rsidR="00D31EE9" w:rsidRPr="002A46CE" w:rsidRDefault="003979AA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FavoritePlacesActivity</w:t>
            </w:r>
            <w:proofErr w:type="spellEnd"/>
          </w:p>
        </w:tc>
      </w:tr>
      <w:tr w:rsidR="00D31EE9" w:rsidRPr="002A46CE" w:rsidTr="00FA30E1">
        <w:tc>
          <w:tcPr>
            <w:tcW w:w="540" w:type="pct"/>
            <w:vAlign w:val="center"/>
          </w:tcPr>
          <w:p w:rsidR="00D31EE9" w:rsidRDefault="00D31EE9" w:rsidP="009B4799">
            <w:r>
              <w:t>6</w:t>
            </w:r>
          </w:p>
        </w:tc>
        <w:tc>
          <w:tcPr>
            <w:tcW w:w="1871" w:type="pct"/>
            <w:vAlign w:val="center"/>
          </w:tcPr>
          <w:p w:rsidR="00D31EE9" w:rsidRDefault="003979AA" w:rsidP="009B4799">
            <w:proofErr w:type="spellStart"/>
            <w:r>
              <w:t>FindPathFavoriteAdapter</w:t>
            </w:r>
            <w:proofErr w:type="spellEnd"/>
          </w:p>
        </w:tc>
        <w:tc>
          <w:tcPr>
            <w:tcW w:w="2589" w:type="pct"/>
            <w:vAlign w:val="center"/>
          </w:tcPr>
          <w:p w:rsidR="00D31EE9" w:rsidRPr="002A46CE" w:rsidRDefault="003979AA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FindPathFavoriteActivity</w:t>
            </w:r>
            <w:proofErr w:type="spellEnd"/>
          </w:p>
        </w:tc>
      </w:tr>
      <w:tr w:rsidR="00D31EE9" w:rsidRPr="002A46CE" w:rsidTr="00FA30E1">
        <w:tc>
          <w:tcPr>
            <w:tcW w:w="540" w:type="pct"/>
            <w:vAlign w:val="center"/>
          </w:tcPr>
          <w:p w:rsidR="00D31EE9" w:rsidRDefault="00D31EE9" w:rsidP="009B4799">
            <w:r>
              <w:t>7</w:t>
            </w:r>
          </w:p>
        </w:tc>
        <w:tc>
          <w:tcPr>
            <w:tcW w:w="1871" w:type="pct"/>
            <w:vAlign w:val="center"/>
          </w:tcPr>
          <w:p w:rsidR="00D31EE9" w:rsidRDefault="003979AA" w:rsidP="009B4799">
            <w:proofErr w:type="spellStart"/>
            <w:r>
              <w:t>FindPathHistoryAdapter</w:t>
            </w:r>
            <w:proofErr w:type="spellEnd"/>
          </w:p>
        </w:tc>
        <w:tc>
          <w:tcPr>
            <w:tcW w:w="2589" w:type="pct"/>
            <w:vAlign w:val="center"/>
          </w:tcPr>
          <w:p w:rsidR="000E1061" w:rsidRPr="002A46CE" w:rsidRDefault="003979AA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FindPathHistoryActivity</w:t>
            </w:r>
            <w:proofErr w:type="spellEnd"/>
          </w:p>
        </w:tc>
      </w:tr>
      <w:tr w:rsidR="003979AA" w:rsidRPr="002A46CE" w:rsidTr="00FA30E1">
        <w:tc>
          <w:tcPr>
            <w:tcW w:w="540" w:type="pct"/>
            <w:vAlign w:val="center"/>
          </w:tcPr>
          <w:p w:rsidR="003979AA" w:rsidRDefault="003979AA" w:rsidP="009B4799">
            <w:r>
              <w:t>8</w:t>
            </w:r>
          </w:p>
        </w:tc>
        <w:tc>
          <w:tcPr>
            <w:tcW w:w="1871" w:type="pct"/>
            <w:vAlign w:val="center"/>
          </w:tcPr>
          <w:p w:rsidR="003979AA" w:rsidRDefault="00FA30E1" w:rsidP="009B4799">
            <w:proofErr w:type="spellStart"/>
            <w:r>
              <w:t>ImageAdapter</w:t>
            </w:r>
            <w:proofErr w:type="spellEnd"/>
          </w:p>
        </w:tc>
        <w:tc>
          <w:tcPr>
            <w:tcW w:w="2589" w:type="pct"/>
            <w:vAlign w:val="center"/>
          </w:tcPr>
          <w:p w:rsidR="003979AA" w:rsidRDefault="00FA30E1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ImageChooserDialog</w:t>
            </w:r>
            <w:proofErr w:type="spellEnd"/>
          </w:p>
        </w:tc>
      </w:tr>
      <w:tr w:rsidR="003979AA" w:rsidRPr="002A46CE" w:rsidTr="00FA30E1">
        <w:tc>
          <w:tcPr>
            <w:tcW w:w="540" w:type="pct"/>
            <w:vAlign w:val="center"/>
          </w:tcPr>
          <w:p w:rsidR="003979AA" w:rsidRDefault="003979AA" w:rsidP="009B4799">
            <w:r>
              <w:t>9</w:t>
            </w:r>
          </w:p>
        </w:tc>
        <w:tc>
          <w:tcPr>
            <w:tcW w:w="1871" w:type="pct"/>
            <w:vAlign w:val="center"/>
          </w:tcPr>
          <w:p w:rsidR="003979AA" w:rsidRDefault="00FA30E1" w:rsidP="009B4799">
            <w:proofErr w:type="spellStart"/>
            <w:r>
              <w:t>MenuAdapter</w:t>
            </w:r>
            <w:proofErr w:type="spellEnd"/>
          </w:p>
        </w:tc>
        <w:tc>
          <w:tcPr>
            <w:tcW w:w="2589" w:type="pct"/>
            <w:vAlign w:val="center"/>
          </w:tcPr>
          <w:p w:rsidR="003979AA" w:rsidRDefault="00FA30E1" w:rsidP="009B4799">
            <w:pPr>
              <w:pStyle w:val="ListParagraph"/>
            </w:pPr>
            <w:r>
              <w:t>Adapter for Menu</w:t>
            </w:r>
          </w:p>
        </w:tc>
      </w:tr>
      <w:tr w:rsidR="003979AA" w:rsidRPr="002A46CE" w:rsidTr="00FA30E1">
        <w:tc>
          <w:tcPr>
            <w:tcW w:w="540" w:type="pct"/>
            <w:vAlign w:val="center"/>
          </w:tcPr>
          <w:p w:rsidR="003979AA" w:rsidRDefault="003979AA" w:rsidP="009B4799">
            <w:r>
              <w:t>10</w:t>
            </w:r>
          </w:p>
        </w:tc>
        <w:tc>
          <w:tcPr>
            <w:tcW w:w="1871" w:type="pct"/>
            <w:vAlign w:val="center"/>
          </w:tcPr>
          <w:p w:rsidR="003979AA" w:rsidRDefault="00FA30E1" w:rsidP="009B4799">
            <w:proofErr w:type="spellStart"/>
            <w:r>
              <w:t>PlaceDetailByListAdapter</w:t>
            </w:r>
            <w:proofErr w:type="spellEnd"/>
          </w:p>
        </w:tc>
        <w:tc>
          <w:tcPr>
            <w:tcW w:w="2589" w:type="pct"/>
            <w:vAlign w:val="center"/>
          </w:tcPr>
          <w:p w:rsidR="003979AA" w:rsidRDefault="00FA30E1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PlaceDetailByList</w:t>
            </w:r>
            <w:proofErr w:type="spellEnd"/>
          </w:p>
        </w:tc>
      </w:tr>
      <w:tr w:rsidR="003979AA" w:rsidRPr="002A46CE" w:rsidTr="00FA30E1">
        <w:tc>
          <w:tcPr>
            <w:tcW w:w="540" w:type="pct"/>
            <w:vAlign w:val="center"/>
          </w:tcPr>
          <w:p w:rsidR="003979AA" w:rsidRDefault="003979AA" w:rsidP="009B4799">
            <w:r>
              <w:t>11</w:t>
            </w:r>
          </w:p>
        </w:tc>
        <w:tc>
          <w:tcPr>
            <w:tcW w:w="1871" w:type="pct"/>
            <w:vAlign w:val="center"/>
          </w:tcPr>
          <w:p w:rsidR="003979AA" w:rsidRDefault="00FA30E1" w:rsidP="009B4799">
            <w:proofErr w:type="spellStart"/>
            <w:r>
              <w:t>PathFoundAdapter</w:t>
            </w:r>
            <w:proofErr w:type="spellEnd"/>
          </w:p>
        </w:tc>
        <w:tc>
          <w:tcPr>
            <w:tcW w:w="2589" w:type="pct"/>
            <w:vAlign w:val="center"/>
          </w:tcPr>
          <w:p w:rsidR="003979AA" w:rsidRDefault="00FA30E1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PathFoundActivity</w:t>
            </w:r>
            <w:proofErr w:type="spellEnd"/>
          </w:p>
        </w:tc>
      </w:tr>
      <w:tr w:rsidR="003979AA" w:rsidRPr="002A46CE" w:rsidTr="00FA30E1">
        <w:tc>
          <w:tcPr>
            <w:tcW w:w="540" w:type="pct"/>
            <w:vAlign w:val="center"/>
          </w:tcPr>
          <w:p w:rsidR="003979AA" w:rsidRDefault="003979AA" w:rsidP="009B4799">
            <w:r>
              <w:t>12</w:t>
            </w:r>
          </w:p>
        </w:tc>
        <w:tc>
          <w:tcPr>
            <w:tcW w:w="1871" w:type="pct"/>
            <w:vAlign w:val="center"/>
          </w:tcPr>
          <w:p w:rsidR="003979AA" w:rsidRDefault="00FA30E1" w:rsidP="009B4799">
            <w:proofErr w:type="spellStart"/>
            <w:r>
              <w:t>PlaceAutoCompleteAdapter</w:t>
            </w:r>
            <w:proofErr w:type="spellEnd"/>
          </w:p>
        </w:tc>
        <w:tc>
          <w:tcPr>
            <w:tcW w:w="2589" w:type="pct"/>
            <w:vAlign w:val="center"/>
          </w:tcPr>
          <w:p w:rsidR="003979AA" w:rsidRDefault="00FA30E1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PlaceAutoCompleteTextView</w:t>
            </w:r>
            <w:proofErr w:type="spellEnd"/>
          </w:p>
        </w:tc>
      </w:tr>
      <w:tr w:rsidR="00FA30E1" w:rsidRPr="002A46CE" w:rsidTr="00FA30E1">
        <w:tc>
          <w:tcPr>
            <w:tcW w:w="540" w:type="pct"/>
            <w:vAlign w:val="center"/>
          </w:tcPr>
          <w:p w:rsidR="00FA30E1" w:rsidRDefault="00FA30E1" w:rsidP="009B4799">
            <w:r>
              <w:t>13</w:t>
            </w:r>
          </w:p>
        </w:tc>
        <w:tc>
          <w:tcPr>
            <w:tcW w:w="1871" w:type="pct"/>
            <w:vAlign w:val="center"/>
          </w:tcPr>
          <w:p w:rsidR="00FA30E1" w:rsidRDefault="00FA30E1" w:rsidP="009B4799">
            <w:proofErr w:type="spellStart"/>
            <w:r>
              <w:t>TrackAdapter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Default="00FA30E1" w:rsidP="009B4799">
            <w:pPr>
              <w:pStyle w:val="ListParagraph"/>
            </w:pPr>
            <w:r>
              <w:t xml:space="preserve">Adapter for </w:t>
            </w:r>
            <w:proofErr w:type="spellStart"/>
            <w:r>
              <w:t>TrackActivity</w:t>
            </w:r>
            <w:proofErr w:type="spellEnd"/>
          </w:p>
        </w:tc>
      </w:tr>
    </w:tbl>
    <w:p w:rsidR="00047B17" w:rsidRDefault="00047B17" w:rsidP="009B4799"/>
    <w:p w:rsidR="00047B17" w:rsidRDefault="00435AD2" w:rsidP="00872F6C">
      <w:pPr>
        <w:pStyle w:val="ListParagraph"/>
        <w:numPr>
          <w:ilvl w:val="0"/>
          <w:numId w:val="5"/>
        </w:numPr>
      </w:pPr>
      <w:proofErr w:type="spellStart"/>
      <w:r>
        <w:t>app.java.</w:t>
      </w:r>
      <w:r w:rsidR="00FA30E1">
        <w:t>buss.buslover.common</w:t>
      </w:r>
      <w:proofErr w:type="spellEnd"/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3088"/>
        <w:gridCol w:w="4272"/>
      </w:tblGrid>
      <w:tr w:rsidR="00FA30E1" w:rsidRPr="00B0083B" w:rsidTr="00EC3B09">
        <w:tc>
          <w:tcPr>
            <w:tcW w:w="540" w:type="pct"/>
            <w:shd w:val="clear" w:color="auto" w:fill="92D050"/>
            <w:vAlign w:val="center"/>
          </w:tcPr>
          <w:p w:rsidR="00FA30E1" w:rsidRPr="00B0083B" w:rsidRDefault="00FA30E1" w:rsidP="009B4799">
            <w:r w:rsidRPr="00B0083B">
              <w:t>No.</w:t>
            </w:r>
          </w:p>
        </w:tc>
        <w:tc>
          <w:tcPr>
            <w:tcW w:w="1871" w:type="pct"/>
            <w:shd w:val="clear" w:color="auto" w:fill="92D050"/>
            <w:vAlign w:val="center"/>
          </w:tcPr>
          <w:p w:rsidR="00FA30E1" w:rsidRPr="00B0083B" w:rsidRDefault="00FA30E1" w:rsidP="009B4799">
            <w:r>
              <w:t>common class</w:t>
            </w:r>
          </w:p>
        </w:tc>
        <w:tc>
          <w:tcPr>
            <w:tcW w:w="2589" w:type="pct"/>
            <w:shd w:val="clear" w:color="auto" w:fill="92D050"/>
            <w:vAlign w:val="center"/>
          </w:tcPr>
          <w:p w:rsidR="00FA30E1" w:rsidRPr="00B0083B" w:rsidRDefault="00FA30E1" w:rsidP="009B4799">
            <w:r w:rsidRPr="00B0083B">
              <w:t xml:space="preserve">                      Role</w:t>
            </w:r>
          </w:p>
        </w:tc>
      </w:tr>
      <w:tr w:rsidR="00FA30E1" w:rsidRPr="002A46CE" w:rsidTr="00EC3B09">
        <w:tc>
          <w:tcPr>
            <w:tcW w:w="540" w:type="pct"/>
            <w:vAlign w:val="center"/>
          </w:tcPr>
          <w:p w:rsidR="00FA30E1" w:rsidRPr="002F69D3" w:rsidRDefault="00FA30E1" w:rsidP="009B4799">
            <w:r>
              <w:t>1</w:t>
            </w:r>
          </w:p>
        </w:tc>
        <w:tc>
          <w:tcPr>
            <w:tcW w:w="1871" w:type="pct"/>
            <w:vAlign w:val="center"/>
          </w:tcPr>
          <w:p w:rsidR="00FA30E1" w:rsidRPr="002A46CE" w:rsidRDefault="00FA30E1" w:rsidP="009B4799">
            <w:r>
              <w:t>Bus</w:t>
            </w:r>
          </w:p>
        </w:tc>
        <w:tc>
          <w:tcPr>
            <w:tcW w:w="2589" w:type="pct"/>
            <w:vAlign w:val="center"/>
          </w:tcPr>
          <w:p w:rsidR="00FA30E1" w:rsidRPr="002A46CE" w:rsidRDefault="00FA30E1" w:rsidP="009B4799">
            <w:pPr>
              <w:pStyle w:val="ListParagraph"/>
            </w:pPr>
            <w:r>
              <w:t>Bus class</w:t>
            </w:r>
          </w:p>
        </w:tc>
      </w:tr>
      <w:tr w:rsidR="00FA30E1" w:rsidRPr="002A46CE" w:rsidTr="00EC3B09">
        <w:tc>
          <w:tcPr>
            <w:tcW w:w="540" w:type="pct"/>
            <w:vAlign w:val="center"/>
          </w:tcPr>
          <w:p w:rsidR="00FA30E1" w:rsidRDefault="00FA30E1" w:rsidP="009B4799">
            <w:r>
              <w:t>2</w:t>
            </w:r>
          </w:p>
        </w:tc>
        <w:tc>
          <w:tcPr>
            <w:tcW w:w="1871" w:type="pct"/>
            <w:vAlign w:val="center"/>
          </w:tcPr>
          <w:p w:rsidR="00FA30E1" w:rsidRDefault="00FA30E1" w:rsidP="009B4799">
            <w:proofErr w:type="spellStart"/>
            <w:r>
              <w:t>BusRoute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Pr="002A46CE" w:rsidRDefault="00FA30E1" w:rsidP="009B4799">
            <w:pPr>
              <w:pStyle w:val="ListParagraph"/>
            </w:pPr>
            <w:r>
              <w:t>Bus route class</w:t>
            </w:r>
          </w:p>
        </w:tc>
      </w:tr>
      <w:tr w:rsidR="00FA30E1" w:rsidRPr="002A46CE" w:rsidTr="00EC3B09">
        <w:tc>
          <w:tcPr>
            <w:tcW w:w="540" w:type="pct"/>
            <w:vAlign w:val="center"/>
          </w:tcPr>
          <w:p w:rsidR="00FA30E1" w:rsidRDefault="00FA30E1" w:rsidP="009B4799">
            <w:r>
              <w:t>3</w:t>
            </w:r>
          </w:p>
        </w:tc>
        <w:tc>
          <w:tcPr>
            <w:tcW w:w="1871" w:type="pct"/>
            <w:vAlign w:val="center"/>
          </w:tcPr>
          <w:p w:rsidR="00FA30E1" w:rsidRDefault="00FA30E1" w:rsidP="009B4799">
            <w:proofErr w:type="spellStart"/>
            <w:r>
              <w:t>BusStop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Pr="002A46CE" w:rsidRDefault="00FA30E1" w:rsidP="009B4799">
            <w:pPr>
              <w:pStyle w:val="ListParagraph"/>
            </w:pPr>
            <w:r>
              <w:t>Bus stop class</w:t>
            </w:r>
          </w:p>
        </w:tc>
      </w:tr>
      <w:tr w:rsidR="00FA30E1" w:rsidRPr="002A46CE" w:rsidTr="00EC3B09">
        <w:tc>
          <w:tcPr>
            <w:tcW w:w="540" w:type="pct"/>
            <w:vAlign w:val="center"/>
          </w:tcPr>
          <w:p w:rsidR="00FA30E1" w:rsidRDefault="00FA30E1" w:rsidP="009B4799">
            <w:r>
              <w:t>4</w:t>
            </w:r>
          </w:p>
        </w:tc>
        <w:tc>
          <w:tcPr>
            <w:tcW w:w="1871" w:type="pct"/>
            <w:vAlign w:val="center"/>
          </w:tcPr>
          <w:p w:rsidR="00FA30E1" w:rsidRDefault="00FA30E1" w:rsidP="009B4799">
            <w:proofErr w:type="spellStart"/>
            <w:r>
              <w:t>BusViewHolder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Pr="002A46CE" w:rsidRDefault="00FA30E1" w:rsidP="009B4799">
            <w:pPr>
              <w:pStyle w:val="ListParagraph"/>
            </w:pPr>
            <w:r>
              <w:t>View holder class for bus</w:t>
            </w:r>
          </w:p>
        </w:tc>
      </w:tr>
      <w:tr w:rsidR="00FA30E1" w:rsidRPr="002A46CE" w:rsidTr="00EC3B09">
        <w:tc>
          <w:tcPr>
            <w:tcW w:w="540" w:type="pct"/>
            <w:vAlign w:val="center"/>
          </w:tcPr>
          <w:p w:rsidR="00FA30E1" w:rsidRDefault="00FA30E1" w:rsidP="009B4799">
            <w:r>
              <w:t>5</w:t>
            </w:r>
          </w:p>
        </w:tc>
        <w:tc>
          <w:tcPr>
            <w:tcW w:w="1871" w:type="pct"/>
            <w:vAlign w:val="center"/>
          </w:tcPr>
          <w:p w:rsidR="00FA30E1" w:rsidRDefault="00FA30E1" w:rsidP="009B4799">
            <w:proofErr w:type="spellStart"/>
            <w:r>
              <w:t>CompareByLeastExc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Pr="002A46CE" w:rsidRDefault="00AE4A5E" w:rsidP="009B4799">
            <w:pPr>
              <w:pStyle w:val="ListParagraph"/>
            </w:pPr>
            <w:r>
              <w:t xml:space="preserve">Compare by least execution class for path </w:t>
            </w:r>
            <w:r>
              <w:lastRenderedPageBreak/>
              <w:t>found</w:t>
            </w:r>
          </w:p>
        </w:tc>
      </w:tr>
      <w:tr w:rsidR="00AE4A5E" w:rsidRPr="002A46CE" w:rsidTr="00EC3B09">
        <w:tc>
          <w:tcPr>
            <w:tcW w:w="540" w:type="pct"/>
            <w:vAlign w:val="center"/>
          </w:tcPr>
          <w:p w:rsidR="00AE4A5E" w:rsidRDefault="00AE4A5E" w:rsidP="009B4799">
            <w:r>
              <w:lastRenderedPageBreak/>
              <w:t>6</w:t>
            </w:r>
          </w:p>
        </w:tc>
        <w:tc>
          <w:tcPr>
            <w:tcW w:w="1871" w:type="pct"/>
            <w:vAlign w:val="center"/>
          </w:tcPr>
          <w:p w:rsidR="00AE4A5E" w:rsidRDefault="00AE4A5E" w:rsidP="009B4799">
            <w:proofErr w:type="spellStart"/>
            <w:r>
              <w:t>CompareByLeastWalking</w:t>
            </w:r>
            <w:proofErr w:type="spellEnd"/>
          </w:p>
        </w:tc>
        <w:tc>
          <w:tcPr>
            <w:tcW w:w="2589" w:type="pct"/>
            <w:vAlign w:val="center"/>
          </w:tcPr>
          <w:p w:rsidR="00AE4A5E" w:rsidRPr="002A46CE" w:rsidRDefault="00AE4A5E" w:rsidP="009B4799">
            <w:pPr>
              <w:pStyle w:val="ListParagraph"/>
            </w:pPr>
            <w:r>
              <w:t>Compare by least walking class for path found</w:t>
            </w:r>
          </w:p>
        </w:tc>
      </w:tr>
      <w:tr w:rsidR="00AE4A5E" w:rsidRPr="002A46CE" w:rsidTr="00EC3B09">
        <w:tc>
          <w:tcPr>
            <w:tcW w:w="540" w:type="pct"/>
            <w:vAlign w:val="center"/>
          </w:tcPr>
          <w:p w:rsidR="00AE4A5E" w:rsidRDefault="00AE4A5E" w:rsidP="009B4799">
            <w:r>
              <w:t>7</w:t>
            </w:r>
          </w:p>
        </w:tc>
        <w:tc>
          <w:tcPr>
            <w:tcW w:w="1871" w:type="pct"/>
            <w:vAlign w:val="center"/>
          </w:tcPr>
          <w:p w:rsidR="00AE4A5E" w:rsidRDefault="00AE4A5E" w:rsidP="009B4799">
            <w:proofErr w:type="spellStart"/>
            <w:r>
              <w:t>CompareByShortest</w:t>
            </w:r>
            <w:proofErr w:type="spellEnd"/>
          </w:p>
        </w:tc>
        <w:tc>
          <w:tcPr>
            <w:tcW w:w="2589" w:type="pct"/>
            <w:vAlign w:val="center"/>
          </w:tcPr>
          <w:p w:rsidR="00AE4A5E" w:rsidRPr="002A46CE" w:rsidRDefault="00AE4A5E" w:rsidP="009B4799">
            <w:pPr>
              <w:pStyle w:val="ListParagraph"/>
            </w:pPr>
            <w:r>
              <w:t>Compare by shortest class for path found</w:t>
            </w:r>
          </w:p>
        </w:tc>
      </w:tr>
      <w:tr w:rsidR="00FA30E1" w:rsidTr="00EC3B09">
        <w:tc>
          <w:tcPr>
            <w:tcW w:w="540" w:type="pct"/>
            <w:vAlign w:val="center"/>
          </w:tcPr>
          <w:p w:rsidR="00FA30E1" w:rsidRDefault="00FA30E1" w:rsidP="009B4799">
            <w:r>
              <w:t>8</w:t>
            </w:r>
          </w:p>
        </w:tc>
        <w:tc>
          <w:tcPr>
            <w:tcW w:w="1871" w:type="pct"/>
            <w:vAlign w:val="center"/>
          </w:tcPr>
          <w:p w:rsidR="00FA30E1" w:rsidRDefault="00AE4A5E" w:rsidP="009B4799">
            <w:proofErr w:type="spellStart"/>
            <w:r>
              <w:t>DrawerMenuItem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Default="00AE4A5E" w:rsidP="009B4799">
            <w:pPr>
              <w:pStyle w:val="ListParagraph"/>
            </w:pPr>
            <w:r>
              <w:t>Drawer class for menu item</w:t>
            </w:r>
          </w:p>
        </w:tc>
      </w:tr>
      <w:tr w:rsidR="00FA30E1" w:rsidTr="00EC3B09">
        <w:tc>
          <w:tcPr>
            <w:tcW w:w="540" w:type="pct"/>
            <w:vAlign w:val="center"/>
          </w:tcPr>
          <w:p w:rsidR="00FA30E1" w:rsidRDefault="00FA30E1" w:rsidP="009B4799">
            <w:r>
              <w:t>9</w:t>
            </w:r>
          </w:p>
        </w:tc>
        <w:tc>
          <w:tcPr>
            <w:tcW w:w="1871" w:type="pct"/>
            <w:vAlign w:val="center"/>
          </w:tcPr>
          <w:p w:rsidR="00FA30E1" w:rsidRDefault="00AE4A5E" w:rsidP="009B4799">
            <w:proofErr w:type="spellStart"/>
            <w:r>
              <w:t>FavoritePlace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Default="00AE4A5E" w:rsidP="009B4799">
            <w:pPr>
              <w:pStyle w:val="ListParagraph"/>
            </w:pPr>
            <w:r>
              <w:t>Favorite place class</w:t>
            </w:r>
          </w:p>
        </w:tc>
      </w:tr>
      <w:tr w:rsidR="00FA30E1" w:rsidTr="00EC3B09">
        <w:tc>
          <w:tcPr>
            <w:tcW w:w="540" w:type="pct"/>
            <w:vAlign w:val="center"/>
          </w:tcPr>
          <w:p w:rsidR="00FA30E1" w:rsidRDefault="00FA30E1" w:rsidP="009B4799">
            <w:r>
              <w:t>10</w:t>
            </w:r>
          </w:p>
        </w:tc>
        <w:tc>
          <w:tcPr>
            <w:tcW w:w="1871" w:type="pct"/>
            <w:vAlign w:val="center"/>
          </w:tcPr>
          <w:p w:rsidR="00FA30E1" w:rsidRDefault="00AE4A5E" w:rsidP="009B4799">
            <w:r>
              <w:t>History</w:t>
            </w:r>
          </w:p>
        </w:tc>
        <w:tc>
          <w:tcPr>
            <w:tcW w:w="2589" w:type="pct"/>
            <w:vAlign w:val="center"/>
          </w:tcPr>
          <w:p w:rsidR="00FA30E1" w:rsidRDefault="00AE4A5E" w:rsidP="009B4799">
            <w:pPr>
              <w:pStyle w:val="ListParagraph"/>
            </w:pPr>
            <w:r>
              <w:t>History class</w:t>
            </w:r>
          </w:p>
        </w:tc>
      </w:tr>
      <w:tr w:rsidR="00FA30E1" w:rsidTr="00EC3B09">
        <w:tc>
          <w:tcPr>
            <w:tcW w:w="540" w:type="pct"/>
            <w:vAlign w:val="center"/>
          </w:tcPr>
          <w:p w:rsidR="00FA30E1" w:rsidRDefault="00FA30E1" w:rsidP="009B4799">
            <w:r>
              <w:t>11</w:t>
            </w:r>
          </w:p>
        </w:tc>
        <w:tc>
          <w:tcPr>
            <w:tcW w:w="1871" w:type="pct"/>
            <w:vAlign w:val="center"/>
          </w:tcPr>
          <w:p w:rsidR="00FA30E1" w:rsidRDefault="00AE4A5E" w:rsidP="009B4799">
            <w:proofErr w:type="spellStart"/>
            <w:r>
              <w:t>HorizontalListView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Default="00AE4A5E" w:rsidP="009B4799">
            <w:pPr>
              <w:pStyle w:val="ListParagraph"/>
            </w:pPr>
            <w:r>
              <w:t>Horizontal list view class</w:t>
            </w:r>
          </w:p>
        </w:tc>
      </w:tr>
      <w:tr w:rsidR="00FA30E1" w:rsidTr="00EC3B09">
        <w:tc>
          <w:tcPr>
            <w:tcW w:w="540" w:type="pct"/>
            <w:vAlign w:val="center"/>
          </w:tcPr>
          <w:p w:rsidR="00FA30E1" w:rsidRDefault="00FA30E1" w:rsidP="009B4799">
            <w:r>
              <w:t>12</w:t>
            </w:r>
          </w:p>
        </w:tc>
        <w:tc>
          <w:tcPr>
            <w:tcW w:w="1871" w:type="pct"/>
            <w:vAlign w:val="center"/>
          </w:tcPr>
          <w:p w:rsidR="00FA30E1" w:rsidRDefault="00AE4A5E" w:rsidP="009B4799">
            <w:proofErr w:type="spellStart"/>
            <w:r>
              <w:t>JsonParser</w:t>
            </w:r>
            <w:proofErr w:type="spellEnd"/>
          </w:p>
        </w:tc>
        <w:tc>
          <w:tcPr>
            <w:tcW w:w="2589" w:type="pct"/>
            <w:vAlign w:val="center"/>
          </w:tcPr>
          <w:p w:rsidR="00FA30E1" w:rsidRDefault="00AE4A5E" w:rsidP="009B4799">
            <w:pPr>
              <w:pStyle w:val="ListParagraph"/>
            </w:pPr>
            <w:proofErr w:type="spellStart"/>
            <w:r>
              <w:t>Json</w:t>
            </w:r>
            <w:proofErr w:type="spellEnd"/>
            <w:r>
              <w:t xml:space="preserve"> parser class</w:t>
            </w:r>
          </w:p>
        </w:tc>
      </w:tr>
      <w:tr w:rsidR="00FA30E1" w:rsidTr="00EC3B09">
        <w:tc>
          <w:tcPr>
            <w:tcW w:w="540" w:type="pct"/>
            <w:vAlign w:val="center"/>
          </w:tcPr>
          <w:p w:rsidR="00FA30E1" w:rsidRDefault="00FA30E1" w:rsidP="009B4799">
            <w:r>
              <w:t>13</w:t>
            </w:r>
          </w:p>
        </w:tc>
        <w:tc>
          <w:tcPr>
            <w:tcW w:w="1871" w:type="pct"/>
            <w:vAlign w:val="center"/>
          </w:tcPr>
          <w:p w:rsidR="00FA30E1" w:rsidRDefault="00AE4A5E" w:rsidP="009B4799">
            <w:r>
              <w:t>Path</w:t>
            </w:r>
          </w:p>
        </w:tc>
        <w:tc>
          <w:tcPr>
            <w:tcW w:w="2589" w:type="pct"/>
            <w:vAlign w:val="center"/>
          </w:tcPr>
          <w:p w:rsidR="00FA30E1" w:rsidRDefault="00AE4A5E" w:rsidP="009B4799">
            <w:pPr>
              <w:pStyle w:val="ListParagraph"/>
            </w:pPr>
            <w:r>
              <w:t>Path class</w:t>
            </w:r>
          </w:p>
        </w:tc>
      </w:tr>
      <w:tr w:rsidR="00AE4A5E" w:rsidTr="00EC3B09">
        <w:tc>
          <w:tcPr>
            <w:tcW w:w="540" w:type="pct"/>
            <w:vAlign w:val="center"/>
          </w:tcPr>
          <w:p w:rsidR="00AE4A5E" w:rsidRDefault="00AE4A5E" w:rsidP="009B4799">
            <w:r>
              <w:t>14</w:t>
            </w:r>
          </w:p>
        </w:tc>
        <w:tc>
          <w:tcPr>
            <w:tcW w:w="1871" w:type="pct"/>
            <w:vAlign w:val="center"/>
          </w:tcPr>
          <w:p w:rsidR="00AE4A5E" w:rsidRDefault="00AE4A5E" w:rsidP="009B4799">
            <w:r>
              <w:t>Step</w:t>
            </w:r>
          </w:p>
        </w:tc>
        <w:tc>
          <w:tcPr>
            <w:tcW w:w="2589" w:type="pct"/>
            <w:vAlign w:val="center"/>
          </w:tcPr>
          <w:p w:rsidR="00AE4A5E" w:rsidRDefault="00AE4A5E" w:rsidP="009B4799">
            <w:pPr>
              <w:pStyle w:val="ListParagraph"/>
            </w:pPr>
            <w:r>
              <w:t>Step class</w:t>
            </w:r>
          </w:p>
        </w:tc>
      </w:tr>
    </w:tbl>
    <w:p w:rsidR="00FA30E1" w:rsidRDefault="00FA30E1" w:rsidP="009B4799"/>
    <w:p w:rsidR="00AE4A5E" w:rsidRDefault="00435AD2" w:rsidP="00872F6C">
      <w:pPr>
        <w:pStyle w:val="ListParagraph"/>
        <w:numPr>
          <w:ilvl w:val="0"/>
          <w:numId w:val="5"/>
        </w:numPr>
      </w:pPr>
      <w:proofErr w:type="spellStart"/>
      <w:r>
        <w:t>app.java.</w:t>
      </w:r>
      <w:r w:rsidR="00AE4A5E">
        <w:t>buss.buslover.dao</w:t>
      </w:r>
      <w:proofErr w:type="spellEnd"/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3088"/>
        <w:gridCol w:w="4272"/>
      </w:tblGrid>
      <w:tr w:rsidR="00AE4A5E" w:rsidRPr="00B0083B" w:rsidTr="00EC3B09">
        <w:tc>
          <w:tcPr>
            <w:tcW w:w="540" w:type="pct"/>
            <w:shd w:val="clear" w:color="auto" w:fill="92D050"/>
            <w:vAlign w:val="center"/>
          </w:tcPr>
          <w:p w:rsidR="00AE4A5E" w:rsidRPr="00B0083B" w:rsidRDefault="00AE4A5E" w:rsidP="009B4799">
            <w:r w:rsidRPr="00B0083B">
              <w:t>No.</w:t>
            </w:r>
          </w:p>
        </w:tc>
        <w:tc>
          <w:tcPr>
            <w:tcW w:w="1871" w:type="pct"/>
            <w:shd w:val="clear" w:color="auto" w:fill="92D050"/>
            <w:vAlign w:val="center"/>
          </w:tcPr>
          <w:p w:rsidR="00AE4A5E" w:rsidRPr="00B0083B" w:rsidRDefault="00AE4A5E" w:rsidP="009B4799">
            <w:r>
              <w:t>common class</w:t>
            </w:r>
          </w:p>
        </w:tc>
        <w:tc>
          <w:tcPr>
            <w:tcW w:w="2589" w:type="pct"/>
            <w:shd w:val="clear" w:color="auto" w:fill="92D050"/>
            <w:vAlign w:val="center"/>
          </w:tcPr>
          <w:p w:rsidR="00AE4A5E" w:rsidRPr="00B0083B" w:rsidRDefault="00AE4A5E" w:rsidP="009B4799">
            <w:r w:rsidRPr="00B0083B">
              <w:t xml:space="preserve">                      Role</w:t>
            </w:r>
          </w:p>
        </w:tc>
      </w:tr>
      <w:tr w:rsidR="00AE4A5E" w:rsidRPr="002A46CE" w:rsidTr="00EC3B09">
        <w:tc>
          <w:tcPr>
            <w:tcW w:w="540" w:type="pct"/>
            <w:vAlign w:val="center"/>
          </w:tcPr>
          <w:p w:rsidR="00AE4A5E" w:rsidRPr="002F69D3" w:rsidRDefault="00AE4A5E" w:rsidP="009B4799">
            <w:r>
              <w:t>1</w:t>
            </w:r>
          </w:p>
        </w:tc>
        <w:tc>
          <w:tcPr>
            <w:tcW w:w="1871" w:type="pct"/>
            <w:vAlign w:val="center"/>
          </w:tcPr>
          <w:p w:rsidR="00AE4A5E" w:rsidRPr="002A46CE" w:rsidRDefault="00AE4A5E" w:rsidP="009B4799">
            <w:proofErr w:type="spellStart"/>
            <w:r>
              <w:t>DataBaseHelper</w:t>
            </w:r>
            <w:proofErr w:type="spellEnd"/>
          </w:p>
        </w:tc>
        <w:tc>
          <w:tcPr>
            <w:tcW w:w="2589" w:type="pct"/>
            <w:vAlign w:val="center"/>
          </w:tcPr>
          <w:p w:rsidR="00AE4A5E" w:rsidRPr="002A46CE" w:rsidRDefault="00AE4A5E" w:rsidP="009B4799">
            <w:pPr>
              <w:pStyle w:val="ListParagraph"/>
            </w:pPr>
            <w:r>
              <w:t>Database helper class</w:t>
            </w:r>
          </w:p>
        </w:tc>
      </w:tr>
    </w:tbl>
    <w:p w:rsidR="00FA30E1" w:rsidRDefault="00FA30E1" w:rsidP="009B4799"/>
    <w:p w:rsidR="00AE4A5E" w:rsidRDefault="00435AD2" w:rsidP="00872F6C">
      <w:pPr>
        <w:pStyle w:val="ListParagraph"/>
        <w:numPr>
          <w:ilvl w:val="0"/>
          <w:numId w:val="5"/>
        </w:numPr>
      </w:pPr>
      <w:proofErr w:type="spellStart"/>
      <w:r>
        <w:t>app.java.</w:t>
      </w:r>
      <w:r w:rsidR="00AE4A5E">
        <w:t>buss.buslover.wsclient</w:t>
      </w:r>
      <w:proofErr w:type="spellEnd"/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3088"/>
        <w:gridCol w:w="4272"/>
      </w:tblGrid>
      <w:tr w:rsidR="00AE4A5E" w:rsidRPr="00B0083B" w:rsidTr="00EC3B09">
        <w:tc>
          <w:tcPr>
            <w:tcW w:w="540" w:type="pct"/>
            <w:shd w:val="clear" w:color="auto" w:fill="92D050"/>
            <w:vAlign w:val="center"/>
          </w:tcPr>
          <w:p w:rsidR="00AE4A5E" w:rsidRPr="00B0083B" w:rsidRDefault="00AE4A5E" w:rsidP="009B4799">
            <w:r w:rsidRPr="00B0083B">
              <w:t>No.</w:t>
            </w:r>
          </w:p>
        </w:tc>
        <w:tc>
          <w:tcPr>
            <w:tcW w:w="1871" w:type="pct"/>
            <w:shd w:val="clear" w:color="auto" w:fill="92D050"/>
            <w:vAlign w:val="center"/>
          </w:tcPr>
          <w:p w:rsidR="00AE4A5E" w:rsidRPr="00B0083B" w:rsidRDefault="00AE4A5E" w:rsidP="009B4799">
            <w:r>
              <w:t>common class</w:t>
            </w:r>
          </w:p>
        </w:tc>
        <w:tc>
          <w:tcPr>
            <w:tcW w:w="2589" w:type="pct"/>
            <w:shd w:val="clear" w:color="auto" w:fill="92D050"/>
            <w:vAlign w:val="center"/>
          </w:tcPr>
          <w:p w:rsidR="00AE4A5E" w:rsidRPr="00B0083B" w:rsidRDefault="00AE4A5E" w:rsidP="009B4799">
            <w:r w:rsidRPr="00B0083B">
              <w:t xml:space="preserve">                      Role</w:t>
            </w:r>
          </w:p>
        </w:tc>
      </w:tr>
      <w:tr w:rsidR="00AE4A5E" w:rsidRPr="002A46CE" w:rsidTr="00EC3B09">
        <w:tc>
          <w:tcPr>
            <w:tcW w:w="540" w:type="pct"/>
            <w:vAlign w:val="center"/>
          </w:tcPr>
          <w:p w:rsidR="00AE4A5E" w:rsidRPr="002F69D3" w:rsidRDefault="00AE4A5E" w:rsidP="009B4799">
            <w:r>
              <w:t>1</w:t>
            </w:r>
          </w:p>
        </w:tc>
        <w:tc>
          <w:tcPr>
            <w:tcW w:w="1871" w:type="pct"/>
            <w:vAlign w:val="center"/>
          </w:tcPr>
          <w:p w:rsidR="00AE4A5E" w:rsidRPr="002A46CE" w:rsidRDefault="00AE4A5E" w:rsidP="009B4799">
            <w:proofErr w:type="spellStart"/>
            <w:r>
              <w:t>BusMapServiceClient</w:t>
            </w:r>
            <w:proofErr w:type="spellEnd"/>
          </w:p>
        </w:tc>
        <w:tc>
          <w:tcPr>
            <w:tcW w:w="2589" w:type="pct"/>
            <w:vAlign w:val="center"/>
          </w:tcPr>
          <w:p w:rsidR="00AE4A5E" w:rsidRPr="002A46CE" w:rsidRDefault="00AE4A5E" w:rsidP="009B4799">
            <w:pPr>
              <w:pStyle w:val="ListParagraph"/>
            </w:pPr>
            <w:r>
              <w:t>Bus map service class</w:t>
            </w:r>
          </w:p>
        </w:tc>
      </w:tr>
      <w:tr w:rsidR="00AE4A5E" w:rsidRPr="002A46CE" w:rsidTr="00EC3B09">
        <w:tc>
          <w:tcPr>
            <w:tcW w:w="540" w:type="pct"/>
            <w:vAlign w:val="center"/>
          </w:tcPr>
          <w:p w:rsidR="00AE4A5E" w:rsidRDefault="00AE4A5E" w:rsidP="009B4799">
            <w:r>
              <w:t>2</w:t>
            </w:r>
          </w:p>
        </w:tc>
        <w:tc>
          <w:tcPr>
            <w:tcW w:w="1871" w:type="pct"/>
            <w:vAlign w:val="center"/>
          </w:tcPr>
          <w:p w:rsidR="00AE4A5E" w:rsidRDefault="00AE4A5E" w:rsidP="009B4799">
            <w:proofErr w:type="spellStart"/>
            <w:r>
              <w:t>FindPathServiceClient</w:t>
            </w:r>
            <w:proofErr w:type="spellEnd"/>
          </w:p>
        </w:tc>
        <w:tc>
          <w:tcPr>
            <w:tcW w:w="2589" w:type="pct"/>
            <w:vAlign w:val="center"/>
          </w:tcPr>
          <w:p w:rsidR="00AE4A5E" w:rsidRPr="002A46CE" w:rsidRDefault="00AE4A5E" w:rsidP="009B4799">
            <w:pPr>
              <w:pStyle w:val="ListParagraph"/>
            </w:pPr>
            <w:r>
              <w:t>Find path service client</w:t>
            </w:r>
          </w:p>
        </w:tc>
      </w:tr>
    </w:tbl>
    <w:p w:rsidR="00AE4A5E" w:rsidRDefault="00AE4A5E" w:rsidP="009B4799"/>
    <w:p w:rsidR="004A7F42" w:rsidRPr="004A7F42" w:rsidRDefault="004A7F42" w:rsidP="004A7F42">
      <w:pPr>
        <w:pStyle w:val="Heading3"/>
        <w:numPr>
          <w:ilvl w:val="0"/>
          <w:numId w:val="0"/>
        </w:numPr>
        <w:ind w:left="810" w:hanging="720"/>
        <w:rPr>
          <w:szCs w:val="22"/>
        </w:rPr>
      </w:pPr>
      <w:bookmarkStart w:id="55" w:name="_Toc504442111"/>
      <w:r>
        <w:rPr>
          <w:rStyle w:val="Strong"/>
          <w:bCs/>
        </w:rPr>
        <w:lastRenderedPageBreak/>
        <w:t>6.2.2</w:t>
      </w:r>
      <w:r>
        <w:rPr>
          <w:rStyle w:val="Strong"/>
          <w:bCs/>
        </w:rPr>
        <w:tab/>
      </w:r>
      <w:r w:rsidRPr="003570FA">
        <w:rPr>
          <w:rStyle w:val="Strong"/>
          <w:bCs/>
        </w:rPr>
        <w:t xml:space="preserve"> </w:t>
      </w:r>
      <w:proofErr w:type="spellStart"/>
      <w:r>
        <w:rPr>
          <w:rStyle w:val="Strong"/>
          <w:bCs/>
        </w:rPr>
        <w:t>Webservice</w:t>
      </w:r>
      <w:proofErr w:type="spellEnd"/>
    </w:p>
    <w:p w:rsidR="004A7F42" w:rsidRDefault="004A7F42" w:rsidP="004A7F42">
      <w:pPr>
        <w:pStyle w:val="ListParagraph"/>
        <w:ind w:left="1320"/>
        <w:jc w:val="center"/>
      </w:pPr>
      <w:r w:rsidRPr="00AD7AB7">
        <w:rPr>
          <w:noProof/>
          <w:lang w:eastAsia="ja-JP"/>
        </w:rPr>
        <w:drawing>
          <wp:inline distT="0" distB="0" distL="0" distR="0" wp14:anchorId="7392F745" wp14:editId="6824FB1D">
            <wp:extent cx="22574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42" w:rsidRDefault="004A7F42" w:rsidP="004A7F42">
      <w:pPr>
        <w:pStyle w:val="ListParagraph"/>
        <w:ind w:left="1320"/>
        <w:jc w:val="center"/>
      </w:pPr>
      <w:r>
        <w:t>Figure 18</w:t>
      </w:r>
      <w:r w:rsidRPr="003871F3">
        <w:t>: Package Diagram</w:t>
      </w:r>
      <w:r>
        <w:t xml:space="preserve"> – Web service</w:t>
      </w:r>
    </w:p>
    <w:p w:rsidR="003847C3" w:rsidRDefault="00816047" w:rsidP="009B4799">
      <w:pPr>
        <w:pStyle w:val="Heading1"/>
      </w:pPr>
      <w:bookmarkStart w:id="56" w:name="_Toc428138968"/>
      <w:r w:rsidRPr="00535798">
        <w:t>Process Vie</w:t>
      </w:r>
      <w:bookmarkEnd w:id="55"/>
      <w:r w:rsidR="003847C3">
        <w:t>w</w:t>
      </w:r>
      <w:bookmarkEnd w:id="56"/>
    </w:p>
    <w:p w:rsidR="004A7F42" w:rsidRDefault="004A7F42" w:rsidP="004A7F42">
      <w:pPr>
        <w:pStyle w:val="Heading2"/>
      </w:pPr>
      <w:r>
        <w:t>Login Activity diagram</w:t>
      </w:r>
    </w:p>
    <w:p w:rsidR="003847C3" w:rsidRDefault="007670FA" w:rsidP="007670FA">
      <w:pPr>
        <w:jc w:val="center"/>
      </w:pPr>
      <w:r>
        <w:rPr>
          <w:noProof/>
          <w:lang w:eastAsia="ja-JP"/>
        </w:rPr>
        <w:drawing>
          <wp:inline distT="0" distB="0" distL="0" distR="0" wp14:anchorId="6DC27AD9" wp14:editId="58EFC593">
            <wp:extent cx="4819650" cy="38635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 lo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43" cy="38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42" w:rsidRDefault="00D31EE9" w:rsidP="007670FA">
      <w:pPr>
        <w:jc w:val="center"/>
      </w:pPr>
      <w:r>
        <w:t>Figure 18</w:t>
      </w:r>
      <w:r w:rsidR="007670FA">
        <w:t>: Activity</w:t>
      </w:r>
      <w:r>
        <w:t xml:space="preserve"> diagram</w:t>
      </w:r>
      <w:r w:rsidR="007670FA">
        <w:t xml:space="preserve"> – Login</w:t>
      </w:r>
    </w:p>
    <w:p w:rsidR="004A7F42" w:rsidRDefault="004A7F42" w:rsidP="004A7F42">
      <w:pPr>
        <w:pStyle w:val="Heading2"/>
      </w:pPr>
      <w:r>
        <w:lastRenderedPageBreak/>
        <w:t>Signup Activity diagram</w:t>
      </w:r>
    </w:p>
    <w:p w:rsidR="00150FB9" w:rsidRDefault="00DD7236" w:rsidP="007670FA">
      <w:pPr>
        <w:jc w:val="center"/>
      </w:pPr>
      <w:r>
        <w:rPr>
          <w:noProof/>
          <w:lang w:eastAsia="ja-JP"/>
        </w:rPr>
        <w:drawing>
          <wp:inline distT="0" distB="0" distL="0" distR="0" wp14:anchorId="017B843A" wp14:editId="7A8C6727">
            <wp:extent cx="5243568" cy="4162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diagram sign 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87" cy="41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F3" w:rsidRDefault="00D31EE9" w:rsidP="007670FA">
      <w:pPr>
        <w:jc w:val="center"/>
      </w:pPr>
      <w:r>
        <w:t>Figure 19</w:t>
      </w:r>
      <w:r w:rsidR="00332BF3">
        <w:t xml:space="preserve">: </w:t>
      </w:r>
      <w:r w:rsidR="007670FA">
        <w:t>Activity diagram – Signup</w:t>
      </w:r>
    </w:p>
    <w:p w:rsidR="0088633B" w:rsidRDefault="000B002E" w:rsidP="009B4799">
      <w:r w:rsidRPr="000B002E">
        <w:rPr>
          <w:b/>
        </w:rPr>
        <w:t>Log in:</w:t>
      </w:r>
      <w:r>
        <w:t xml:space="preserve"> </w:t>
      </w:r>
      <w:r w:rsidR="0088633B">
        <w:t>User input data</w:t>
      </w:r>
      <w:r w:rsidR="0098667D">
        <w:t xml:space="preserve"> </w:t>
      </w:r>
      <w:r w:rsidR="0088633B">
        <w:t>(</w:t>
      </w:r>
      <w:r w:rsidR="00BB4E6E">
        <w:t>email</w:t>
      </w:r>
      <w:r w:rsidR="0088633B">
        <w:t>, password) and click “</w:t>
      </w:r>
      <w:r w:rsidR="00BB4E6E">
        <w:t>Sign in</w:t>
      </w:r>
      <w:r w:rsidR="0088633B">
        <w:t>” button</w:t>
      </w:r>
      <w:r w:rsidR="004938CE">
        <w:t xml:space="preserve">, </w:t>
      </w:r>
      <w:proofErr w:type="spellStart"/>
      <w:r w:rsidR="006321F8">
        <w:t>LoginActivity</w:t>
      </w:r>
      <w:proofErr w:type="spellEnd"/>
      <w:r w:rsidR="004938CE">
        <w:t xml:space="preserve"> class call function </w:t>
      </w:r>
      <w:proofErr w:type="spellStart"/>
      <w:proofErr w:type="gramStart"/>
      <w:r w:rsidR="006321F8">
        <w:t>checkEmail</w:t>
      </w:r>
      <w:proofErr w:type="spellEnd"/>
      <w:r w:rsidR="006321F8">
        <w:t>(</w:t>
      </w:r>
      <w:proofErr w:type="gramEnd"/>
      <w:r w:rsidR="006321F8">
        <w:t xml:space="preserve">email) and </w:t>
      </w:r>
      <w:proofErr w:type="spellStart"/>
      <w:r w:rsidR="006321F8">
        <w:t>checkPassword</w:t>
      </w:r>
      <w:proofErr w:type="spellEnd"/>
      <w:r w:rsidR="006321F8">
        <w:t>(password).</w:t>
      </w:r>
    </w:p>
    <w:p w:rsidR="004938CE" w:rsidRDefault="0088633B" w:rsidP="009B4799">
      <w:r>
        <w:t>If data entered validate</w:t>
      </w:r>
      <w:r w:rsidR="00F26057">
        <w:t xml:space="preserve"> result</w:t>
      </w:r>
      <w:r>
        <w:t xml:space="preserve"> </w:t>
      </w:r>
      <w:r w:rsidR="004938CE">
        <w:t xml:space="preserve">is </w:t>
      </w:r>
      <w:r>
        <w:t>false</w:t>
      </w:r>
      <w:r w:rsidR="004938CE">
        <w:t xml:space="preserve">, </w:t>
      </w:r>
      <w:proofErr w:type="spellStart"/>
      <w:proofErr w:type="gramStart"/>
      <w:r w:rsidR="006321F8">
        <w:t>onClick</w:t>
      </w:r>
      <w:proofErr w:type="spellEnd"/>
      <w:r w:rsidR="006321F8">
        <w:t>(</w:t>
      </w:r>
      <w:proofErr w:type="gramEnd"/>
      <w:r w:rsidR="006321F8">
        <w:t>) w</w:t>
      </w:r>
      <w:r w:rsidR="000954C3">
        <w:t>ill</w:t>
      </w:r>
      <w:r w:rsidR="006321F8">
        <w:t xml:space="preserve"> show error. If data entered is true, </w:t>
      </w:r>
      <w:proofErr w:type="spellStart"/>
      <w:proofErr w:type="gramStart"/>
      <w:r w:rsidR="006321F8">
        <w:t>onClick</w:t>
      </w:r>
      <w:proofErr w:type="spellEnd"/>
      <w:r w:rsidR="006321F8">
        <w:t>(</w:t>
      </w:r>
      <w:proofErr w:type="gramEnd"/>
      <w:r w:rsidR="006321F8">
        <w:t xml:space="preserve">) will call Login </w:t>
      </w:r>
      <w:proofErr w:type="spellStart"/>
      <w:r w:rsidR="006321F8">
        <w:t>async</w:t>
      </w:r>
      <w:proofErr w:type="spellEnd"/>
      <w:r w:rsidR="006321F8">
        <w:t xml:space="preserve"> class to request </w:t>
      </w:r>
      <w:proofErr w:type="spellStart"/>
      <w:r w:rsidR="006321F8">
        <w:t>webservice</w:t>
      </w:r>
      <w:proofErr w:type="spellEnd"/>
      <w:r w:rsidR="006321F8">
        <w:t xml:space="preserve"> to log in.</w:t>
      </w:r>
    </w:p>
    <w:p w:rsidR="006321F8" w:rsidRDefault="006321F8" w:rsidP="009B4799">
      <w:r>
        <w:t xml:space="preserve">Login </w:t>
      </w:r>
      <w:proofErr w:type="spellStart"/>
      <w:r>
        <w:t>webservice</w:t>
      </w:r>
      <w:proofErr w:type="spellEnd"/>
      <w:r>
        <w:t xml:space="preserve"> will request MySQL to select if any user with email and password which equal to entered data is exist.</w:t>
      </w:r>
    </w:p>
    <w:p w:rsidR="0088633B" w:rsidRDefault="0088633B" w:rsidP="009B4799">
      <w:r>
        <w:t xml:space="preserve">If </w:t>
      </w:r>
      <w:r w:rsidR="006321F8">
        <w:t>not any user exist</w:t>
      </w:r>
      <w:r>
        <w:t xml:space="preserve">, </w:t>
      </w:r>
      <w:r w:rsidR="006321F8">
        <w:t xml:space="preserve">Login </w:t>
      </w:r>
      <w:proofErr w:type="spellStart"/>
      <w:r w:rsidR="006321F8">
        <w:t>webservice</w:t>
      </w:r>
      <w:proofErr w:type="spellEnd"/>
      <w:r w:rsidR="006321F8">
        <w:t xml:space="preserve"> will return 0</w:t>
      </w:r>
      <w:r w:rsidR="00E70AA8">
        <w:t xml:space="preserve">, </w:t>
      </w:r>
      <w:r w:rsidR="006321F8">
        <w:t xml:space="preserve">Login </w:t>
      </w:r>
      <w:proofErr w:type="spellStart"/>
      <w:r w:rsidR="006321F8">
        <w:t>async</w:t>
      </w:r>
      <w:proofErr w:type="spellEnd"/>
      <w:r w:rsidR="006321F8">
        <w:t xml:space="preserve"> class will </w:t>
      </w:r>
      <w:r w:rsidR="00E70AA8">
        <w:t>display error message to User</w:t>
      </w:r>
      <w:r w:rsidR="006321F8">
        <w:t>.</w:t>
      </w:r>
    </w:p>
    <w:p w:rsidR="00E46121" w:rsidRDefault="006321F8" w:rsidP="00E46121">
      <w:r>
        <w:t xml:space="preserve">If user exist, Login </w:t>
      </w:r>
      <w:proofErr w:type="spellStart"/>
      <w:r>
        <w:t>webservice</w:t>
      </w:r>
      <w:proofErr w:type="spellEnd"/>
      <w:r>
        <w:t xml:space="preserve"> will return </w:t>
      </w:r>
      <w:proofErr w:type="spellStart"/>
      <w:r>
        <w:t>userID</w:t>
      </w:r>
      <w:proofErr w:type="spellEnd"/>
      <w:r>
        <w:t xml:space="preserve">, Login </w:t>
      </w:r>
      <w:proofErr w:type="spellStart"/>
      <w:r>
        <w:t>async</w:t>
      </w:r>
      <w:proofErr w:type="spellEnd"/>
      <w:r>
        <w:t xml:space="preserve"> class will log in and display Find Path screen to User.</w:t>
      </w:r>
      <w:bookmarkStart w:id="57" w:name="_Toc428138969"/>
    </w:p>
    <w:p w:rsidR="004A7F42" w:rsidRDefault="004A7F42" w:rsidP="00E46121"/>
    <w:p w:rsidR="004C0CC1" w:rsidRPr="00535798" w:rsidRDefault="004C0CC1" w:rsidP="009B4799">
      <w:pPr>
        <w:pStyle w:val="Heading1"/>
      </w:pPr>
      <w:r w:rsidRPr="00535798">
        <w:lastRenderedPageBreak/>
        <w:t>Deployment view</w:t>
      </w:r>
      <w:bookmarkEnd w:id="57"/>
    </w:p>
    <w:p w:rsidR="00816047" w:rsidRPr="00535798" w:rsidRDefault="00B00326" w:rsidP="009B4799">
      <w:r w:rsidRPr="00535798">
        <w:t xml:space="preserve">Deployment view of </w:t>
      </w:r>
      <w:r w:rsidR="009B4799">
        <w:t>BUSS</w:t>
      </w:r>
    </w:p>
    <w:p w:rsidR="00B00326" w:rsidRDefault="00B26AC4" w:rsidP="009B4799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278755" cy="3148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lo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_GoBack"/>
      <w:bookmarkEnd w:id="58"/>
    </w:p>
    <w:p w:rsidR="00332BF3" w:rsidRPr="00332BF3" w:rsidRDefault="004340C3" w:rsidP="009B4799">
      <w:pPr>
        <w:jc w:val="center"/>
      </w:pPr>
      <w:r>
        <w:t xml:space="preserve">Figure </w:t>
      </w:r>
      <w:r w:rsidR="0027410B">
        <w:t>20</w:t>
      </w:r>
      <w:r w:rsidR="00332BF3">
        <w:t>: Deployment view</w:t>
      </w:r>
    </w:p>
    <w:p w:rsidR="00A041D5" w:rsidRDefault="00A041D5" w:rsidP="009B4799">
      <w:r>
        <w:tab/>
      </w:r>
      <w:r>
        <w:tab/>
      </w:r>
      <w:r>
        <w:tab/>
      </w:r>
      <w:r>
        <w:tab/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2112"/>
        <w:gridCol w:w="4916"/>
      </w:tblGrid>
      <w:tr w:rsidR="000D2B7B" w:rsidTr="008C33DD">
        <w:trPr>
          <w:trHeight w:val="527"/>
        </w:trPr>
        <w:tc>
          <w:tcPr>
            <w:tcW w:w="741" w:type="pct"/>
            <w:shd w:val="clear" w:color="auto" w:fill="92D050"/>
            <w:vAlign w:val="center"/>
            <w:hideMark/>
          </w:tcPr>
          <w:p w:rsidR="000D2B7B" w:rsidRPr="008C33DD" w:rsidRDefault="000D2B7B" w:rsidP="009B4799">
            <w:pPr>
              <w:rPr>
                <w:sz w:val="24"/>
              </w:rPr>
            </w:pPr>
            <w:r w:rsidRPr="008C33DD">
              <w:t>No.</w:t>
            </w:r>
          </w:p>
        </w:tc>
        <w:tc>
          <w:tcPr>
            <w:tcW w:w="1280" w:type="pct"/>
            <w:shd w:val="clear" w:color="auto" w:fill="92D050"/>
            <w:vAlign w:val="center"/>
            <w:hideMark/>
          </w:tcPr>
          <w:p w:rsidR="000D2B7B" w:rsidRPr="008C33DD" w:rsidRDefault="000D2B7B" w:rsidP="009B4799">
            <w:pPr>
              <w:rPr>
                <w:sz w:val="24"/>
              </w:rPr>
            </w:pPr>
            <w:r w:rsidRPr="008C33DD">
              <w:t>Name</w:t>
            </w:r>
          </w:p>
        </w:tc>
        <w:tc>
          <w:tcPr>
            <w:tcW w:w="2979" w:type="pct"/>
            <w:shd w:val="clear" w:color="auto" w:fill="92D050"/>
            <w:vAlign w:val="center"/>
            <w:hideMark/>
          </w:tcPr>
          <w:p w:rsidR="000D2B7B" w:rsidRPr="008C33DD" w:rsidRDefault="000D2B7B" w:rsidP="009B4799">
            <w:pPr>
              <w:rPr>
                <w:sz w:val="24"/>
              </w:rPr>
            </w:pPr>
            <w:r w:rsidRPr="008C33DD">
              <w:t>Description</w:t>
            </w:r>
          </w:p>
        </w:tc>
      </w:tr>
      <w:tr w:rsidR="000D2B7B" w:rsidTr="0000242E">
        <w:tc>
          <w:tcPr>
            <w:tcW w:w="741" w:type="pct"/>
            <w:vAlign w:val="center"/>
            <w:hideMark/>
          </w:tcPr>
          <w:p w:rsidR="000D2B7B" w:rsidRDefault="000D2B7B" w:rsidP="009B4799">
            <w:pPr>
              <w:rPr>
                <w:sz w:val="24"/>
              </w:rPr>
            </w:pPr>
            <w:r>
              <w:t>1</w:t>
            </w:r>
          </w:p>
        </w:tc>
        <w:tc>
          <w:tcPr>
            <w:tcW w:w="1280" w:type="pct"/>
            <w:vAlign w:val="center"/>
          </w:tcPr>
          <w:p w:rsidR="000D2B7B" w:rsidRDefault="0000242E" w:rsidP="009B4799">
            <w:pPr>
              <w:rPr>
                <w:sz w:val="24"/>
              </w:rPr>
            </w:pPr>
            <w:r>
              <w:rPr>
                <w:sz w:val="24"/>
              </w:rPr>
              <w:t>Android device</w:t>
            </w:r>
          </w:p>
        </w:tc>
        <w:tc>
          <w:tcPr>
            <w:tcW w:w="2979" w:type="pct"/>
            <w:vAlign w:val="center"/>
          </w:tcPr>
          <w:p w:rsidR="000D2B7B" w:rsidRDefault="0000242E" w:rsidP="009B4799">
            <w:pPr>
              <w:rPr>
                <w:sz w:val="24"/>
              </w:rPr>
            </w:pPr>
            <w:r>
              <w:rPr>
                <w:sz w:val="24"/>
              </w:rPr>
              <w:t>Android device with Android 5.0+</w:t>
            </w:r>
          </w:p>
        </w:tc>
      </w:tr>
      <w:tr w:rsidR="0000242E" w:rsidTr="008C33DD">
        <w:tc>
          <w:tcPr>
            <w:tcW w:w="741" w:type="pct"/>
            <w:vAlign w:val="center"/>
          </w:tcPr>
          <w:p w:rsidR="0000242E" w:rsidRDefault="0000242E" w:rsidP="0000242E">
            <w:pPr>
              <w:rPr>
                <w:sz w:val="24"/>
              </w:rPr>
            </w:pPr>
            <w:r>
              <w:t>3</w:t>
            </w:r>
          </w:p>
        </w:tc>
        <w:tc>
          <w:tcPr>
            <w:tcW w:w="1280" w:type="pct"/>
            <w:vAlign w:val="center"/>
          </w:tcPr>
          <w:p w:rsidR="0000242E" w:rsidRDefault="0000242E" w:rsidP="0000242E">
            <w:r>
              <w:t>BUSS application</w:t>
            </w:r>
          </w:p>
        </w:tc>
        <w:tc>
          <w:tcPr>
            <w:tcW w:w="2979" w:type="pct"/>
            <w:vAlign w:val="center"/>
          </w:tcPr>
          <w:p w:rsidR="0000242E" w:rsidRDefault="0000242E" w:rsidP="0000242E">
            <w:r>
              <w:t>The BUSS android application – BL</w:t>
            </w:r>
          </w:p>
        </w:tc>
      </w:tr>
      <w:tr w:rsidR="0000242E" w:rsidTr="0027410B">
        <w:tc>
          <w:tcPr>
            <w:tcW w:w="741" w:type="pct"/>
            <w:vAlign w:val="center"/>
            <w:hideMark/>
          </w:tcPr>
          <w:p w:rsidR="0000242E" w:rsidRDefault="0000242E" w:rsidP="0000242E">
            <w:pPr>
              <w:rPr>
                <w:sz w:val="24"/>
              </w:rPr>
            </w:pPr>
            <w:r>
              <w:t>3</w:t>
            </w:r>
          </w:p>
        </w:tc>
        <w:tc>
          <w:tcPr>
            <w:tcW w:w="1280" w:type="pct"/>
            <w:vAlign w:val="center"/>
          </w:tcPr>
          <w:p w:rsidR="0000242E" w:rsidRDefault="0000242E" w:rsidP="0000242E">
            <w:r>
              <w:t>SQLite DB</w:t>
            </w:r>
          </w:p>
        </w:tc>
        <w:tc>
          <w:tcPr>
            <w:tcW w:w="2979" w:type="pct"/>
            <w:vAlign w:val="center"/>
          </w:tcPr>
          <w:p w:rsidR="0000242E" w:rsidRDefault="0000242E" w:rsidP="0000242E">
            <w:r>
              <w:t>Local SQLite database on Android device</w:t>
            </w:r>
          </w:p>
        </w:tc>
      </w:tr>
      <w:tr w:rsidR="0000242E" w:rsidTr="0027410B">
        <w:tc>
          <w:tcPr>
            <w:tcW w:w="741" w:type="pct"/>
            <w:vAlign w:val="center"/>
            <w:hideMark/>
          </w:tcPr>
          <w:p w:rsidR="0000242E" w:rsidRDefault="0000242E" w:rsidP="0000242E">
            <w:pPr>
              <w:rPr>
                <w:sz w:val="24"/>
              </w:rPr>
            </w:pPr>
            <w:r>
              <w:t>5</w:t>
            </w:r>
          </w:p>
        </w:tc>
        <w:tc>
          <w:tcPr>
            <w:tcW w:w="1280" w:type="pct"/>
            <w:vAlign w:val="center"/>
          </w:tcPr>
          <w:p w:rsidR="0000242E" w:rsidRDefault="0000242E" w:rsidP="0000242E">
            <w:r>
              <w:t>BUSS Web Server</w:t>
            </w:r>
          </w:p>
        </w:tc>
        <w:tc>
          <w:tcPr>
            <w:tcW w:w="2979" w:type="pct"/>
            <w:vAlign w:val="center"/>
          </w:tcPr>
          <w:p w:rsidR="0000242E" w:rsidRDefault="0000242E" w:rsidP="0000242E">
            <w:r>
              <w:t>Server for BUSS</w:t>
            </w:r>
          </w:p>
        </w:tc>
      </w:tr>
      <w:tr w:rsidR="0000242E" w:rsidTr="0027410B">
        <w:tc>
          <w:tcPr>
            <w:tcW w:w="741" w:type="pct"/>
            <w:vAlign w:val="center"/>
          </w:tcPr>
          <w:p w:rsidR="0000242E" w:rsidRDefault="0000242E" w:rsidP="0000242E">
            <w:r>
              <w:t>6</w:t>
            </w:r>
          </w:p>
        </w:tc>
        <w:tc>
          <w:tcPr>
            <w:tcW w:w="1280" w:type="pct"/>
            <w:vAlign w:val="center"/>
          </w:tcPr>
          <w:p w:rsidR="0000242E" w:rsidRDefault="0000242E" w:rsidP="0000242E">
            <w:r>
              <w:t>BUSS Web Service</w:t>
            </w:r>
          </w:p>
        </w:tc>
        <w:tc>
          <w:tcPr>
            <w:tcW w:w="2979" w:type="pct"/>
            <w:vAlign w:val="center"/>
          </w:tcPr>
          <w:p w:rsidR="0000242E" w:rsidRDefault="0000242E" w:rsidP="0000242E">
            <w:r>
              <w:t>Web service for BUSS</w:t>
            </w:r>
          </w:p>
        </w:tc>
      </w:tr>
      <w:tr w:rsidR="0000242E" w:rsidTr="0027410B">
        <w:tc>
          <w:tcPr>
            <w:tcW w:w="741" w:type="pct"/>
            <w:vAlign w:val="center"/>
          </w:tcPr>
          <w:p w:rsidR="0000242E" w:rsidRDefault="0000242E" w:rsidP="0000242E">
            <w:r>
              <w:t>7</w:t>
            </w:r>
          </w:p>
        </w:tc>
        <w:tc>
          <w:tcPr>
            <w:tcW w:w="1280" w:type="pct"/>
            <w:vAlign w:val="center"/>
          </w:tcPr>
          <w:p w:rsidR="0000242E" w:rsidRDefault="0000242E" w:rsidP="0000242E">
            <w:pPr>
              <w:rPr>
                <w:sz w:val="24"/>
              </w:rPr>
            </w:pPr>
            <w:r>
              <w:t>MySQL sever</w:t>
            </w:r>
          </w:p>
        </w:tc>
        <w:tc>
          <w:tcPr>
            <w:tcW w:w="2979" w:type="pct"/>
            <w:vAlign w:val="center"/>
          </w:tcPr>
          <w:p w:rsidR="0000242E" w:rsidRDefault="0000242E" w:rsidP="0000242E">
            <w:pPr>
              <w:rPr>
                <w:sz w:val="24"/>
              </w:rPr>
            </w:pPr>
            <w:r>
              <w:t>MySQL server use to store system’s data. MySQL</w:t>
            </w:r>
            <w:r w:rsidRPr="007A1D97">
              <w:t>5.6.16 or higher</w:t>
            </w:r>
          </w:p>
        </w:tc>
      </w:tr>
      <w:tr w:rsidR="0000242E" w:rsidTr="0027410B">
        <w:tc>
          <w:tcPr>
            <w:tcW w:w="741" w:type="pct"/>
            <w:vAlign w:val="center"/>
          </w:tcPr>
          <w:p w:rsidR="0000242E" w:rsidRDefault="0000242E" w:rsidP="0000242E">
            <w:r>
              <w:t>8</w:t>
            </w:r>
          </w:p>
        </w:tc>
        <w:tc>
          <w:tcPr>
            <w:tcW w:w="1280" w:type="pct"/>
            <w:vAlign w:val="center"/>
          </w:tcPr>
          <w:p w:rsidR="0000242E" w:rsidRDefault="0000242E" w:rsidP="0000242E">
            <w:r>
              <w:t>MySQL DB</w:t>
            </w:r>
          </w:p>
        </w:tc>
        <w:tc>
          <w:tcPr>
            <w:tcW w:w="2979" w:type="pct"/>
            <w:vAlign w:val="center"/>
          </w:tcPr>
          <w:p w:rsidR="0000242E" w:rsidRDefault="0000242E" w:rsidP="0000242E">
            <w:r>
              <w:t>MySQL database which act as Server DB</w:t>
            </w:r>
          </w:p>
        </w:tc>
      </w:tr>
    </w:tbl>
    <w:p w:rsidR="000D2B7B" w:rsidRPr="00535798" w:rsidRDefault="000D2B7B" w:rsidP="009B4799"/>
    <w:p w:rsidR="00816047" w:rsidRPr="00535798" w:rsidRDefault="00816047" w:rsidP="009B4799">
      <w:pPr>
        <w:pStyle w:val="Heading1"/>
      </w:pPr>
      <w:bookmarkStart w:id="59" w:name="_Toc504442118"/>
      <w:bookmarkStart w:id="60" w:name="_Toc428138970"/>
      <w:r w:rsidRPr="00535798">
        <w:lastRenderedPageBreak/>
        <w:t>Quality</w:t>
      </w:r>
      <w:bookmarkEnd w:id="59"/>
      <w:bookmarkEnd w:id="60"/>
    </w:p>
    <w:bookmarkEnd w:id="2"/>
    <w:bookmarkEnd w:id="3"/>
    <w:bookmarkEnd w:id="4"/>
    <w:bookmarkEnd w:id="5"/>
    <w:bookmarkEnd w:id="6"/>
    <w:bookmarkEnd w:id="7"/>
    <w:p w:rsidR="00F063E7" w:rsidRDefault="00D866E2" w:rsidP="009B4799">
      <w:pPr>
        <w:pStyle w:val="ListParagraph"/>
        <w:rPr>
          <w:i/>
        </w:rPr>
      </w:pPr>
      <w:r>
        <w:t>Reference</w:t>
      </w:r>
      <w:r w:rsidRPr="00D866E2">
        <w:t xml:space="preserve"> to</w:t>
      </w:r>
      <w:r>
        <w:t xml:space="preserve">: </w:t>
      </w:r>
      <w:r w:rsidRPr="00D866E2">
        <w:rPr>
          <w:i/>
        </w:rPr>
        <w:t xml:space="preserve"> </w:t>
      </w:r>
      <w:r w:rsidRPr="00D866E2">
        <w:t>“</w:t>
      </w:r>
      <w:r w:rsidR="008C6007">
        <w:t>BUSS</w:t>
      </w:r>
      <w:r w:rsidRPr="00D866E2">
        <w:t>_Software</w:t>
      </w:r>
      <w:r w:rsidR="008C6007">
        <w:t>_R</w:t>
      </w:r>
      <w:r w:rsidRPr="00D866E2">
        <w:t>equirement</w:t>
      </w:r>
      <w:r w:rsidR="008C6007">
        <w:t>_Specification_v1.</w:t>
      </w:r>
      <w:r w:rsidR="00F063E7">
        <w:t>1</w:t>
      </w:r>
      <w:r w:rsidRPr="00D866E2">
        <w:t>_EN”</w:t>
      </w:r>
    </w:p>
    <w:p w:rsidR="00F063E7" w:rsidRPr="00F063E7" w:rsidRDefault="00F063E7" w:rsidP="009B4799"/>
    <w:p w:rsidR="00F063E7" w:rsidRPr="00F063E7" w:rsidRDefault="00F063E7" w:rsidP="009B4799"/>
    <w:p w:rsidR="00F063E7" w:rsidRPr="00F063E7" w:rsidRDefault="00F063E7" w:rsidP="009B4799"/>
    <w:p w:rsidR="00F063E7" w:rsidRPr="00F063E7" w:rsidRDefault="00F063E7" w:rsidP="009B4799"/>
    <w:p w:rsidR="00F063E7" w:rsidRPr="00F063E7" w:rsidRDefault="00F063E7" w:rsidP="009B4799"/>
    <w:p w:rsidR="00F063E7" w:rsidRPr="00F063E7" w:rsidRDefault="00F063E7" w:rsidP="009B4799"/>
    <w:p w:rsidR="00F063E7" w:rsidRPr="00F063E7" w:rsidRDefault="00F063E7" w:rsidP="009B4799"/>
    <w:p w:rsidR="00F063E7" w:rsidRPr="00F063E7" w:rsidRDefault="00F063E7" w:rsidP="009B4799"/>
    <w:p w:rsidR="00F063E7" w:rsidRPr="00F063E7" w:rsidRDefault="00F063E7" w:rsidP="009B4799"/>
    <w:p w:rsidR="00F063E7" w:rsidRDefault="00F063E7" w:rsidP="009B4799"/>
    <w:p w:rsidR="00F063E7" w:rsidRDefault="00F063E7" w:rsidP="009B4799"/>
    <w:p w:rsidR="004F56EF" w:rsidRPr="00F063E7" w:rsidRDefault="00F063E7" w:rsidP="009B4799">
      <w:r>
        <w:tab/>
      </w:r>
    </w:p>
    <w:sectPr w:rsidR="004F56EF" w:rsidRPr="00F063E7" w:rsidSect="003847C3">
      <w:headerReference w:type="default" r:id="rId26"/>
      <w:pgSz w:w="11907" w:h="16839" w:code="9"/>
      <w:pgMar w:top="1729" w:right="1797" w:bottom="1729" w:left="1151" w:header="720" w:footer="720" w:gutter="64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6E" w:rsidRDefault="00A2756E" w:rsidP="009B4799">
      <w:r>
        <w:separator/>
      </w:r>
    </w:p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/>
    <w:p w:rsidR="00A2756E" w:rsidRDefault="00A2756E"/>
    <w:p w:rsidR="00A2756E" w:rsidRDefault="00A2756E" w:rsidP="00AD7AB7"/>
    <w:p w:rsidR="00A2756E" w:rsidRDefault="00A2756E" w:rsidP="007670FA"/>
    <w:p w:rsidR="00A2756E" w:rsidRDefault="00A2756E" w:rsidP="007670FA"/>
    <w:p w:rsidR="00A2756E" w:rsidRDefault="00A2756E" w:rsidP="007670FA"/>
    <w:p w:rsidR="00A2756E" w:rsidRDefault="00A2756E"/>
  </w:endnote>
  <w:endnote w:type="continuationSeparator" w:id="0">
    <w:p w:rsidR="00A2756E" w:rsidRDefault="00A2756E" w:rsidP="009B4799">
      <w:r>
        <w:continuationSeparator/>
      </w:r>
    </w:p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/>
    <w:p w:rsidR="00A2756E" w:rsidRDefault="00A2756E"/>
    <w:p w:rsidR="00A2756E" w:rsidRDefault="00A2756E" w:rsidP="00AD7AB7"/>
    <w:p w:rsidR="00A2756E" w:rsidRDefault="00A2756E" w:rsidP="007670FA"/>
    <w:p w:rsidR="00A2756E" w:rsidRDefault="00A2756E" w:rsidP="007670FA"/>
    <w:p w:rsidR="00A2756E" w:rsidRDefault="00A2756E" w:rsidP="007670FA"/>
    <w:p w:rsidR="00A2756E" w:rsidRDefault="00A27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121" w:rsidRDefault="00E461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26AC4">
      <w:rPr>
        <w:noProof/>
        <w:color w:val="323E4F" w:themeColor="text2" w:themeShade="BF"/>
        <w:sz w:val="24"/>
        <w:szCs w:val="24"/>
      </w:rPr>
      <w:t>24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26AC4">
      <w:rPr>
        <w:noProof/>
        <w:color w:val="323E4F" w:themeColor="text2" w:themeShade="BF"/>
        <w:sz w:val="24"/>
        <w:szCs w:val="24"/>
      </w:rPr>
      <w:t>24</w:t>
    </w:r>
    <w:r>
      <w:rPr>
        <w:color w:val="323E4F" w:themeColor="text2" w:themeShade="BF"/>
        <w:sz w:val="24"/>
        <w:szCs w:val="24"/>
      </w:rPr>
      <w:fldChar w:fldCharType="end"/>
    </w:r>
  </w:p>
  <w:p w:rsidR="00E46121" w:rsidRPr="00473F3B" w:rsidRDefault="00E46121" w:rsidP="009B4799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121" w:rsidRDefault="00E461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A7F4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A7F42">
      <w:rPr>
        <w:noProof/>
        <w:color w:val="323E4F" w:themeColor="text2" w:themeShade="BF"/>
        <w:sz w:val="24"/>
        <w:szCs w:val="24"/>
      </w:rPr>
      <w:t>24</w:t>
    </w:r>
    <w:r>
      <w:rPr>
        <w:color w:val="323E4F" w:themeColor="text2" w:themeShade="BF"/>
        <w:sz w:val="24"/>
        <w:szCs w:val="24"/>
      </w:rPr>
      <w:fldChar w:fldCharType="end"/>
    </w:r>
  </w:p>
  <w:p w:rsidR="00E46121" w:rsidRDefault="00E46121" w:rsidP="009B4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6E" w:rsidRDefault="00A2756E" w:rsidP="009B4799">
      <w:r>
        <w:separator/>
      </w:r>
    </w:p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/>
    <w:p w:rsidR="00A2756E" w:rsidRDefault="00A2756E"/>
    <w:p w:rsidR="00A2756E" w:rsidRDefault="00A2756E" w:rsidP="00AD7AB7"/>
    <w:p w:rsidR="00A2756E" w:rsidRDefault="00A2756E" w:rsidP="007670FA"/>
    <w:p w:rsidR="00A2756E" w:rsidRDefault="00A2756E" w:rsidP="007670FA"/>
    <w:p w:rsidR="00A2756E" w:rsidRDefault="00A2756E" w:rsidP="007670FA"/>
    <w:p w:rsidR="00A2756E" w:rsidRDefault="00A2756E"/>
  </w:footnote>
  <w:footnote w:type="continuationSeparator" w:id="0">
    <w:p w:rsidR="00A2756E" w:rsidRDefault="00A2756E" w:rsidP="009B4799">
      <w:r>
        <w:continuationSeparator/>
      </w:r>
    </w:p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 w:rsidP="009B4799"/>
    <w:p w:rsidR="00A2756E" w:rsidRDefault="00A2756E"/>
    <w:p w:rsidR="00A2756E" w:rsidRDefault="00A2756E"/>
    <w:p w:rsidR="00A2756E" w:rsidRDefault="00A2756E" w:rsidP="00AD7AB7"/>
    <w:p w:rsidR="00A2756E" w:rsidRDefault="00A2756E" w:rsidP="007670FA"/>
    <w:p w:rsidR="00A2756E" w:rsidRDefault="00A2756E" w:rsidP="007670FA"/>
    <w:p w:rsidR="00A2756E" w:rsidRDefault="00A2756E" w:rsidP="007670FA"/>
    <w:p w:rsidR="00A2756E" w:rsidRDefault="00A275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121" w:rsidRPr="00DD7D0F" w:rsidRDefault="00E46121" w:rsidP="009B4799">
    <w:pPr>
      <w:pStyle w:val="Header"/>
    </w:pPr>
    <w:r w:rsidRPr="00DD7D0F">
      <w:t xml:space="preserve">BUSS_Architecture_Design_v1.1_EN                                                                  </w:t>
    </w:r>
    <w:r w:rsidRPr="00DD7D0F">
      <w:rPr>
        <w:rStyle w:val="PageNumber"/>
        <w:color w:val="A6A6A6" w:themeColor="background1" w:themeShade="A6"/>
        <w:sz w:val="18"/>
        <w:szCs w:val="20"/>
      </w:rPr>
      <w:t xml:space="preserve">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3865313"/>
      <w:placeholder>
        <w:docPart w:val="C3D51CA9182C474FAAEE5044884A70D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46121" w:rsidRDefault="00E46121" w:rsidP="009B4799">
        <w:pPr>
          <w:pStyle w:val="Header"/>
        </w:pPr>
        <w:r>
          <w:t>BUSS_Architecture_Design_v1.1</w:t>
        </w:r>
      </w:p>
    </w:sdtContent>
  </w:sdt>
  <w:p w:rsidR="00E46121" w:rsidRPr="00721B35" w:rsidRDefault="00E46121" w:rsidP="009B47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4BF9"/>
    <w:multiLevelType w:val="multilevel"/>
    <w:tmpl w:val="BC2C551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">
    <w:nsid w:val="06662016"/>
    <w:multiLevelType w:val="hybridMultilevel"/>
    <w:tmpl w:val="463869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4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0EDA6644"/>
    <w:multiLevelType w:val="hybridMultilevel"/>
    <w:tmpl w:val="A3EC36FC"/>
    <w:lvl w:ilvl="0" w:tplc="4DD44B50">
      <w:start w:val="9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>
    <w:nsid w:val="33A906D2"/>
    <w:multiLevelType w:val="hybridMultilevel"/>
    <w:tmpl w:val="A83A3F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C2700D"/>
    <w:multiLevelType w:val="hybridMultilevel"/>
    <w:tmpl w:val="E8A4830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54821E1"/>
    <w:multiLevelType w:val="multilevel"/>
    <w:tmpl w:val="36302A1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1.%3"/>
      <w:lvlJc w:val="left"/>
      <w:pPr>
        <w:tabs>
          <w:tab w:val="num" w:pos="117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D3A76BE"/>
    <w:multiLevelType w:val="multilevel"/>
    <w:tmpl w:val="317859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440"/>
      </w:pPr>
      <w:rPr>
        <w:rFonts w:hint="default"/>
      </w:rPr>
    </w:lvl>
  </w:abstractNum>
  <w:abstractNum w:abstractNumId="19">
    <w:nsid w:val="52431509"/>
    <w:multiLevelType w:val="hybridMultilevel"/>
    <w:tmpl w:val="A208BEE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53576CEA"/>
    <w:multiLevelType w:val="hybridMultilevel"/>
    <w:tmpl w:val="CD40B43E"/>
    <w:lvl w:ilvl="0" w:tplc="B1F0F83C">
      <w:start w:val="1"/>
      <w:numFmt w:val="bullet"/>
      <w:lvlText w:val="-"/>
      <w:lvlJc w:val="left"/>
      <w:pPr>
        <w:ind w:left="907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8E03822"/>
    <w:multiLevelType w:val="hybridMultilevel"/>
    <w:tmpl w:val="6A6C41DC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0A35B0B"/>
    <w:multiLevelType w:val="hybridMultilevel"/>
    <w:tmpl w:val="2244FC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num w:numId="1">
    <w:abstractNumId w:val="14"/>
  </w:num>
  <w:num w:numId="2">
    <w:abstractNumId w:val="30"/>
  </w:num>
  <w:num w:numId="3">
    <w:abstractNumId w:val="10"/>
  </w:num>
  <w:num w:numId="4">
    <w:abstractNumId w:val="5"/>
  </w:num>
  <w:num w:numId="5">
    <w:abstractNumId w:val="19"/>
  </w:num>
  <w:num w:numId="6">
    <w:abstractNumId w:val="20"/>
  </w:num>
  <w:num w:numId="7">
    <w:abstractNumId w:val="0"/>
  </w:num>
  <w:num w:numId="8">
    <w:abstractNumId w:val="23"/>
  </w:num>
  <w:num w:numId="9">
    <w:abstractNumId w:val="18"/>
  </w:num>
  <w:num w:numId="10">
    <w:abstractNumId w:val="29"/>
  </w:num>
  <w:num w:numId="11">
    <w:abstractNumId w:val="1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05"/>
    <w:rsid w:val="0000242E"/>
    <w:rsid w:val="00006237"/>
    <w:rsid w:val="000063B9"/>
    <w:rsid w:val="00006E7B"/>
    <w:rsid w:val="00007226"/>
    <w:rsid w:val="00012858"/>
    <w:rsid w:val="00020778"/>
    <w:rsid w:val="00025EDF"/>
    <w:rsid w:val="00026E08"/>
    <w:rsid w:val="0003263A"/>
    <w:rsid w:val="000335F5"/>
    <w:rsid w:val="000368FD"/>
    <w:rsid w:val="00040E86"/>
    <w:rsid w:val="0004270C"/>
    <w:rsid w:val="0004539C"/>
    <w:rsid w:val="000459A0"/>
    <w:rsid w:val="0004639F"/>
    <w:rsid w:val="000463F7"/>
    <w:rsid w:val="00047B17"/>
    <w:rsid w:val="00052D4D"/>
    <w:rsid w:val="000538D5"/>
    <w:rsid w:val="00053C24"/>
    <w:rsid w:val="00055D48"/>
    <w:rsid w:val="000574EC"/>
    <w:rsid w:val="00066FCC"/>
    <w:rsid w:val="00074328"/>
    <w:rsid w:val="000763B0"/>
    <w:rsid w:val="000773DE"/>
    <w:rsid w:val="0007744B"/>
    <w:rsid w:val="000775C1"/>
    <w:rsid w:val="00080458"/>
    <w:rsid w:val="00081F0C"/>
    <w:rsid w:val="0008427E"/>
    <w:rsid w:val="000855F3"/>
    <w:rsid w:val="0008596A"/>
    <w:rsid w:val="000907BA"/>
    <w:rsid w:val="00092ACA"/>
    <w:rsid w:val="000954C3"/>
    <w:rsid w:val="00097247"/>
    <w:rsid w:val="000A0D8A"/>
    <w:rsid w:val="000A2E2D"/>
    <w:rsid w:val="000A2F1D"/>
    <w:rsid w:val="000A53DB"/>
    <w:rsid w:val="000A61E1"/>
    <w:rsid w:val="000A7B78"/>
    <w:rsid w:val="000B002E"/>
    <w:rsid w:val="000B0B51"/>
    <w:rsid w:val="000B1139"/>
    <w:rsid w:val="000B749E"/>
    <w:rsid w:val="000C0C8F"/>
    <w:rsid w:val="000C6BD0"/>
    <w:rsid w:val="000D28FF"/>
    <w:rsid w:val="000D2B7B"/>
    <w:rsid w:val="000D2D31"/>
    <w:rsid w:val="000D3025"/>
    <w:rsid w:val="000D3F12"/>
    <w:rsid w:val="000D5765"/>
    <w:rsid w:val="000D6309"/>
    <w:rsid w:val="000E1061"/>
    <w:rsid w:val="000E2582"/>
    <w:rsid w:val="00100A62"/>
    <w:rsid w:val="00100DD6"/>
    <w:rsid w:val="001020E7"/>
    <w:rsid w:val="0010218A"/>
    <w:rsid w:val="00104963"/>
    <w:rsid w:val="00107924"/>
    <w:rsid w:val="00110A35"/>
    <w:rsid w:val="00114D17"/>
    <w:rsid w:val="00117223"/>
    <w:rsid w:val="00121B11"/>
    <w:rsid w:val="001223D0"/>
    <w:rsid w:val="00123369"/>
    <w:rsid w:val="001240C6"/>
    <w:rsid w:val="001276F8"/>
    <w:rsid w:val="00130386"/>
    <w:rsid w:val="00136C7B"/>
    <w:rsid w:val="00141C23"/>
    <w:rsid w:val="001454ED"/>
    <w:rsid w:val="00150748"/>
    <w:rsid w:val="00150FB9"/>
    <w:rsid w:val="00156C73"/>
    <w:rsid w:val="0015737B"/>
    <w:rsid w:val="0016297C"/>
    <w:rsid w:val="001644E6"/>
    <w:rsid w:val="00164B12"/>
    <w:rsid w:val="00164CB7"/>
    <w:rsid w:val="00166533"/>
    <w:rsid w:val="00173A24"/>
    <w:rsid w:val="00173CDF"/>
    <w:rsid w:val="00175875"/>
    <w:rsid w:val="0018501A"/>
    <w:rsid w:val="00185347"/>
    <w:rsid w:val="00186936"/>
    <w:rsid w:val="00187315"/>
    <w:rsid w:val="00194E0B"/>
    <w:rsid w:val="001A38E2"/>
    <w:rsid w:val="001A6E60"/>
    <w:rsid w:val="001A73E9"/>
    <w:rsid w:val="001A7555"/>
    <w:rsid w:val="001B12E6"/>
    <w:rsid w:val="001B3D20"/>
    <w:rsid w:val="001B65EF"/>
    <w:rsid w:val="001C5916"/>
    <w:rsid w:val="001D723B"/>
    <w:rsid w:val="001D7574"/>
    <w:rsid w:val="001E0362"/>
    <w:rsid w:val="001E04EC"/>
    <w:rsid w:val="001E0B25"/>
    <w:rsid w:val="001E2E6F"/>
    <w:rsid w:val="001F0C89"/>
    <w:rsid w:val="001F24E4"/>
    <w:rsid w:val="001F62EC"/>
    <w:rsid w:val="00203EAF"/>
    <w:rsid w:val="00211806"/>
    <w:rsid w:val="002139BF"/>
    <w:rsid w:val="00221A87"/>
    <w:rsid w:val="0022697F"/>
    <w:rsid w:val="00226B12"/>
    <w:rsid w:val="00226DF1"/>
    <w:rsid w:val="00233F05"/>
    <w:rsid w:val="0023457B"/>
    <w:rsid w:val="00252FBA"/>
    <w:rsid w:val="00256DD8"/>
    <w:rsid w:val="00264987"/>
    <w:rsid w:val="00266F43"/>
    <w:rsid w:val="00272175"/>
    <w:rsid w:val="00273C1F"/>
    <w:rsid w:val="0027410B"/>
    <w:rsid w:val="0027572C"/>
    <w:rsid w:val="00275914"/>
    <w:rsid w:val="00276717"/>
    <w:rsid w:val="00277491"/>
    <w:rsid w:val="002925BA"/>
    <w:rsid w:val="002936DB"/>
    <w:rsid w:val="00294E6F"/>
    <w:rsid w:val="00296D83"/>
    <w:rsid w:val="002A0945"/>
    <w:rsid w:val="002A3D4B"/>
    <w:rsid w:val="002A5656"/>
    <w:rsid w:val="002A5C5D"/>
    <w:rsid w:val="002A601D"/>
    <w:rsid w:val="002B2960"/>
    <w:rsid w:val="002B7CBB"/>
    <w:rsid w:val="002C293E"/>
    <w:rsid w:val="002C334E"/>
    <w:rsid w:val="002C4B3A"/>
    <w:rsid w:val="002D24DA"/>
    <w:rsid w:val="002D4306"/>
    <w:rsid w:val="002D60B0"/>
    <w:rsid w:val="002D7AA0"/>
    <w:rsid w:val="002D7EDB"/>
    <w:rsid w:val="002E34CA"/>
    <w:rsid w:val="002E3702"/>
    <w:rsid w:val="002E5434"/>
    <w:rsid w:val="002F1039"/>
    <w:rsid w:val="003050F3"/>
    <w:rsid w:val="003100B3"/>
    <w:rsid w:val="00311C66"/>
    <w:rsid w:val="0031497A"/>
    <w:rsid w:val="00315866"/>
    <w:rsid w:val="00315EAF"/>
    <w:rsid w:val="003278BB"/>
    <w:rsid w:val="003278CC"/>
    <w:rsid w:val="003303F6"/>
    <w:rsid w:val="00332B2E"/>
    <w:rsid w:val="00332BF3"/>
    <w:rsid w:val="0033713A"/>
    <w:rsid w:val="0035438A"/>
    <w:rsid w:val="00355162"/>
    <w:rsid w:val="00355E3F"/>
    <w:rsid w:val="003570FA"/>
    <w:rsid w:val="003607F7"/>
    <w:rsid w:val="0036166F"/>
    <w:rsid w:val="003639DC"/>
    <w:rsid w:val="00364469"/>
    <w:rsid w:val="0037797C"/>
    <w:rsid w:val="00380AE5"/>
    <w:rsid w:val="00381A4E"/>
    <w:rsid w:val="00384137"/>
    <w:rsid w:val="003847C3"/>
    <w:rsid w:val="003871B0"/>
    <w:rsid w:val="00390750"/>
    <w:rsid w:val="00391770"/>
    <w:rsid w:val="00393AED"/>
    <w:rsid w:val="00396A43"/>
    <w:rsid w:val="003979AA"/>
    <w:rsid w:val="003A0AB7"/>
    <w:rsid w:val="003A2C42"/>
    <w:rsid w:val="003A45A2"/>
    <w:rsid w:val="003A47F1"/>
    <w:rsid w:val="003A7C18"/>
    <w:rsid w:val="003B0127"/>
    <w:rsid w:val="003B11FD"/>
    <w:rsid w:val="003B1BBE"/>
    <w:rsid w:val="003B21DE"/>
    <w:rsid w:val="003B62FA"/>
    <w:rsid w:val="003B7EF0"/>
    <w:rsid w:val="003C38B1"/>
    <w:rsid w:val="003C4E9E"/>
    <w:rsid w:val="003D0780"/>
    <w:rsid w:val="003D0E3A"/>
    <w:rsid w:val="003F1017"/>
    <w:rsid w:val="003F1619"/>
    <w:rsid w:val="003F20D4"/>
    <w:rsid w:val="003F306F"/>
    <w:rsid w:val="003F34D0"/>
    <w:rsid w:val="003F70C6"/>
    <w:rsid w:val="003F7CBD"/>
    <w:rsid w:val="00401CF2"/>
    <w:rsid w:val="004038FD"/>
    <w:rsid w:val="00406C9B"/>
    <w:rsid w:val="00414807"/>
    <w:rsid w:val="00414B97"/>
    <w:rsid w:val="00417EA6"/>
    <w:rsid w:val="00420479"/>
    <w:rsid w:val="00421840"/>
    <w:rsid w:val="00425F4A"/>
    <w:rsid w:val="00427063"/>
    <w:rsid w:val="00432AB4"/>
    <w:rsid w:val="004340C3"/>
    <w:rsid w:val="00434415"/>
    <w:rsid w:val="00434AD6"/>
    <w:rsid w:val="004355CB"/>
    <w:rsid w:val="00435AD2"/>
    <w:rsid w:val="00442A6D"/>
    <w:rsid w:val="00446937"/>
    <w:rsid w:val="00447AAE"/>
    <w:rsid w:val="004527C8"/>
    <w:rsid w:val="0045426A"/>
    <w:rsid w:val="00464A3A"/>
    <w:rsid w:val="00467B3B"/>
    <w:rsid w:val="00467D4D"/>
    <w:rsid w:val="00470961"/>
    <w:rsid w:val="00470B27"/>
    <w:rsid w:val="00473C48"/>
    <w:rsid w:val="00473F3B"/>
    <w:rsid w:val="00475659"/>
    <w:rsid w:val="004769F9"/>
    <w:rsid w:val="00482B12"/>
    <w:rsid w:val="00486A51"/>
    <w:rsid w:val="00490EFB"/>
    <w:rsid w:val="00492AE5"/>
    <w:rsid w:val="004938CE"/>
    <w:rsid w:val="004946AE"/>
    <w:rsid w:val="00497B89"/>
    <w:rsid w:val="004A1011"/>
    <w:rsid w:val="004A2B4E"/>
    <w:rsid w:val="004A42F5"/>
    <w:rsid w:val="004A7E9E"/>
    <w:rsid w:val="004A7F42"/>
    <w:rsid w:val="004B0D32"/>
    <w:rsid w:val="004B691C"/>
    <w:rsid w:val="004C0CC1"/>
    <w:rsid w:val="004C412F"/>
    <w:rsid w:val="004C576B"/>
    <w:rsid w:val="004C5848"/>
    <w:rsid w:val="004E3CA8"/>
    <w:rsid w:val="004E6847"/>
    <w:rsid w:val="004F2192"/>
    <w:rsid w:val="004F56EF"/>
    <w:rsid w:val="004F78B5"/>
    <w:rsid w:val="005050A0"/>
    <w:rsid w:val="00507145"/>
    <w:rsid w:val="005109CF"/>
    <w:rsid w:val="00513754"/>
    <w:rsid w:val="0051443B"/>
    <w:rsid w:val="005203F5"/>
    <w:rsid w:val="00521C50"/>
    <w:rsid w:val="005226E7"/>
    <w:rsid w:val="00531E29"/>
    <w:rsid w:val="00534A6F"/>
    <w:rsid w:val="00535798"/>
    <w:rsid w:val="00536A6D"/>
    <w:rsid w:val="00537751"/>
    <w:rsid w:val="00541540"/>
    <w:rsid w:val="0054158A"/>
    <w:rsid w:val="00541C81"/>
    <w:rsid w:val="005433D0"/>
    <w:rsid w:val="0054349C"/>
    <w:rsid w:val="00543857"/>
    <w:rsid w:val="00546993"/>
    <w:rsid w:val="005476F0"/>
    <w:rsid w:val="0055074E"/>
    <w:rsid w:val="00551E47"/>
    <w:rsid w:val="00552071"/>
    <w:rsid w:val="00553AA1"/>
    <w:rsid w:val="00555698"/>
    <w:rsid w:val="00560942"/>
    <w:rsid w:val="005641D5"/>
    <w:rsid w:val="00564AA2"/>
    <w:rsid w:val="00566A8A"/>
    <w:rsid w:val="005708F3"/>
    <w:rsid w:val="005718E0"/>
    <w:rsid w:val="00571D64"/>
    <w:rsid w:val="00573287"/>
    <w:rsid w:val="005738BE"/>
    <w:rsid w:val="00574118"/>
    <w:rsid w:val="00575A67"/>
    <w:rsid w:val="0058134A"/>
    <w:rsid w:val="005821C7"/>
    <w:rsid w:val="00582789"/>
    <w:rsid w:val="00592679"/>
    <w:rsid w:val="005953C4"/>
    <w:rsid w:val="005970D7"/>
    <w:rsid w:val="005A17D9"/>
    <w:rsid w:val="005A3C6E"/>
    <w:rsid w:val="005A4A23"/>
    <w:rsid w:val="005B08A3"/>
    <w:rsid w:val="005B1541"/>
    <w:rsid w:val="005B3856"/>
    <w:rsid w:val="005C655B"/>
    <w:rsid w:val="005D01B8"/>
    <w:rsid w:val="005D01F3"/>
    <w:rsid w:val="005D2527"/>
    <w:rsid w:val="005D328F"/>
    <w:rsid w:val="005D4E73"/>
    <w:rsid w:val="005D6C9E"/>
    <w:rsid w:val="005D6D18"/>
    <w:rsid w:val="005D729A"/>
    <w:rsid w:val="005E225D"/>
    <w:rsid w:val="005E4561"/>
    <w:rsid w:val="005E4DA4"/>
    <w:rsid w:val="005F15CD"/>
    <w:rsid w:val="005F1A33"/>
    <w:rsid w:val="005F31FE"/>
    <w:rsid w:val="005F5397"/>
    <w:rsid w:val="00600CE6"/>
    <w:rsid w:val="00601CAB"/>
    <w:rsid w:val="00601EB9"/>
    <w:rsid w:val="0060337B"/>
    <w:rsid w:val="00603D9F"/>
    <w:rsid w:val="006046C2"/>
    <w:rsid w:val="006069EE"/>
    <w:rsid w:val="00610FE0"/>
    <w:rsid w:val="00613C40"/>
    <w:rsid w:val="00617769"/>
    <w:rsid w:val="00617C22"/>
    <w:rsid w:val="00630EE2"/>
    <w:rsid w:val="006321F8"/>
    <w:rsid w:val="00634BC4"/>
    <w:rsid w:val="006359E2"/>
    <w:rsid w:val="00637B15"/>
    <w:rsid w:val="00651C23"/>
    <w:rsid w:val="006521E4"/>
    <w:rsid w:val="006551A3"/>
    <w:rsid w:val="00660E1B"/>
    <w:rsid w:val="006731E4"/>
    <w:rsid w:val="00674168"/>
    <w:rsid w:val="0067565B"/>
    <w:rsid w:val="006776F2"/>
    <w:rsid w:val="00681CD9"/>
    <w:rsid w:val="006828F3"/>
    <w:rsid w:val="00682F5D"/>
    <w:rsid w:val="00685ED4"/>
    <w:rsid w:val="006863BD"/>
    <w:rsid w:val="00690806"/>
    <w:rsid w:val="006947E1"/>
    <w:rsid w:val="006A12E3"/>
    <w:rsid w:val="006A3A54"/>
    <w:rsid w:val="006A6323"/>
    <w:rsid w:val="006B4808"/>
    <w:rsid w:val="006B4A29"/>
    <w:rsid w:val="006C3A5C"/>
    <w:rsid w:val="006C5529"/>
    <w:rsid w:val="006D325E"/>
    <w:rsid w:val="006D6455"/>
    <w:rsid w:val="006E026B"/>
    <w:rsid w:val="006E0B5E"/>
    <w:rsid w:val="006E12E4"/>
    <w:rsid w:val="006E261A"/>
    <w:rsid w:val="006E2CA3"/>
    <w:rsid w:val="006E4114"/>
    <w:rsid w:val="006E46DC"/>
    <w:rsid w:val="006E5550"/>
    <w:rsid w:val="006F35CF"/>
    <w:rsid w:val="006F4ED0"/>
    <w:rsid w:val="006F6C4D"/>
    <w:rsid w:val="00706552"/>
    <w:rsid w:val="007114D9"/>
    <w:rsid w:val="007123E6"/>
    <w:rsid w:val="007147BB"/>
    <w:rsid w:val="007148E5"/>
    <w:rsid w:val="007177BD"/>
    <w:rsid w:val="00721B35"/>
    <w:rsid w:val="00726F9D"/>
    <w:rsid w:val="00727599"/>
    <w:rsid w:val="00727E7F"/>
    <w:rsid w:val="00727F0E"/>
    <w:rsid w:val="00731A81"/>
    <w:rsid w:val="00731B32"/>
    <w:rsid w:val="0073592E"/>
    <w:rsid w:val="007411C9"/>
    <w:rsid w:val="007428C7"/>
    <w:rsid w:val="00742AC9"/>
    <w:rsid w:val="00743FA0"/>
    <w:rsid w:val="007515E4"/>
    <w:rsid w:val="00752C11"/>
    <w:rsid w:val="00753BBB"/>
    <w:rsid w:val="007547A1"/>
    <w:rsid w:val="0075710E"/>
    <w:rsid w:val="00760A6C"/>
    <w:rsid w:val="007655ED"/>
    <w:rsid w:val="0076563F"/>
    <w:rsid w:val="007670FA"/>
    <w:rsid w:val="007677F1"/>
    <w:rsid w:val="00767E0E"/>
    <w:rsid w:val="007727C4"/>
    <w:rsid w:val="007752E1"/>
    <w:rsid w:val="0078137F"/>
    <w:rsid w:val="0078227C"/>
    <w:rsid w:val="00783C50"/>
    <w:rsid w:val="007846C2"/>
    <w:rsid w:val="00784B0D"/>
    <w:rsid w:val="00787D28"/>
    <w:rsid w:val="007908A6"/>
    <w:rsid w:val="00794F78"/>
    <w:rsid w:val="0079546A"/>
    <w:rsid w:val="00797B26"/>
    <w:rsid w:val="007A64CC"/>
    <w:rsid w:val="007B1987"/>
    <w:rsid w:val="007B34DA"/>
    <w:rsid w:val="007C32DC"/>
    <w:rsid w:val="007C42D4"/>
    <w:rsid w:val="007C4410"/>
    <w:rsid w:val="007C633D"/>
    <w:rsid w:val="007C77DC"/>
    <w:rsid w:val="007D1744"/>
    <w:rsid w:val="007D3217"/>
    <w:rsid w:val="007D55C9"/>
    <w:rsid w:val="007D640F"/>
    <w:rsid w:val="007E06E7"/>
    <w:rsid w:val="007E6223"/>
    <w:rsid w:val="007E6987"/>
    <w:rsid w:val="007E7298"/>
    <w:rsid w:val="007E7315"/>
    <w:rsid w:val="007F1136"/>
    <w:rsid w:val="007F2150"/>
    <w:rsid w:val="007F6311"/>
    <w:rsid w:val="00801CE7"/>
    <w:rsid w:val="0080766B"/>
    <w:rsid w:val="00811A04"/>
    <w:rsid w:val="008139BB"/>
    <w:rsid w:val="00816047"/>
    <w:rsid w:val="00817E4C"/>
    <w:rsid w:val="00820D7B"/>
    <w:rsid w:val="00821CB6"/>
    <w:rsid w:val="00823BF9"/>
    <w:rsid w:val="00823C81"/>
    <w:rsid w:val="00824C4F"/>
    <w:rsid w:val="00825564"/>
    <w:rsid w:val="0083288E"/>
    <w:rsid w:val="00833233"/>
    <w:rsid w:val="008335B1"/>
    <w:rsid w:val="00834CE3"/>
    <w:rsid w:val="00834F94"/>
    <w:rsid w:val="008370EF"/>
    <w:rsid w:val="0083753E"/>
    <w:rsid w:val="00840083"/>
    <w:rsid w:val="00842547"/>
    <w:rsid w:val="008477D2"/>
    <w:rsid w:val="00860D15"/>
    <w:rsid w:val="0086460C"/>
    <w:rsid w:val="0086535F"/>
    <w:rsid w:val="0086638A"/>
    <w:rsid w:val="00872F6C"/>
    <w:rsid w:val="008815CA"/>
    <w:rsid w:val="00882282"/>
    <w:rsid w:val="0088525B"/>
    <w:rsid w:val="0088633B"/>
    <w:rsid w:val="00886CBA"/>
    <w:rsid w:val="0089248F"/>
    <w:rsid w:val="008929F7"/>
    <w:rsid w:val="00895923"/>
    <w:rsid w:val="00895E61"/>
    <w:rsid w:val="0089771F"/>
    <w:rsid w:val="008A1053"/>
    <w:rsid w:val="008A5CEA"/>
    <w:rsid w:val="008B07C8"/>
    <w:rsid w:val="008B39B8"/>
    <w:rsid w:val="008B427D"/>
    <w:rsid w:val="008B7D15"/>
    <w:rsid w:val="008C33DD"/>
    <w:rsid w:val="008C6007"/>
    <w:rsid w:val="008D0B8D"/>
    <w:rsid w:val="008D13FA"/>
    <w:rsid w:val="008D2952"/>
    <w:rsid w:val="008D30DA"/>
    <w:rsid w:val="008D464A"/>
    <w:rsid w:val="008E09F2"/>
    <w:rsid w:val="008E56F0"/>
    <w:rsid w:val="008E7184"/>
    <w:rsid w:val="008F3F71"/>
    <w:rsid w:val="008F5DDA"/>
    <w:rsid w:val="009032E4"/>
    <w:rsid w:val="00903F27"/>
    <w:rsid w:val="00904124"/>
    <w:rsid w:val="009048EF"/>
    <w:rsid w:val="00911B78"/>
    <w:rsid w:val="00914B9B"/>
    <w:rsid w:val="00930A6C"/>
    <w:rsid w:val="009337BD"/>
    <w:rsid w:val="00934664"/>
    <w:rsid w:val="0093552E"/>
    <w:rsid w:val="00951720"/>
    <w:rsid w:val="00952160"/>
    <w:rsid w:val="009539F4"/>
    <w:rsid w:val="00956579"/>
    <w:rsid w:val="009575CD"/>
    <w:rsid w:val="00957B51"/>
    <w:rsid w:val="0096243A"/>
    <w:rsid w:val="009643F2"/>
    <w:rsid w:val="00970A49"/>
    <w:rsid w:val="00973C48"/>
    <w:rsid w:val="0097453E"/>
    <w:rsid w:val="00980653"/>
    <w:rsid w:val="00980E13"/>
    <w:rsid w:val="0098276B"/>
    <w:rsid w:val="009829B2"/>
    <w:rsid w:val="00984509"/>
    <w:rsid w:val="0098667D"/>
    <w:rsid w:val="00986EEF"/>
    <w:rsid w:val="009935C5"/>
    <w:rsid w:val="009940A4"/>
    <w:rsid w:val="0099483F"/>
    <w:rsid w:val="009A0D8C"/>
    <w:rsid w:val="009B1EFA"/>
    <w:rsid w:val="009B4691"/>
    <w:rsid w:val="009B4799"/>
    <w:rsid w:val="009B7A2C"/>
    <w:rsid w:val="009B7D6C"/>
    <w:rsid w:val="009C2A00"/>
    <w:rsid w:val="009C7E26"/>
    <w:rsid w:val="009D1794"/>
    <w:rsid w:val="009D2579"/>
    <w:rsid w:val="009D3802"/>
    <w:rsid w:val="009D3897"/>
    <w:rsid w:val="009E0249"/>
    <w:rsid w:val="009E08B8"/>
    <w:rsid w:val="009E1BCA"/>
    <w:rsid w:val="009E6CF6"/>
    <w:rsid w:val="009E7235"/>
    <w:rsid w:val="009E74A2"/>
    <w:rsid w:val="009E78C9"/>
    <w:rsid w:val="009F132F"/>
    <w:rsid w:val="009F2E0B"/>
    <w:rsid w:val="009F30EA"/>
    <w:rsid w:val="009F3853"/>
    <w:rsid w:val="009F4B34"/>
    <w:rsid w:val="009F6163"/>
    <w:rsid w:val="009F7730"/>
    <w:rsid w:val="00A03C09"/>
    <w:rsid w:val="00A041D5"/>
    <w:rsid w:val="00A110D2"/>
    <w:rsid w:val="00A127EA"/>
    <w:rsid w:val="00A131B0"/>
    <w:rsid w:val="00A13ED8"/>
    <w:rsid w:val="00A164DE"/>
    <w:rsid w:val="00A20325"/>
    <w:rsid w:val="00A20C8B"/>
    <w:rsid w:val="00A23708"/>
    <w:rsid w:val="00A2403C"/>
    <w:rsid w:val="00A25A9F"/>
    <w:rsid w:val="00A25C10"/>
    <w:rsid w:val="00A2756E"/>
    <w:rsid w:val="00A30FB5"/>
    <w:rsid w:val="00A325C0"/>
    <w:rsid w:val="00A35174"/>
    <w:rsid w:val="00A3676E"/>
    <w:rsid w:val="00A37642"/>
    <w:rsid w:val="00A377DC"/>
    <w:rsid w:val="00A40A60"/>
    <w:rsid w:val="00A43383"/>
    <w:rsid w:val="00A4491A"/>
    <w:rsid w:val="00A4513F"/>
    <w:rsid w:val="00A463F5"/>
    <w:rsid w:val="00A52BC6"/>
    <w:rsid w:val="00A53563"/>
    <w:rsid w:val="00A57E00"/>
    <w:rsid w:val="00A6103A"/>
    <w:rsid w:val="00A66E1C"/>
    <w:rsid w:val="00A71B06"/>
    <w:rsid w:val="00A7709B"/>
    <w:rsid w:val="00A805F5"/>
    <w:rsid w:val="00A865C2"/>
    <w:rsid w:val="00A947F3"/>
    <w:rsid w:val="00A956C0"/>
    <w:rsid w:val="00AA392C"/>
    <w:rsid w:val="00AA3C61"/>
    <w:rsid w:val="00AA48EB"/>
    <w:rsid w:val="00AA62DC"/>
    <w:rsid w:val="00AB2B0D"/>
    <w:rsid w:val="00AB45BD"/>
    <w:rsid w:val="00AB46DB"/>
    <w:rsid w:val="00AC2BDB"/>
    <w:rsid w:val="00AD7454"/>
    <w:rsid w:val="00AD7AB7"/>
    <w:rsid w:val="00AE4A5E"/>
    <w:rsid w:val="00AE691B"/>
    <w:rsid w:val="00AF52CF"/>
    <w:rsid w:val="00B00326"/>
    <w:rsid w:val="00B0083B"/>
    <w:rsid w:val="00B01284"/>
    <w:rsid w:val="00B01BF4"/>
    <w:rsid w:val="00B02E51"/>
    <w:rsid w:val="00B10FC2"/>
    <w:rsid w:val="00B134A5"/>
    <w:rsid w:val="00B20E2D"/>
    <w:rsid w:val="00B213FC"/>
    <w:rsid w:val="00B26AC4"/>
    <w:rsid w:val="00B30377"/>
    <w:rsid w:val="00B32568"/>
    <w:rsid w:val="00B36FB1"/>
    <w:rsid w:val="00B371B4"/>
    <w:rsid w:val="00B40BC7"/>
    <w:rsid w:val="00B42085"/>
    <w:rsid w:val="00B46B45"/>
    <w:rsid w:val="00B46D8D"/>
    <w:rsid w:val="00B51293"/>
    <w:rsid w:val="00B52DDD"/>
    <w:rsid w:val="00B5444F"/>
    <w:rsid w:val="00B55487"/>
    <w:rsid w:val="00B633E5"/>
    <w:rsid w:val="00B66550"/>
    <w:rsid w:val="00B67669"/>
    <w:rsid w:val="00B67B0E"/>
    <w:rsid w:val="00B73DB8"/>
    <w:rsid w:val="00B80259"/>
    <w:rsid w:val="00B81E97"/>
    <w:rsid w:val="00B82EC9"/>
    <w:rsid w:val="00B858F0"/>
    <w:rsid w:val="00B8644E"/>
    <w:rsid w:val="00B903DD"/>
    <w:rsid w:val="00B9150F"/>
    <w:rsid w:val="00B91F94"/>
    <w:rsid w:val="00B939CC"/>
    <w:rsid w:val="00BA2326"/>
    <w:rsid w:val="00BA3DE0"/>
    <w:rsid w:val="00BA7BB6"/>
    <w:rsid w:val="00BB0F0A"/>
    <w:rsid w:val="00BB4D30"/>
    <w:rsid w:val="00BB4E6E"/>
    <w:rsid w:val="00BB5016"/>
    <w:rsid w:val="00BB579C"/>
    <w:rsid w:val="00BB7002"/>
    <w:rsid w:val="00BC0560"/>
    <w:rsid w:val="00BC3082"/>
    <w:rsid w:val="00BC35D5"/>
    <w:rsid w:val="00BC5170"/>
    <w:rsid w:val="00BC568B"/>
    <w:rsid w:val="00BC70DE"/>
    <w:rsid w:val="00BD1E9B"/>
    <w:rsid w:val="00BD3611"/>
    <w:rsid w:val="00BD42BC"/>
    <w:rsid w:val="00BF00C8"/>
    <w:rsid w:val="00BF0388"/>
    <w:rsid w:val="00BF05D1"/>
    <w:rsid w:val="00BF3FDF"/>
    <w:rsid w:val="00BF41A7"/>
    <w:rsid w:val="00C00658"/>
    <w:rsid w:val="00C04AC0"/>
    <w:rsid w:val="00C1029A"/>
    <w:rsid w:val="00C10E69"/>
    <w:rsid w:val="00C11587"/>
    <w:rsid w:val="00C13648"/>
    <w:rsid w:val="00C16003"/>
    <w:rsid w:val="00C17120"/>
    <w:rsid w:val="00C228D3"/>
    <w:rsid w:val="00C2430A"/>
    <w:rsid w:val="00C26670"/>
    <w:rsid w:val="00C32390"/>
    <w:rsid w:val="00C42F3D"/>
    <w:rsid w:val="00C44C01"/>
    <w:rsid w:val="00C51577"/>
    <w:rsid w:val="00C53D68"/>
    <w:rsid w:val="00C61614"/>
    <w:rsid w:val="00C64437"/>
    <w:rsid w:val="00C707D7"/>
    <w:rsid w:val="00C72DE8"/>
    <w:rsid w:val="00C82BBC"/>
    <w:rsid w:val="00C837C7"/>
    <w:rsid w:val="00C84B13"/>
    <w:rsid w:val="00C920A9"/>
    <w:rsid w:val="00C960BA"/>
    <w:rsid w:val="00C96396"/>
    <w:rsid w:val="00C9665D"/>
    <w:rsid w:val="00CA14A4"/>
    <w:rsid w:val="00CA3011"/>
    <w:rsid w:val="00CA3757"/>
    <w:rsid w:val="00CA7966"/>
    <w:rsid w:val="00CB02DB"/>
    <w:rsid w:val="00CB181C"/>
    <w:rsid w:val="00CB4625"/>
    <w:rsid w:val="00CB578B"/>
    <w:rsid w:val="00CC1822"/>
    <w:rsid w:val="00CC2A8E"/>
    <w:rsid w:val="00CD1F0B"/>
    <w:rsid w:val="00CD41D7"/>
    <w:rsid w:val="00CD4220"/>
    <w:rsid w:val="00CD75E3"/>
    <w:rsid w:val="00CD7EBA"/>
    <w:rsid w:val="00CE36C5"/>
    <w:rsid w:val="00CF03E6"/>
    <w:rsid w:val="00CF1367"/>
    <w:rsid w:val="00CF1A6B"/>
    <w:rsid w:val="00D0383A"/>
    <w:rsid w:val="00D11115"/>
    <w:rsid w:val="00D13ADD"/>
    <w:rsid w:val="00D16D1E"/>
    <w:rsid w:val="00D20D84"/>
    <w:rsid w:val="00D20FF1"/>
    <w:rsid w:val="00D219C7"/>
    <w:rsid w:val="00D23938"/>
    <w:rsid w:val="00D246B0"/>
    <w:rsid w:val="00D25072"/>
    <w:rsid w:val="00D25FC8"/>
    <w:rsid w:val="00D30655"/>
    <w:rsid w:val="00D308B2"/>
    <w:rsid w:val="00D31EE9"/>
    <w:rsid w:val="00D34AC7"/>
    <w:rsid w:val="00D42DBB"/>
    <w:rsid w:val="00D4354C"/>
    <w:rsid w:val="00D44D7E"/>
    <w:rsid w:val="00D51A5A"/>
    <w:rsid w:val="00D546FD"/>
    <w:rsid w:val="00D57859"/>
    <w:rsid w:val="00D602B0"/>
    <w:rsid w:val="00D61076"/>
    <w:rsid w:val="00D6231D"/>
    <w:rsid w:val="00D62724"/>
    <w:rsid w:val="00D64B51"/>
    <w:rsid w:val="00D675A1"/>
    <w:rsid w:val="00D72266"/>
    <w:rsid w:val="00D760DF"/>
    <w:rsid w:val="00D777E8"/>
    <w:rsid w:val="00D82DC7"/>
    <w:rsid w:val="00D866E2"/>
    <w:rsid w:val="00D92C88"/>
    <w:rsid w:val="00D948DB"/>
    <w:rsid w:val="00DA4C16"/>
    <w:rsid w:val="00DB4565"/>
    <w:rsid w:val="00DB704D"/>
    <w:rsid w:val="00DC09E4"/>
    <w:rsid w:val="00DC2362"/>
    <w:rsid w:val="00DC2C35"/>
    <w:rsid w:val="00DC374C"/>
    <w:rsid w:val="00DC6759"/>
    <w:rsid w:val="00DC7471"/>
    <w:rsid w:val="00DC7788"/>
    <w:rsid w:val="00DD32F3"/>
    <w:rsid w:val="00DD3A4F"/>
    <w:rsid w:val="00DD4406"/>
    <w:rsid w:val="00DD5176"/>
    <w:rsid w:val="00DD6631"/>
    <w:rsid w:val="00DD7236"/>
    <w:rsid w:val="00DD7D0F"/>
    <w:rsid w:val="00DE0EFE"/>
    <w:rsid w:val="00DE3F0B"/>
    <w:rsid w:val="00DE4B0E"/>
    <w:rsid w:val="00DE4B13"/>
    <w:rsid w:val="00DE568B"/>
    <w:rsid w:val="00DE5E78"/>
    <w:rsid w:val="00DE7536"/>
    <w:rsid w:val="00DF155F"/>
    <w:rsid w:val="00DF6DF7"/>
    <w:rsid w:val="00E003CF"/>
    <w:rsid w:val="00E00D24"/>
    <w:rsid w:val="00E037F7"/>
    <w:rsid w:val="00E0446A"/>
    <w:rsid w:val="00E100F6"/>
    <w:rsid w:val="00E11131"/>
    <w:rsid w:val="00E12167"/>
    <w:rsid w:val="00E1232D"/>
    <w:rsid w:val="00E13E66"/>
    <w:rsid w:val="00E2063F"/>
    <w:rsid w:val="00E20DD5"/>
    <w:rsid w:val="00E26BE0"/>
    <w:rsid w:val="00E26FEA"/>
    <w:rsid w:val="00E33202"/>
    <w:rsid w:val="00E366F3"/>
    <w:rsid w:val="00E42C9C"/>
    <w:rsid w:val="00E43CBB"/>
    <w:rsid w:val="00E46121"/>
    <w:rsid w:val="00E46738"/>
    <w:rsid w:val="00E529EA"/>
    <w:rsid w:val="00E553CF"/>
    <w:rsid w:val="00E56F1A"/>
    <w:rsid w:val="00E5723E"/>
    <w:rsid w:val="00E6485C"/>
    <w:rsid w:val="00E65D11"/>
    <w:rsid w:val="00E66DBE"/>
    <w:rsid w:val="00E70AA8"/>
    <w:rsid w:val="00E750C1"/>
    <w:rsid w:val="00E75C75"/>
    <w:rsid w:val="00E7667D"/>
    <w:rsid w:val="00E76C53"/>
    <w:rsid w:val="00E80EAC"/>
    <w:rsid w:val="00E82561"/>
    <w:rsid w:val="00E82974"/>
    <w:rsid w:val="00E83076"/>
    <w:rsid w:val="00E8479B"/>
    <w:rsid w:val="00E84CEE"/>
    <w:rsid w:val="00E86207"/>
    <w:rsid w:val="00E90456"/>
    <w:rsid w:val="00E92A68"/>
    <w:rsid w:val="00E93D82"/>
    <w:rsid w:val="00E97335"/>
    <w:rsid w:val="00EA22FF"/>
    <w:rsid w:val="00EA2A2B"/>
    <w:rsid w:val="00EB27A2"/>
    <w:rsid w:val="00EB350B"/>
    <w:rsid w:val="00EB39B7"/>
    <w:rsid w:val="00EB7878"/>
    <w:rsid w:val="00EC1A4C"/>
    <w:rsid w:val="00EC2949"/>
    <w:rsid w:val="00EC3AE1"/>
    <w:rsid w:val="00EC3B09"/>
    <w:rsid w:val="00ED0DBB"/>
    <w:rsid w:val="00ED2015"/>
    <w:rsid w:val="00ED48C9"/>
    <w:rsid w:val="00ED4DA0"/>
    <w:rsid w:val="00ED5BAE"/>
    <w:rsid w:val="00EE08E6"/>
    <w:rsid w:val="00EE39D7"/>
    <w:rsid w:val="00EF0D1B"/>
    <w:rsid w:val="00EF6025"/>
    <w:rsid w:val="00EF78B2"/>
    <w:rsid w:val="00F063E7"/>
    <w:rsid w:val="00F067BB"/>
    <w:rsid w:val="00F06D90"/>
    <w:rsid w:val="00F07A23"/>
    <w:rsid w:val="00F1180F"/>
    <w:rsid w:val="00F213EF"/>
    <w:rsid w:val="00F253A8"/>
    <w:rsid w:val="00F26057"/>
    <w:rsid w:val="00F26818"/>
    <w:rsid w:val="00F31B1E"/>
    <w:rsid w:val="00F323E6"/>
    <w:rsid w:val="00F33580"/>
    <w:rsid w:val="00F37FEC"/>
    <w:rsid w:val="00F44D9D"/>
    <w:rsid w:val="00F477FA"/>
    <w:rsid w:val="00F50E84"/>
    <w:rsid w:val="00F56E0E"/>
    <w:rsid w:val="00F57561"/>
    <w:rsid w:val="00F608C8"/>
    <w:rsid w:val="00F60926"/>
    <w:rsid w:val="00F61DF3"/>
    <w:rsid w:val="00F639D4"/>
    <w:rsid w:val="00F63CED"/>
    <w:rsid w:val="00F676D0"/>
    <w:rsid w:val="00F67C50"/>
    <w:rsid w:val="00F67D7E"/>
    <w:rsid w:val="00F67E75"/>
    <w:rsid w:val="00F71AFE"/>
    <w:rsid w:val="00F7275D"/>
    <w:rsid w:val="00F73DBA"/>
    <w:rsid w:val="00F76221"/>
    <w:rsid w:val="00F76953"/>
    <w:rsid w:val="00F82478"/>
    <w:rsid w:val="00F82D26"/>
    <w:rsid w:val="00F87E2D"/>
    <w:rsid w:val="00F94A54"/>
    <w:rsid w:val="00F9561F"/>
    <w:rsid w:val="00FA1B9E"/>
    <w:rsid w:val="00FA30E1"/>
    <w:rsid w:val="00FA4739"/>
    <w:rsid w:val="00FB148A"/>
    <w:rsid w:val="00FB21FE"/>
    <w:rsid w:val="00FB725D"/>
    <w:rsid w:val="00FC0A18"/>
    <w:rsid w:val="00FD1B14"/>
    <w:rsid w:val="00FD5BBA"/>
    <w:rsid w:val="00FE03CD"/>
    <w:rsid w:val="00FF1FEE"/>
    <w:rsid w:val="00FF2546"/>
    <w:rsid w:val="00FF596C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839391-1B4B-4EEF-9F57-E63BA37F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B4799"/>
    <w:pPr>
      <w:spacing w:before="120" w:line="360" w:lineRule="auto"/>
    </w:pPr>
    <w:rPr>
      <w:bCs/>
      <w:sz w:val="22"/>
      <w:szCs w:val="22"/>
      <w:lang w:eastAsia="en-US"/>
    </w:rPr>
  </w:style>
  <w:style w:type="paragraph" w:styleId="Heading1">
    <w:name w:val="heading 1"/>
    <w:aliases w:val="H1"/>
    <w:basedOn w:val="Normal"/>
    <w:next w:val="Normal"/>
    <w:autoRedefine/>
    <w:uiPriority w:val="9"/>
    <w:qFormat/>
    <w:rsid w:val="00BB0F0A"/>
    <w:pPr>
      <w:keepNext/>
      <w:widowControl w:val="0"/>
      <w:numPr>
        <w:numId w:val="1"/>
      </w:numPr>
      <w:spacing w:before="360" w:after="240" w:line="240" w:lineRule="auto"/>
      <w:outlineLvl w:val="0"/>
    </w:pPr>
    <w:rPr>
      <w:b/>
      <w:caps/>
      <w:snapToGrid w:val="0"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"/>
    <w:autoRedefine/>
    <w:uiPriority w:val="9"/>
    <w:qFormat/>
    <w:rsid w:val="00294E6F"/>
    <w:pPr>
      <w:keepNext/>
      <w:numPr>
        <w:ilvl w:val="1"/>
        <w:numId w:val="1"/>
      </w:numPr>
      <w:spacing w:before="480" w:after="240" w:line="240" w:lineRule="auto"/>
      <w:outlineLvl w:val="1"/>
    </w:pPr>
    <w:rPr>
      <w:b/>
      <w:bCs w:val="0"/>
      <w:iCs/>
      <w:snapToGrid w:val="0"/>
      <w:color w:val="003400"/>
      <w:sz w:val="24"/>
      <w:szCs w:val="24"/>
    </w:rPr>
  </w:style>
  <w:style w:type="paragraph" w:styleId="Heading3">
    <w:name w:val="heading 3"/>
    <w:basedOn w:val="Normal"/>
    <w:next w:val="Normal"/>
    <w:uiPriority w:val="9"/>
    <w:qFormat/>
    <w:rsid w:val="000A0D8A"/>
    <w:pPr>
      <w:keepNext/>
      <w:numPr>
        <w:ilvl w:val="2"/>
        <w:numId w:val="1"/>
      </w:numPr>
      <w:spacing w:before="180"/>
      <w:outlineLvl w:val="2"/>
    </w:pPr>
    <w:rPr>
      <w:szCs w:val="18"/>
    </w:rPr>
  </w:style>
  <w:style w:type="paragraph" w:styleId="Heading4">
    <w:name w:val="heading 4"/>
    <w:basedOn w:val="Normal"/>
    <w:next w:val="Normal"/>
    <w:uiPriority w:val="9"/>
    <w:qFormat/>
    <w:rsid w:val="00DB4565"/>
    <w:pPr>
      <w:keepNext/>
      <w:numPr>
        <w:ilvl w:val="3"/>
        <w:numId w:val="1"/>
      </w:numPr>
      <w:spacing w:before="240"/>
      <w:outlineLvl w:val="3"/>
    </w:pPr>
  </w:style>
  <w:style w:type="paragraph" w:styleId="Heading5">
    <w:name w:val="heading 5"/>
    <w:basedOn w:val="Normal"/>
    <w:next w:val="Normal"/>
    <w:uiPriority w:val="9"/>
    <w:qFormat/>
    <w:rsid w:val="00DB4565"/>
    <w:pPr>
      <w:numPr>
        <w:ilvl w:val="4"/>
        <w:numId w:val="1"/>
      </w:numPr>
      <w:spacing w:before="240"/>
      <w:outlineLvl w:val="4"/>
    </w:pPr>
    <w:rPr>
      <w:rFonts w:ascii=".VnArial" w:hAnsi=".VnArial"/>
    </w:rPr>
  </w:style>
  <w:style w:type="paragraph" w:styleId="Heading6">
    <w:name w:val="heading 6"/>
    <w:basedOn w:val="Normal"/>
    <w:next w:val="Normal"/>
    <w:uiPriority w:val="9"/>
    <w:qFormat/>
    <w:rsid w:val="00DB456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</w:rPr>
  </w:style>
  <w:style w:type="paragraph" w:styleId="Heading7">
    <w:name w:val="heading 7"/>
    <w:basedOn w:val="Normal"/>
    <w:next w:val="Normal"/>
    <w:uiPriority w:val="9"/>
    <w:qFormat/>
    <w:rsid w:val="00DB456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uiPriority w:val="9"/>
    <w:qFormat/>
    <w:rsid w:val="00DB456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uiPriority w:val="9"/>
    <w:qFormat/>
    <w:rsid w:val="00DB456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DB4565"/>
    <w:pPr>
      <w:tabs>
        <w:tab w:val="left" w:pos="360"/>
        <w:tab w:val="right" w:leader="dot" w:pos="8630"/>
      </w:tabs>
      <w:spacing w:before="180" w:after="120"/>
    </w:pPr>
    <w:rPr>
      <w:caps/>
      <w:noProof/>
    </w:rPr>
  </w:style>
  <w:style w:type="paragraph" w:styleId="NormalIndent">
    <w:name w:val="Normal Indent"/>
    <w:basedOn w:val="Normal"/>
    <w:rsid w:val="00DB4565"/>
    <w:pPr>
      <w:tabs>
        <w:tab w:val="left" w:pos="702"/>
        <w:tab w:val="left" w:pos="1080"/>
      </w:tabs>
      <w:spacing w:line="288" w:lineRule="auto"/>
    </w:pPr>
  </w:style>
  <w:style w:type="paragraph" w:customStyle="1" w:styleId="Example">
    <w:name w:val="Example"/>
    <w:basedOn w:val="NormalIndent"/>
    <w:autoRedefine/>
    <w:rsid w:val="00DB4565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DB4565"/>
    <w:pPr>
      <w:numPr>
        <w:ilvl w:val="0"/>
        <w:numId w:val="0"/>
      </w:numPr>
      <w:ind w:left="720"/>
    </w:pPr>
    <w:rPr>
      <w:rFonts w:ascii=".VnTime" w:hAnsi=".VnTime"/>
      <w:i/>
      <w:iCs/>
    </w:rPr>
  </w:style>
  <w:style w:type="paragraph" w:customStyle="1" w:styleId="Vidu">
    <w:name w:val="Vidu"/>
    <w:basedOn w:val="Normal"/>
    <w:rsid w:val="00DB4565"/>
    <w:pPr>
      <w:tabs>
        <w:tab w:val="num" w:pos="360"/>
      </w:tabs>
      <w:ind w:hanging="360"/>
    </w:pPr>
  </w:style>
  <w:style w:type="paragraph" w:customStyle="1" w:styleId="Mucvidu">
    <w:name w:val="Mucvidu"/>
    <w:basedOn w:val="Vidu"/>
    <w:rsid w:val="00DB4565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DB4565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DB4565"/>
    <w:pPr>
      <w:spacing w:after="120"/>
      <w:ind w:left="709"/>
    </w:pPr>
  </w:style>
  <w:style w:type="paragraph" w:customStyle="1" w:styleId="Point">
    <w:name w:val="Point"/>
    <w:basedOn w:val="Header"/>
    <w:rsid w:val="00DB4565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link w:val="HeaderChar"/>
    <w:autoRedefine/>
    <w:uiPriority w:val="99"/>
    <w:rsid w:val="00DD7D0F"/>
    <w:pPr>
      <w:pBdr>
        <w:bottom w:val="single" w:sz="4" w:space="1" w:color="auto"/>
      </w:pBdr>
      <w:tabs>
        <w:tab w:val="right" w:pos="9000"/>
      </w:tabs>
      <w:spacing w:line="240" w:lineRule="auto"/>
      <w:ind w:right="14"/>
    </w:pPr>
    <w:rPr>
      <w:rFonts w:ascii="Arial" w:hAnsi="Arial" w:cs="Arial"/>
      <w:sz w:val="21"/>
    </w:rPr>
  </w:style>
  <w:style w:type="paragraph" w:styleId="TOC2">
    <w:name w:val="toc 2"/>
    <w:basedOn w:val="Normal"/>
    <w:next w:val="Normal"/>
    <w:autoRedefine/>
    <w:uiPriority w:val="39"/>
    <w:rsid w:val="00DB4565"/>
    <w:pPr>
      <w:tabs>
        <w:tab w:val="left" w:pos="900"/>
        <w:tab w:val="right" w:leader="dot" w:pos="8630"/>
      </w:tabs>
      <w:spacing w:line="240" w:lineRule="auto"/>
    </w:pPr>
    <w:rPr>
      <w:rFonts w:cs="Tahoma"/>
      <w:noProof/>
    </w:rPr>
  </w:style>
  <w:style w:type="paragraph" w:styleId="TOC3">
    <w:name w:val="toc 3"/>
    <w:basedOn w:val="Normal"/>
    <w:next w:val="Normal"/>
    <w:autoRedefine/>
    <w:uiPriority w:val="39"/>
    <w:rsid w:val="00DB4565"/>
    <w:pPr>
      <w:tabs>
        <w:tab w:val="left" w:pos="1200"/>
        <w:tab w:val="right" w:leader="dot" w:pos="8630"/>
      </w:tabs>
      <w:ind w:left="5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DB456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B456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B456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B456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B456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B4565"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rsid w:val="00DB4565"/>
    <w:pPr>
      <w:spacing w:before="240"/>
    </w:pPr>
    <w:rPr>
      <w:rFonts w:ascii=".VnArialH" w:hAnsi=".VnArialH"/>
    </w:rPr>
  </w:style>
  <w:style w:type="paragraph" w:customStyle="1" w:styleId="NormalTB">
    <w:name w:val="NormalTB"/>
    <w:rsid w:val="00DB4565"/>
    <w:pPr>
      <w:jc w:val="center"/>
    </w:pPr>
    <w:rPr>
      <w:rFonts w:ascii=".VnTime" w:hAnsi=".VnTime"/>
      <w:lang w:val="en-GB" w:eastAsia="en-US"/>
    </w:rPr>
  </w:style>
  <w:style w:type="paragraph" w:styleId="Footer">
    <w:name w:val="footer"/>
    <w:basedOn w:val="Normal"/>
    <w:autoRedefine/>
    <w:rsid w:val="00F9561F"/>
    <w:pPr>
      <w:pBdr>
        <w:top w:val="single" w:sz="4" w:space="1" w:color="auto"/>
      </w:pBdr>
      <w:tabs>
        <w:tab w:val="center" w:pos="4320"/>
        <w:tab w:val="right" w:pos="9000"/>
      </w:tabs>
    </w:pPr>
    <w:rPr>
      <w:rFonts w:ascii="Arial" w:hAnsi="Arial"/>
    </w:rPr>
  </w:style>
  <w:style w:type="paragraph" w:customStyle="1" w:styleId="NormalH">
    <w:name w:val="NormalH"/>
    <w:basedOn w:val="Normal"/>
    <w:autoRedefine/>
    <w:rsid w:val="00BB0F0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caps/>
      <w:color w:val="003400"/>
      <w:sz w:val="24"/>
      <w:szCs w:val="24"/>
    </w:rPr>
  </w:style>
  <w:style w:type="character" w:styleId="PageNumber">
    <w:name w:val="page number"/>
    <w:basedOn w:val="DefaultParagraphFont"/>
    <w:rsid w:val="00DB4565"/>
  </w:style>
  <w:style w:type="paragraph" w:customStyle="1" w:styleId="Bang">
    <w:name w:val="Bang"/>
    <w:basedOn w:val="Normal"/>
    <w:autoRedefine/>
    <w:rsid w:val="002C334E"/>
    <w:pPr>
      <w:spacing w:before="80" w:after="80"/>
    </w:pPr>
    <w:rPr>
      <w:rFonts w:cs="Tahoma"/>
      <w:sz w:val="18"/>
      <w:szCs w:val="18"/>
    </w:rPr>
  </w:style>
  <w:style w:type="paragraph" w:customStyle="1" w:styleId="Heading30">
    <w:name w:val="Heading3"/>
    <w:basedOn w:val="NormalIndent"/>
    <w:rsid w:val="00DB4565"/>
    <w:pPr>
      <w:tabs>
        <w:tab w:val="num" w:pos="1440"/>
      </w:tabs>
      <w:ind w:left="1440" w:hanging="720"/>
    </w:pPr>
    <w:rPr>
      <w:rFonts w:ascii=".VnArial" w:hAnsi=".VnArial"/>
    </w:rPr>
  </w:style>
  <w:style w:type="paragraph" w:styleId="BodyTextIndent3">
    <w:name w:val="Body Text Indent 3"/>
    <w:basedOn w:val="Normal"/>
    <w:rsid w:val="00DB4565"/>
    <w:pPr>
      <w:ind w:left="540"/>
    </w:pPr>
    <w:rPr>
      <w:lang w:val="en-AU"/>
    </w:rPr>
  </w:style>
  <w:style w:type="paragraph" w:styleId="BodyText">
    <w:name w:val="Body Text"/>
    <w:basedOn w:val="Normal"/>
    <w:rsid w:val="00DB4565"/>
    <w:pPr>
      <w:spacing w:before="0"/>
    </w:pPr>
    <w:rPr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DB4565"/>
    <w:pPr>
      <w:keepNext/>
      <w:tabs>
        <w:tab w:val="left" w:pos="432"/>
      </w:tabs>
      <w:spacing w:before="240" w:after="240"/>
      <w:ind w:left="432" w:hanging="432"/>
    </w:pPr>
    <w:rPr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DB4565"/>
    <w:pPr>
      <w:keepNext/>
      <w:tabs>
        <w:tab w:val="left" w:pos="576"/>
      </w:tabs>
      <w:spacing w:before="240" w:after="200"/>
      <w:ind w:left="576" w:hanging="576"/>
    </w:pPr>
    <w:rPr>
      <w:lang w:val="en-AU"/>
    </w:rPr>
  </w:style>
  <w:style w:type="paragraph" w:customStyle="1" w:styleId="APP2">
    <w:name w:val="APP2"/>
    <w:basedOn w:val="Normal"/>
    <w:rsid w:val="00DB4565"/>
    <w:pPr>
      <w:tabs>
        <w:tab w:val="left" w:pos="-720"/>
        <w:tab w:val="left" w:pos="0"/>
      </w:tabs>
      <w:spacing w:before="0"/>
      <w:ind w:hanging="720"/>
    </w:pPr>
    <w:rPr>
      <w:lang w:val="en-AU"/>
    </w:rPr>
  </w:style>
  <w:style w:type="paragraph" w:customStyle="1" w:styleId="App1">
    <w:name w:val="App1"/>
    <w:basedOn w:val="Heading1H1"/>
    <w:rsid w:val="00DB4565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DB4565"/>
    <w:pPr>
      <w:tabs>
        <w:tab w:val="left" w:pos="-720"/>
        <w:tab w:val="left" w:pos="-576"/>
        <w:tab w:val="left" w:pos="0"/>
      </w:tabs>
      <w:spacing w:before="0"/>
    </w:pPr>
    <w:rPr>
      <w:lang w:val="en-GB"/>
    </w:rPr>
  </w:style>
  <w:style w:type="paragraph" w:customStyle="1" w:styleId="chklvl2">
    <w:name w:val="chklvl2"/>
    <w:basedOn w:val="Normal"/>
    <w:rsid w:val="00DB4565"/>
    <w:pPr>
      <w:spacing w:before="0"/>
    </w:pPr>
    <w:rPr>
      <w:lang w:val="en-AU"/>
    </w:rPr>
  </w:style>
  <w:style w:type="paragraph" w:customStyle="1" w:styleId="chklvl1">
    <w:name w:val="chklvl1"/>
    <w:basedOn w:val="Normal"/>
    <w:rsid w:val="00DB4565"/>
    <w:pPr>
      <w:spacing w:before="0"/>
      <w:ind w:firstLine="360"/>
    </w:pPr>
    <w:rPr>
      <w:sz w:val="24"/>
      <w:szCs w:val="24"/>
      <w:lang w:val="en-AU"/>
    </w:rPr>
  </w:style>
  <w:style w:type="paragraph" w:customStyle="1" w:styleId="chklvl3">
    <w:name w:val="chklvl3"/>
    <w:basedOn w:val="Normal"/>
    <w:rsid w:val="00DB4565"/>
    <w:pPr>
      <w:spacing w:before="0"/>
      <w:ind w:firstLine="1080"/>
    </w:pPr>
    <w:rPr>
      <w:lang w:val="en-AU"/>
    </w:rPr>
  </w:style>
  <w:style w:type="paragraph" w:customStyle="1" w:styleId="CHKLVL4">
    <w:name w:val="CHKLVL4"/>
    <w:basedOn w:val="Normal"/>
    <w:rsid w:val="00DB4565"/>
    <w:pPr>
      <w:spacing w:before="0"/>
      <w:ind w:left="1440"/>
    </w:pPr>
    <w:rPr>
      <w:i/>
      <w:iCs/>
      <w:lang w:val="en-AU"/>
    </w:rPr>
  </w:style>
  <w:style w:type="paragraph" w:customStyle="1" w:styleId="GLOSSARY1">
    <w:name w:val="GLOSSARY1"/>
    <w:basedOn w:val="Normal"/>
    <w:rsid w:val="00DB4565"/>
    <w:pPr>
      <w:spacing w:before="0"/>
      <w:ind w:left="274" w:hanging="274"/>
    </w:pPr>
    <w:rPr>
      <w:lang w:val="en-AU"/>
    </w:rPr>
  </w:style>
  <w:style w:type="paragraph" w:customStyle="1" w:styleId="h1para">
    <w:name w:val="h1para"/>
    <w:basedOn w:val="Normal"/>
    <w:rsid w:val="00DB4565"/>
    <w:pPr>
      <w:spacing w:before="0"/>
      <w:ind w:left="450"/>
    </w:pPr>
    <w:rPr>
      <w:lang w:val="en-AU"/>
    </w:rPr>
  </w:style>
  <w:style w:type="paragraph" w:customStyle="1" w:styleId="h2level">
    <w:name w:val="h2level"/>
    <w:basedOn w:val="Normal"/>
    <w:rsid w:val="00DB4565"/>
    <w:pPr>
      <w:spacing w:before="0"/>
      <w:ind w:left="1170"/>
    </w:pPr>
    <w:rPr>
      <w:lang w:val="en-AU"/>
    </w:rPr>
  </w:style>
  <w:style w:type="paragraph" w:customStyle="1" w:styleId="Titlechklst">
    <w:name w:val="Title_chklst"/>
    <w:basedOn w:val="Normal"/>
    <w:rsid w:val="00DB4565"/>
    <w:pPr>
      <w:spacing w:before="0"/>
    </w:pPr>
    <w:rPr>
      <w:caps/>
      <w:sz w:val="28"/>
      <w:szCs w:val="28"/>
      <w:lang w:val="en-AU"/>
    </w:rPr>
  </w:style>
  <w:style w:type="paragraph" w:customStyle="1" w:styleId="CHAPTER">
    <w:name w:val="CHAPTER"/>
    <w:basedOn w:val="Normal"/>
    <w:rsid w:val="00DB4565"/>
    <w:pPr>
      <w:spacing w:before="0"/>
      <w:ind w:hanging="360"/>
    </w:pPr>
    <w:rPr>
      <w:sz w:val="36"/>
      <w:szCs w:val="36"/>
      <w:lang w:val="en-AU"/>
    </w:rPr>
  </w:style>
  <w:style w:type="paragraph" w:customStyle="1" w:styleId="Sub-heading1">
    <w:name w:val="Sub-heading 1"/>
    <w:basedOn w:val="CHAPTER"/>
    <w:rsid w:val="00DB4565"/>
    <w:rPr>
      <w:caps/>
      <w:sz w:val="28"/>
      <w:szCs w:val="28"/>
    </w:rPr>
  </w:style>
  <w:style w:type="paragraph" w:customStyle="1" w:styleId="Para">
    <w:name w:val="Para"/>
    <w:basedOn w:val="Normal"/>
    <w:rsid w:val="00DB4565"/>
    <w:pPr>
      <w:spacing w:before="0"/>
      <w:ind w:left="432"/>
    </w:pPr>
    <w:rPr>
      <w:lang w:val="en-AU"/>
    </w:rPr>
  </w:style>
  <w:style w:type="paragraph" w:customStyle="1" w:styleId="Level4">
    <w:name w:val="Level_4"/>
    <w:basedOn w:val="Normal"/>
    <w:rsid w:val="00DB4565"/>
    <w:pPr>
      <w:spacing w:before="0"/>
      <w:ind w:left="1080"/>
    </w:pPr>
    <w:rPr>
      <w:lang w:val="en-AU"/>
    </w:rPr>
  </w:style>
  <w:style w:type="paragraph" w:customStyle="1" w:styleId="Level1">
    <w:name w:val="Level_1"/>
    <w:basedOn w:val="Normal"/>
    <w:rsid w:val="00DB4565"/>
    <w:pPr>
      <w:spacing w:before="0"/>
    </w:pPr>
    <w:rPr>
      <w:lang w:val="en-AU"/>
    </w:rPr>
  </w:style>
  <w:style w:type="paragraph" w:customStyle="1" w:styleId="Level3">
    <w:name w:val="Level_3"/>
    <w:basedOn w:val="Level1"/>
    <w:rsid w:val="00DB4565"/>
    <w:rPr>
      <w:b/>
      <w:bCs w:val="0"/>
    </w:rPr>
  </w:style>
  <w:style w:type="paragraph" w:customStyle="1" w:styleId="Level2">
    <w:name w:val="Level_2"/>
    <w:basedOn w:val="Level3"/>
    <w:rsid w:val="00DB4565"/>
    <w:pPr>
      <w:ind w:left="432"/>
    </w:pPr>
  </w:style>
  <w:style w:type="paragraph" w:customStyle="1" w:styleId="Level5">
    <w:name w:val="Level_5"/>
    <w:basedOn w:val="Normal"/>
    <w:rsid w:val="00DB4565"/>
    <w:pPr>
      <w:spacing w:before="0"/>
      <w:ind w:left="1440"/>
    </w:pPr>
    <w:rPr>
      <w:lang w:val="en-AU"/>
    </w:rPr>
  </w:style>
  <w:style w:type="paragraph" w:customStyle="1" w:styleId="level6">
    <w:name w:val="level_6"/>
    <w:basedOn w:val="Normal"/>
    <w:rsid w:val="00DB4565"/>
    <w:pPr>
      <w:spacing w:before="0"/>
      <w:ind w:left="1800"/>
    </w:pPr>
    <w:rPr>
      <w:lang w:val="en-AU"/>
    </w:rPr>
  </w:style>
  <w:style w:type="paragraph" w:customStyle="1" w:styleId="Appendix">
    <w:name w:val="Appendix"/>
    <w:basedOn w:val="Normal"/>
    <w:rsid w:val="00DB4565"/>
    <w:pPr>
      <w:spacing w:before="0"/>
    </w:pPr>
    <w:rPr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DB4565"/>
    <w:pPr>
      <w:spacing w:before="0"/>
    </w:pPr>
    <w:rPr>
      <w:caps/>
      <w:lang w:val="en-AU"/>
    </w:rPr>
  </w:style>
  <w:style w:type="paragraph" w:styleId="FootnoteText">
    <w:name w:val="footnote text"/>
    <w:basedOn w:val="Normal"/>
    <w:semiHidden/>
    <w:rsid w:val="00DB4565"/>
    <w:pPr>
      <w:spacing w:before="0"/>
    </w:pPr>
  </w:style>
  <w:style w:type="paragraph" w:customStyle="1" w:styleId="Standaard">
    <w:name w:val="Standaard"/>
    <w:rsid w:val="00DB4565"/>
    <w:rPr>
      <w:rFonts w:ascii="CG Times" w:hAnsi="CG Times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DB4565"/>
    <w:pPr>
      <w:spacing w:before="0"/>
    </w:pPr>
    <w:rPr>
      <w:lang w:val="en-GB"/>
    </w:rPr>
  </w:style>
  <w:style w:type="paragraph" w:styleId="BodyTextIndent">
    <w:name w:val="Body Text Indent"/>
    <w:basedOn w:val="Normal"/>
    <w:rsid w:val="00DB4565"/>
    <w:pPr>
      <w:spacing w:before="0"/>
    </w:pPr>
    <w:rPr>
      <w:sz w:val="24"/>
      <w:szCs w:val="24"/>
      <w:lang w:val="en-AU"/>
    </w:rPr>
  </w:style>
  <w:style w:type="paragraph" w:customStyle="1" w:styleId="Starbullet">
    <w:name w:val="Starbullet"/>
    <w:basedOn w:val="Normal"/>
    <w:rsid w:val="00DB4565"/>
    <w:pPr>
      <w:spacing w:before="0" w:after="240"/>
      <w:ind w:hanging="360"/>
    </w:pPr>
    <w:rPr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DB4565"/>
    <w:pPr>
      <w:spacing w:before="240"/>
    </w:pPr>
    <w:rPr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DB4565"/>
    <w:pPr>
      <w:spacing w:before="0"/>
    </w:pPr>
    <w:rPr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DB4565"/>
    <w:pPr>
      <w:spacing w:after="120"/>
    </w:pPr>
    <w:rPr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DB4565"/>
    <w:rPr>
      <w:vertAlign w:val="superscript"/>
    </w:rPr>
  </w:style>
  <w:style w:type="paragraph" w:customStyle="1" w:styleId="Bullet">
    <w:name w:val="Bullet"/>
    <w:basedOn w:val="Normal"/>
    <w:rsid w:val="00DB4565"/>
    <w:pPr>
      <w:tabs>
        <w:tab w:val="left" w:pos="-720"/>
        <w:tab w:val="left" w:pos="0"/>
      </w:tabs>
      <w:spacing w:before="40" w:after="80"/>
      <w:ind w:left="1440" w:hanging="720"/>
    </w:pPr>
    <w:rPr>
      <w:sz w:val="24"/>
      <w:szCs w:val="24"/>
      <w:lang w:val="en-AU"/>
    </w:rPr>
  </w:style>
  <w:style w:type="paragraph" w:customStyle="1" w:styleId="screentable">
    <w:name w:val="screen table"/>
    <w:rsid w:val="00DB4565"/>
    <w:pPr>
      <w:widowControl w:val="0"/>
    </w:pPr>
    <w:rPr>
      <w:lang w:eastAsia="en-US"/>
    </w:rPr>
  </w:style>
  <w:style w:type="paragraph" w:styleId="BodyText3">
    <w:name w:val="Body Text 3"/>
    <w:basedOn w:val="Normal"/>
    <w:rsid w:val="00DB4565"/>
    <w:pPr>
      <w:spacing w:before="0"/>
    </w:pPr>
    <w:rPr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DB4565"/>
    <w:pPr>
      <w:spacing w:before="0"/>
    </w:pPr>
    <w:rPr>
      <w:i/>
      <w:iCs/>
      <w:lang w:val="en-GB"/>
    </w:rPr>
  </w:style>
  <w:style w:type="character" w:styleId="Hyperlink">
    <w:name w:val="Hyperlink"/>
    <w:basedOn w:val="DefaultParagraphFont"/>
    <w:uiPriority w:val="99"/>
    <w:rsid w:val="00DB4565"/>
    <w:rPr>
      <w:color w:val="0000FF"/>
      <w:u w:val="single"/>
    </w:rPr>
  </w:style>
  <w:style w:type="paragraph" w:customStyle="1" w:styleId="DiffListing">
    <w:name w:val="Diff Listing"/>
    <w:basedOn w:val="Normal"/>
    <w:rsid w:val="00DB4565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DB4565"/>
    <w:pPr>
      <w:widowControl w:val="0"/>
      <w:shd w:val="pct10" w:color="auto" w:fill="auto"/>
      <w:spacing w:before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DB4565"/>
    <w:pPr>
      <w:spacing w:before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DB4565"/>
    <w:pPr>
      <w:shd w:val="clear" w:color="auto" w:fill="000080"/>
      <w:spacing w:before="0"/>
    </w:pPr>
    <w:rPr>
      <w:rFonts w:cs="Tahoma"/>
      <w:lang w:val="en-AU"/>
    </w:rPr>
  </w:style>
  <w:style w:type="paragraph" w:customStyle="1" w:styleId="Listing">
    <w:name w:val="Listing"/>
    <w:basedOn w:val="Normal"/>
    <w:rsid w:val="00DB4565"/>
    <w:pPr>
      <w:spacing w:before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DB4565"/>
    <w:pPr>
      <w:spacing w:before="0"/>
    </w:pPr>
    <w:rPr>
      <w:rFonts w:ascii=".VnTime" w:hAnsi=".VnTime"/>
    </w:rPr>
  </w:style>
  <w:style w:type="paragraph" w:customStyle="1" w:styleId="NormalCaption">
    <w:name w:val="NormalCaption"/>
    <w:basedOn w:val="Normal"/>
    <w:rsid w:val="00DB4565"/>
    <w:pPr>
      <w:widowControl w:val="0"/>
      <w:spacing w:after="120"/>
      <w:ind w:left="709"/>
    </w:pPr>
  </w:style>
  <w:style w:type="paragraph" w:customStyle="1" w:styleId="NormalIndent0">
    <w:name w:val="NormalIndent"/>
    <w:basedOn w:val="Normal"/>
    <w:rsid w:val="00DB4565"/>
  </w:style>
  <w:style w:type="paragraph" w:customStyle="1" w:styleId="NormalIndex">
    <w:name w:val="NormalIndex"/>
    <w:basedOn w:val="NormalIndent0"/>
    <w:rsid w:val="00DB456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DB4565"/>
    <w:pPr>
      <w:keepNext/>
      <w:widowControl w:val="0"/>
      <w:tabs>
        <w:tab w:val="left" w:pos="360"/>
      </w:tabs>
      <w:ind w:hanging="360"/>
    </w:pPr>
    <w:rPr>
      <w:rFonts w:ascii=".VnArial" w:hAnsi=".VnArial"/>
      <w:sz w:val="24"/>
      <w:szCs w:val="24"/>
    </w:rPr>
  </w:style>
  <w:style w:type="paragraph" w:customStyle="1" w:styleId="NH-2">
    <w:name w:val="NH-2"/>
    <w:basedOn w:val="Normal"/>
    <w:next w:val="NormalIndent"/>
    <w:rsid w:val="00DB4565"/>
    <w:pPr>
      <w:keepNext/>
      <w:widowControl w:val="0"/>
      <w:tabs>
        <w:tab w:val="left" w:pos="720"/>
      </w:tabs>
      <w:ind w:hanging="360"/>
    </w:pPr>
    <w:rPr>
      <w:rFonts w:ascii=".VnArial" w:hAnsi=".VnArial"/>
      <w:sz w:val="24"/>
      <w:szCs w:val="24"/>
    </w:rPr>
  </w:style>
  <w:style w:type="paragraph" w:customStyle="1" w:styleId="NormalText">
    <w:name w:val="NormalText"/>
    <w:basedOn w:val="Normal"/>
    <w:rsid w:val="00DB4565"/>
    <w:pPr>
      <w:widowControl w:val="0"/>
    </w:pPr>
  </w:style>
  <w:style w:type="paragraph" w:customStyle="1" w:styleId="H5">
    <w:name w:val="H5"/>
    <w:basedOn w:val="NormalIndent"/>
    <w:next w:val="Normal"/>
    <w:rsid w:val="00DB4565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</w:pPr>
    <w:rPr>
      <w:rFonts w:ascii=".VnTime" w:hAnsi=".VnTime"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DB456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</w:pPr>
    <w:rPr>
      <w:color w:val="000000"/>
    </w:rPr>
  </w:style>
  <w:style w:type="paragraph" w:customStyle="1" w:styleId="Normal2">
    <w:name w:val="Normal 2"/>
    <w:basedOn w:val="Normal"/>
    <w:rsid w:val="00DB4565"/>
    <w:pPr>
      <w:widowControl w:val="0"/>
      <w:tabs>
        <w:tab w:val="left" w:pos="360"/>
      </w:tabs>
      <w:ind w:hanging="360"/>
    </w:pPr>
  </w:style>
  <w:style w:type="paragraph" w:styleId="BlockText">
    <w:name w:val="Block Text"/>
    <w:basedOn w:val="Normal"/>
    <w:rsid w:val="00DB4565"/>
    <w:pPr>
      <w:widowControl w:val="0"/>
      <w:tabs>
        <w:tab w:val="left" w:pos="8820"/>
      </w:tabs>
      <w:spacing w:before="0"/>
      <w:ind w:right="22"/>
    </w:pPr>
    <w:rPr>
      <w:rFonts w:ascii=".VnTime" w:hAnsi=".VnTime"/>
    </w:rPr>
  </w:style>
  <w:style w:type="character" w:styleId="CommentReference">
    <w:name w:val="annotation reference"/>
    <w:basedOn w:val="DefaultParagraphFont"/>
    <w:semiHidden/>
    <w:rsid w:val="00DB4565"/>
    <w:rPr>
      <w:sz w:val="16"/>
      <w:szCs w:val="16"/>
    </w:rPr>
  </w:style>
  <w:style w:type="paragraph" w:customStyle="1" w:styleId="Content">
    <w:name w:val="Content"/>
    <w:basedOn w:val="Normal"/>
    <w:rsid w:val="00DB4565"/>
    <w:pPr>
      <w:ind w:left="709"/>
    </w:pPr>
    <w:rPr>
      <w:rFonts w:ascii=".VnTime" w:hAnsi=".VnTime"/>
      <w:sz w:val="24"/>
      <w:szCs w:val="24"/>
    </w:rPr>
  </w:style>
  <w:style w:type="paragraph" w:customStyle="1" w:styleId="TableCaption">
    <w:name w:val="TableCaption"/>
    <w:basedOn w:val="NormalIndent"/>
    <w:rsid w:val="00DB4565"/>
    <w:pPr>
      <w:widowControl w:val="0"/>
      <w:tabs>
        <w:tab w:val="clear" w:pos="702"/>
        <w:tab w:val="clear" w:pos="1080"/>
      </w:tabs>
      <w:spacing w:line="240" w:lineRule="auto"/>
      <w:ind w:left="-14" w:right="14"/>
    </w:pPr>
  </w:style>
  <w:style w:type="character" w:styleId="Strong">
    <w:name w:val="Strong"/>
    <w:basedOn w:val="DefaultParagraphFont"/>
    <w:uiPriority w:val="22"/>
    <w:qFormat/>
    <w:rsid w:val="00DB4565"/>
    <w:rPr>
      <w:b/>
      <w:bCs/>
    </w:rPr>
  </w:style>
  <w:style w:type="paragraph" w:customStyle="1" w:styleId="TableTitle">
    <w:name w:val="Table Title"/>
    <w:basedOn w:val="NormalIndent"/>
    <w:autoRedefine/>
    <w:rsid w:val="00DB4565"/>
    <w:pPr>
      <w:keepNext/>
      <w:widowControl w:val="0"/>
      <w:numPr>
        <w:numId w:val="2"/>
      </w:numPr>
      <w:tabs>
        <w:tab w:val="clear" w:pos="702"/>
      </w:tabs>
      <w:spacing w:line="240" w:lineRule="auto"/>
      <w:ind w:right="29"/>
      <w:jc w:val="right"/>
    </w:pPr>
    <w:rPr>
      <w:rFonts w:ascii=".VnTime" w:hAnsi=".VnTime"/>
    </w:rPr>
  </w:style>
  <w:style w:type="paragraph" w:styleId="Index1">
    <w:name w:val="index 1"/>
    <w:basedOn w:val="Normal"/>
    <w:next w:val="Normal"/>
    <w:autoRedefine/>
    <w:semiHidden/>
    <w:rsid w:val="00DB456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i/>
      <w:iCs/>
    </w:rPr>
  </w:style>
  <w:style w:type="paragraph" w:customStyle="1" w:styleId="InfoBlue">
    <w:name w:val="InfoBlue"/>
    <w:basedOn w:val="Normal"/>
    <w:next w:val="BodyText"/>
    <w:autoRedefine/>
    <w:rsid w:val="00DB4565"/>
    <w:pPr>
      <w:widowControl w:val="0"/>
      <w:spacing w:before="0" w:after="120" w:line="240" w:lineRule="atLeast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052D4D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DB4565"/>
    <w:pPr>
      <w:widowControl w:val="0"/>
    </w:pPr>
    <w:rPr>
      <w:rFonts w:cs="Tahoma"/>
      <w:snapToGrid w:val="0"/>
      <w:color w:val="6E2500"/>
      <w:sz w:val="18"/>
    </w:rPr>
  </w:style>
  <w:style w:type="paragraph" w:customStyle="1" w:styleId="NormalT">
    <w:name w:val="NormalT"/>
    <w:basedOn w:val="Normal"/>
    <w:rsid w:val="00DB4565"/>
  </w:style>
  <w:style w:type="paragraph" w:styleId="BalloonText">
    <w:name w:val="Balloon Text"/>
    <w:basedOn w:val="Normal"/>
    <w:link w:val="BalloonTextChar"/>
    <w:rsid w:val="0003263A"/>
    <w:pPr>
      <w:spacing w:before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26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2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E66DB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B6655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B6655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B6655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1">
    <w:name w:val="Grid Table 21"/>
    <w:basedOn w:val="TableNormal"/>
    <w:uiPriority w:val="47"/>
    <w:rsid w:val="00B6655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B665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1">
    <w:name w:val="Grid Table 5 Dark1"/>
    <w:basedOn w:val="TableNormal"/>
    <w:uiPriority w:val="50"/>
    <w:rsid w:val="00B665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31">
    <w:name w:val="List Table 31"/>
    <w:basedOn w:val="TableNormal"/>
    <w:uiPriority w:val="48"/>
    <w:rsid w:val="009032E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97453E"/>
    <w:pPr>
      <w:contextualSpacing/>
    </w:pPr>
  </w:style>
  <w:style w:type="paragraph" w:styleId="Date">
    <w:name w:val="Date"/>
    <w:basedOn w:val="Normal"/>
    <w:next w:val="Normal"/>
    <w:link w:val="DateChar"/>
    <w:rsid w:val="009337BD"/>
  </w:style>
  <w:style w:type="character" w:customStyle="1" w:styleId="DateChar">
    <w:name w:val="Date Char"/>
    <w:basedOn w:val="DefaultParagraphFont"/>
    <w:link w:val="Date"/>
    <w:rsid w:val="009337BD"/>
    <w:rPr>
      <w:rFonts w:ascii="Tahoma" w:hAnsi="Tahoma" w:cs="Arial"/>
      <w:lang w:eastAsia="en-US"/>
    </w:rPr>
  </w:style>
  <w:style w:type="character" w:styleId="FollowedHyperlink">
    <w:name w:val="FollowedHyperlink"/>
    <w:basedOn w:val="DefaultParagraphFont"/>
    <w:semiHidden/>
    <w:unhideWhenUsed/>
    <w:rsid w:val="00CF03E6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0259"/>
    <w:pPr>
      <w:spacing w:before="120" w:line="240" w:lineRule="auto"/>
    </w:pPr>
    <w:rPr>
      <w:b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B80259"/>
    <w:rPr>
      <w:bCs/>
      <w:sz w:val="22"/>
      <w:szCs w:val="22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B80259"/>
    <w:rPr>
      <w:bCs/>
      <w:sz w:val="22"/>
      <w:szCs w:val="22"/>
      <w:lang w:val="en-GB" w:eastAsia="en-US"/>
    </w:rPr>
  </w:style>
  <w:style w:type="character" w:customStyle="1" w:styleId="apple-converted-space">
    <w:name w:val="apple-converted-space"/>
    <w:basedOn w:val="DefaultParagraphFont"/>
    <w:rsid w:val="004769F9"/>
  </w:style>
  <w:style w:type="character" w:styleId="IntenseEmphasis">
    <w:name w:val="Intense Emphasis"/>
    <w:basedOn w:val="DefaultParagraphFont"/>
    <w:uiPriority w:val="21"/>
    <w:qFormat/>
    <w:rsid w:val="004769F9"/>
    <w:rPr>
      <w:b/>
      <w:bCs/>
      <w:i/>
      <w:iCs/>
      <w:color w:val="5B9BD5" w:themeColor="accent1"/>
    </w:rPr>
  </w:style>
  <w:style w:type="character" w:customStyle="1" w:styleId="ListParagraphChar">
    <w:name w:val="List Paragraph Char"/>
    <w:link w:val="ListParagraph"/>
    <w:uiPriority w:val="34"/>
    <w:rsid w:val="004769F9"/>
    <w:rPr>
      <w:bCs/>
      <w:sz w:val="22"/>
      <w:szCs w:val="22"/>
      <w:lang w:eastAsia="en-US"/>
    </w:rPr>
  </w:style>
  <w:style w:type="paragraph" w:styleId="NoSpacing">
    <w:name w:val="No Spacing"/>
    <w:uiPriority w:val="1"/>
    <w:qFormat/>
    <w:rsid w:val="004938CE"/>
    <w:pPr>
      <w:ind w:left="720"/>
      <w:jc w:val="both"/>
    </w:pPr>
    <w:rPr>
      <w:bCs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D7D0F"/>
    <w:rPr>
      <w:rFonts w:ascii="Arial" w:hAnsi="Arial" w:cs="Arial"/>
      <w:bCs/>
      <w:sz w:val="21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D5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090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009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Model-view-controlle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esktop\Template%20Design_EN\Template_Architecture%20Desig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D51CA9182C474FAAEE5044884A7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58C13-D402-4E53-99B6-4D4A9B7CAE83}"/>
      </w:docPartPr>
      <w:docPartBody>
        <w:p w:rsidR="00D640E8" w:rsidRDefault="001D5134" w:rsidP="001D5134">
          <w:pPr>
            <w:pStyle w:val="C3D51CA9182C474FAAEE5044884A70D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34"/>
    <w:rsid w:val="001D5134"/>
    <w:rsid w:val="0022501A"/>
    <w:rsid w:val="00382599"/>
    <w:rsid w:val="008522DC"/>
    <w:rsid w:val="00852A9D"/>
    <w:rsid w:val="008554E0"/>
    <w:rsid w:val="008D319F"/>
    <w:rsid w:val="00B3311F"/>
    <w:rsid w:val="00B75BE7"/>
    <w:rsid w:val="00D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F1AB74C914DA4A5097176736DE892">
    <w:name w:val="82DF1AB74C914DA4A5097176736DE892"/>
    <w:rsid w:val="001D5134"/>
  </w:style>
  <w:style w:type="paragraph" w:customStyle="1" w:styleId="5257FBA66580430EBEB4A8D6E4DB1BF0">
    <w:name w:val="5257FBA66580430EBEB4A8D6E4DB1BF0"/>
    <w:rsid w:val="001D5134"/>
  </w:style>
  <w:style w:type="paragraph" w:customStyle="1" w:styleId="8DA4F7A0F57644F483CC969D2F1845FF">
    <w:name w:val="8DA4F7A0F57644F483CC969D2F1845FF"/>
    <w:rsid w:val="001D5134"/>
  </w:style>
  <w:style w:type="paragraph" w:customStyle="1" w:styleId="BCD8683502C54536854A4B65AF083750">
    <w:name w:val="BCD8683502C54536854A4B65AF083750"/>
    <w:rsid w:val="001D5134"/>
  </w:style>
  <w:style w:type="paragraph" w:customStyle="1" w:styleId="C3D51CA9182C474FAAEE5044884A70D2">
    <w:name w:val="C3D51CA9182C474FAAEE5044884A70D2"/>
    <w:rsid w:val="001D5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49CE-0388-4CE0-9BB8-48A0C5A7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Template_Architecture Design.dot</Template>
  <TotalTime>2526</TotalTime>
  <Pages>24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BUSS_Architecture_Design_v1.1</vt:lpstr>
    </vt:vector>
  </TitlesOfParts>
  <Manager>Nguyen Thanh Nam</Manager>
  <Company>FPTSoft</Company>
  <LinksUpToDate>false</LinksUpToDate>
  <CharactersWithSpaces>17163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BUSS_Architecture_Design_v1.1</dc:title>
  <dc:subject>1/2</dc:subject>
  <dc:creator>NgocTuan</dc:creator>
  <cp:keywords/>
  <dc:description/>
  <cp:lastModifiedBy>Nam Nguyễn Thành</cp:lastModifiedBy>
  <cp:revision>39</cp:revision>
  <cp:lastPrinted>1900-12-31T17:00:00Z</cp:lastPrinted>
  <dcterms:created xsi:type="dcterms:W3CDTF">2014-08-19T04:40:00Z</dcterms:created>
  <dcterms:modified xsi:type="dcterms:W3CDTF">2015-08-26T05:54:00Z</dcterms:modified>
  <cp:category>Template</cp:category>
</cp:coreProperties>
</file>