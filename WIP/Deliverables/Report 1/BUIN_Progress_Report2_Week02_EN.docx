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Bus User Interactive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BUIN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18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35</w:t>
            </w:r>
            <w:r w:rsidR="00AE16A4" w:rsidRPr="00FB7CA7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26.5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303.5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A60B7" w:rsidRPr="00BD7FB5">
              <w:rPr>
                <w:rFonts w:ascii="Arial" w:hAnsi="Arial"/>
                <w:color w:val="auto"/>
                <w:sz w:val="20"/>
                <w:szCs w:val="20"/>
              </w:rPr>
              <w:t>Introduction</w:t>
            </w:r>
          </w:p>
        </w:tc>
        <w:tc>
          <w:tcPr>
            <w:tcW w:w="1935" w:type="dxa"/>
            <w:vAlign w:val="center"/>
          </w:tcPr>
          <w:p w:rsidR="00C74B23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C74B23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C74B23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C74B23" w:rsidRPr="00BD7FB5" w:rsidRDefault="00C74B2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C74B23" w:rsidRPr="00BD7FB5" w:rsidRDefault="00C74B2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191C42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2</w:t>
            </w:r>
          </w:p>
        </w:tc>
        <w:tc>
          <w:tcPr>
            <w:tcW w:w="1935" w:type="dxa"/>
            <w:vAlign w:val="center"/>
          </w:tcPr>
          <w:p w:rsidR="000A551A" w:rsidRPr="00BD7FB5" w:rsidRDefault="00C0300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2 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Q&amp;A Management Sheet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EN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Q&amp;A Management Sheet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9485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Concept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Project Plan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D948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Project Schedule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(60%)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Checklist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S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oftware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equirement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Specification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Checklist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P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roject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Plan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BC03FE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1935" w:type="dxa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(20%)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07E47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Review Project plan with checklist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Study Android basic</w:t>
            </w:r>
          </w:p>
        </w:tc>
        <w:tc>
          <w:tcPr>
            <w:tcW w:w="2160" w:type="dxa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C74B23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C74B23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Demo screen </w:t>
            </w:r>
          </w:p>
        </w:tc>
        <w:tc>
          <w:tcPr>
            <w:tcW w:w="2160" w:type="dxa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317B3B" w:rsidRPr="00BD7FB5" w:rsidRDefault="00EB6FA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317B3B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AC343C" w:rsidRPr="00BD7FB5" w:rsidRDefault="00C53FE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code/guideline</w:t>
            </w:r>
          </w:p>
        </w:tc>
        <w:tc>
          <w:tcPr>
            <w:tcW w:w="2340" w:type="dxa"/>
            <w:vAlign w:val="center"/>
          </w:tcPr>
          <w:p w:rsidR="00AC343C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Pr="00BD7FB5" w:rsidRDefault="00116A50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Pr="00BD7FB5" w:rsidRDefault="00116A50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116A50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116A50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116A50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Architecture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9A117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Screen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Database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Class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12-06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3</w:t>
            </w:r>
          </w:p>
        </w:tc>
        <w:tc>
          <w:tcPr>
            <w:tcW w:w="2160" w:type="dxa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29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Checklist Architecture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7705F9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Screen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Database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D7FB5" w:rsidRDefault="00B43BB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8174A3" w:rsidRPr="00B551C1" w:rsidTr="00D74B71">
        <w:tc>
          <w:tcPr>
            <w:tcW w:w="2790" w:type="dxa"/>
            <w:vAlign w:val="center"/>
          </w:tcPr>
          <w:p w:rsidR="008174A3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Class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8174A3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8174A3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8174A3" w:rsidRPr="00D129C3" w:rsidRDefault="00B43BBB" w:rsidP="00AB009D">
            <w:pPr>
              <w:pStyle w:val="Bang"/>
              <w:rPr>
                <w:rFonts w:ascii="MS Mincho" w:hAnsi="MS Mincho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  <w:bookmarkStart w:id="0" w:name="_GoBack"/>
            <w:bookmarkEnd w:id="0"/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774" w:rsidRDefault="00350774">
      <w:r>
        <w:separator/>
      </w:r>
    </w:p>
  </w:endnote>
  <w:endnote w:type="continuationSeparator" w:id="0">
    <w:p w:rsidR="00350774" w:rsidRDefault="00350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2_Week02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D129C3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D129C3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774" w:rsidRDefault="00350774">
      <w:r>
        <w:separator/>
      </w:r>
    </w:p>
  </w:footnote>
  <w:footnote w:type="continuationSeparator" w:id="0">
    <w:p w:rsidR="00350774" w:rsidRDefault="00350774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BUIN_Progress_Report2_Week02_EN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33861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57DDD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50774"/>
    <w:rsid w:val="003C236A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35CD3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713D78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61BA5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43447"/>
    <w:rsid w:val="00A73195"/>
    <w:rsid w:val="00AB009D"/>
    <w:rsid w:val="00AC343C"/>
    <w:rsid w:val="00AC4D33"/>
    <w:rsid w:val="00AE16A4"/>
    <w:rsid w:val="00AE7A2C"/>
    <w:rsid w:val="00B43BBB"/>
    <w:rsid w:val="00B551C1"/>
    <w:rsid w:val="00B6023C"/>
    <w:rsid w:val="00B97463"/>
    <w:rsid w:val="00BA6E8F"/>
    <w:rsid w:val="00BA7F34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94851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330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105</cp:revision>
  <cp:lastPrinted>2000-08-14T03:46:00Z</cp:lastPrinted>
  <dcterms:created xsi:type="dcterms:W3CDTF">2013-09-15T15:51:00Z</dcterms:created>
  <dcterms:modified xsi:type="dcterms:W3CDTF">2015-05-31T09:06:00Z</dcterms:modified>
  <cp:category>Template</cp:category>
</cp:coreProperties>
</file>