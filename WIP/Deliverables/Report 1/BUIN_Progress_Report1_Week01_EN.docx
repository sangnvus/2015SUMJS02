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804CB4">
                  <w:pPr>
                    <w:spacing w:before="0" w:after="120"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bookmarkStart w:id="0" w:name="_GoBack"/>
                  <w:bookmarkEnd w:id="0"/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CE5B9A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Bus User Interactive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CE5B9A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BUIN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Project </w:t>
            </w:r>
            <w:r w:rsidR="00F200AE" w:rsidRPr="003C416F">
              <w:rPr>
                <w:rFonts w:ascii="Arial" w:hAnsi="Arial" w:cs="Arial"/>
                <w:sz w:val="20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15</w:t>
            </w:r>
            <w:r w:rsidR="00693576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E674E9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192AEE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192AEE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Reporting period</w:t>
            </w:r>
            <w:r w:rsidRPr="003C416F">
              <w:rPr>
                <w:rStyle w:val="FootnoteReference"/>
                <w:rFonts w:ascii="Arial" w:hAnsi="Arial" w:cs="Arial"/>
                <w:sz w:val="20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11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-05-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3D68" w:rsidRPr="003C416F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15</w:t>
            </w:r>
            <w:r w:rsidR="00E674E9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3C416F" w:rsidRDefault="007C2D2B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11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-05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3C416F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</w:t>
            </w:r>
            <w:r w:rsidR="003C416F" w:rsidRPr="003C416F">
              <w:rPr>
                <w:rFonts w:ascii="Arial" w:hAnsi="Arial" w:cs="Arial"/>
                <w:sz w:val="20"/>
                <w:szCs w:val="20"/>
              </w:rPr>
              <w:t>8</w:t>
            </w:r>
            <w:r w:rsidR="003C236A" w:rsidRPr="003C416F">
              <w:rPr>
                <w:rFonts w:ascii="Arial" w:hAnsi="Arial" w:cs="Arial"/>
                <w:sz w:val="20"/>
                <w:szCs w:val="20"/>
              </w:rPr>
              <w:t>-08</w:t>
            </w:r>
            <w:r w:rsidR="00B6023C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5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3C416F" w:rsidRDefault="00A0432A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35</w:t>
            </w:r>
            <w:r w:rsidR="00AE16A4" w:rsidRPr="003C416F">
              <w:rPr>
                <w:rFonts w:ascii="Arial" w:hAnsi="Arial" w:cs="Arial"/>
                <w:sz w:val="20"/>
                <w:szCs w:val="20"/>
              </w:rPr>
              <w:t>0</w:t>
            </w:r>
            <w:r w:rsidRPr="003C416F">
              <w:rPr>
                <w:rFonts w:ascii="Arial" w:hAnsi="Arial" w:cs="Arial"/>
                <w:sz w:val="20"/>
                <w:szCs w:val="20"/>
              </w:rPr>
              <w:t xml:space="preserve">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AE16A4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000A66" w:rsidRPr="003C416F">
              <w:rPr>
                <w:rFonts w:ascii="Arial" w:hAnsi="Arial" w:cs="Arial"/>
                <w:sz w:val="20"/>
                <w:szCs w:val="20"/>
              </w:rPr>
              <w:t>person-day = 8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3C416F" w:rsidRDefault="00F83B57" w:rsidP="000B11C4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20</w:t>
            </w:r>
            <w:r w:rsidR="00246CC7" w:rsidRPr="003C416F">
              <w:rPr>
                <w:rFonts w:ascii="Arial" w:hAnsi="Arial" w:cs="Arial"/>
                <w:sz w:val="20"/>
                <w:szCs w:val="20"/>
              </w:rPr>
              <w:t xml:space="preserve">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3C416F" w:rsidRDefault="00F83B5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330 person-day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</w:t>
      </w:r>
      <w:r w:rsidR="003C416F">
        <w:rPr>
          <w:rFonts w:ascii="Times New Roman" w:hAnsi="Times New Roman"/>
          <w:sz w:val="22"/>
          <w:szCs w:val="22"/>
        </w:rPr>
        <w:t>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Deliverable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DA60B7" w:rsidRPr="003C416F"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  <w:tc>
          <w:tcPr>
            <w:tcW w:w="1935" w:type="dxa"/>
            <w:vAlign w:val="center"/>
          </w:tcPr>
          <w:p w:rsidR="00C74B23" w:rsidRPr="003C416F" w:rsidRDefault="008111D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C74B23" w:rsidRPr="003C416F" w:rsidRDefault="008111D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C74B23" w:rsidRPr="003C416F" w:rsidRDefault="0065715C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9D2FDE" w:rsidRPr="003C416F">
              <w:rPr>
                <w:rFonts w:ascii="Arial" w:hAnsi="Arial" w:cs="Arial"/>
                <w:sz w:val="20"/>
                <w:szCs w:val="20"/>
              </w:rPr>
              <w:t xml:space="preserve"> (20%)</w:t>
            </w:r>
          </w:p>
        </w:tc>
        <w:tc>
          <w:tcPr>
            <w:tcW w:w="992" w:type="dxa"/>
            <w:vAlign w:val="center"/>
          </w:tcPr>
          <w:p w:rsidR="00C74B23" w:rsidRPr="003C416F" w:rsidRDefault="00C74B23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C74B23" w:rsidRPr="003C416F" w:rsidRDefault="00C74B23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Progress </w:t>
            </w:r>
            <w:r w:rsidR="00191C42" w:rsidRPr="003C416F">
              <w:rPr>
                <w:rFonts w:ascii="Arial" w:hAnsi="Arial" w:cs="Arial"/>
                <w:sz w:val="20"/>
                <w:szCs w:val="20"/>
              </w:rPr>
              <w:t>Report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935" w:type="dxa"/>
            <w:vAlign w:val="center"/>
          </w:tcPr>
          <w:p w:rsidR="000A551A" w:rsidRPr="003C416F" w:rsidRDefault="00C0300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3C416F" w:rsidRDefault="004F5A80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Progress </w:t>
            </w:r>
            <w:r w:rsidR="00C0300A" w:rsidRPr="003C416F">
              <w:rPr>
                <w:rFonts w:ascii="Arial" w:hAnsi="Arial" w:cs="Arial"/>
                <w:sz w:val="20"/>
                <w:szCs w:val="20"/>
              </w:rPr>
              <w:t>Report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J</w:t>
            </w:r>
            <w:r w:rsidR="002C08E5" w:rsidRPr="003C416F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935" w:type="dxa"/>
            <w:vAlign w:val="center"/>
          </w:tcPr>
          <w:p w:rsidR="00B551C1" w:rsidRPr="003C416F" w:rsidRDefault="004F5A80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3C416F" w:rsidRDefault="004F5A80" w:rsidP="00B551C1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B551C1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Q&amp;A Management Sheet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EN</w:t>
            </w:r>
          </w:p>
        </w:tc>
        <w:tc>
          <w:tcPr>
            <w:tcW w:w="1935" w:type="dxa"/>
            <w:vAlign w:val="center"/>
          </w:tcPr>
          <w:p w:rsidR="000A551A" w:rsidRPr="003C416F" w:rsidRDefault="0012519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0A551A" w:rsidRPr="003C416F" w:rsidRDefault="0012519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3C416F" w:rsidRDefault="00F467C8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 w:rsidRPr="003C416F">
              <w:rPr>
                <w:rFonts w:ascii="Arial" w:hAnsi="Arial" w:cs="Arial"/>
                <w:sz w:val="20"/>
                <w:szCs w:val="20"/>
              </w:rPr>
              <w:t>Q&amp;A Management Sheet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935" w:type="dxa"/>
            <w:vAlign w:val="center"/>
          </w:tcPr>
          <w:p w:rsidR="00B551C1" w:rsidRPr="003C416F" w:rsidRDefault="00125198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3C416F" w:rsidRDefault="00125198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B551C1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F467C8" w:rsidP="00F9109B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  <w:lang w:eastAsia="ja-JP"/>
              </w:rPr>
              <w:t xml:space="preserve">Concept </w:t>
            </w:r>
            <w:r w:rsidR="00F9109B" w:rsidRPr="003C416F">
              <w:rPr>
                <w:rFonts w:ascii="Arial" w:hAnsi="Arial" w:cs="Arial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1935" w:type="dxa"/>
            <w:vAlign w:val="center"/>
          </w:tcPr>
          <w:p w:rsidR="000A551A" w:rsidRPr="003C416F" w:rsidRDefault="00684AC6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0A551A" w:rsidRPr="003C416F" w:rsidRDefault="008111D6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2D0B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109B" w:rsidRPr="003C416F">
              <w:rPr>
                <w:rFonts w:ascii="Arial" w:hAnsi="Arial" w:cs="Arial"/>
                <w:sz w:val="20"/>
                <w:szCs w:val="20"/>
              </w:rPr>
              <w:t>(7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3C416F" w:rsidRDefault="00F467C8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>Project Plan</w:t>
            </w:r>
          </w:p>
        </w:tc>
        <w:tc>
          <w:tcPr>
            <w:tcW w:w="1935" w:type="dxa"/>
            <w:vAlign w:val="center"/>
          </w:tcPr>
          <w:p w:rsidR="007819D7" w:rsidRPr="003C416F" w:rsidRDefault="002D0B1A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7819D7" w:rsidRPr="003C416F" w:rsidRDefault="008111D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16F">
              <w:rPr>
                <w:rFonts w:ascii="Arial" w:hAnsi="Arial" w:cs="Arial"/>
                <w:sz w:val="20"/>
                <w:szCs w:val="20"/>
              </w:rPr>
              <w:t>(30%)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3C416F" w:rsidRDefault="00F467C8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>Project Schedule</w:t>
            </w:r>
          </w:p>
        </w:tc>
        <w:tc>
          <w:tcPr>
            <w:tcW w:w="1935" w:type="dxa"/>
            <w:vAlign w:val="center"/>
          </w:tcPr>
          <w:p w:rsidR="007819D7" w:rsidRPr="003C416F" w:rsidRDefault="002D0B1A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7819D7" w:rsidRPr="003C416F" w:rsidRDefault="008111D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7819D7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0DC3" w:rsidRPr="003C416F">
              <w:rPr>
                <w:rFonts w:ascii="Arial" w:hAnsi="Arial" w:cs="Arial"/>
                <w:sz w:val="20"/>
                <w:szCs w:val="20"/>
              </w:rPr>
              <w:t>(7</w:t>
            </w:r>
            <w:r w:rsidRPr="003C416F">
              <w:rPr>
                <w:rFonts w:ascii="Arial" w:hAnsi="Arial" w:cs="Arial"/>
                <w:sz w:val="20"/>
                <w:szCs w:val="20"/>
              </w:rPr>
              <w:t>0%)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E136B4" w:rsidP="00782600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0A551A" w:rsidRPr="003C416F" w:rsidRDefault="00E136B4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0A551A" w:rsidRPr="003C416F" w:rsidRDefault="00E136B4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(30%)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F467C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Checklist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S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oftware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R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equirement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S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pecification</w:t>
            </w:r>
          </w:p>
        </w:tc>
        <w:tc>
          <w:tcPr>
            <w:tcW w:w="1935" w:type="dxa"/>
            <w:vAlign w:val="center"/>
          </w:tcPr>
          <w:p w:rsidR="000A551A" w:rsidRPr="003C416F" w:rsidRDefault="000E13F8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A551A" w:rsidRPr="003C416F" w:rsidRDefault="000E13F8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CC3C27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E13F8" w:rsidRPr="00B551C1" w:rsidTr="00F1108A">
        <w:tc>
          <w:tcPr>
            <w:tcW w:w="2835" w:type="dxa"/>
            <w:vAlign w:val="center"/>
          </w:tcPr>
          <w:p w:rsidR="000E13F8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Checklist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P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roject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P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lan</w:t>
            </w:r>
          </w:p>
        </w:tc>
        <w:tc>
          <w:tcPr>
            <w:tcW w:w="1935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E13F8" w:rsidRPr="003C416F" w:rsidRDefault="00CC3C27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3378CA" w:rsidRPr="00B551C1" w:rsidTr="00F1108A">
        <w:tc>
          <w:tcPr>
            <w:tcW w:w="2835" w:type="dxa"/>
            <w:vAlign w:val="center"/>
          </w:tcPr>
          <w:p w:rsidR="003378CA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Checklist Concept 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1935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lastRenderedPageBreak/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Deliverable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3C416F" w:rsidRDefault="00910418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C74B23" w:rsidRPr="003C416F" w:rsidRDefault="0050377C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Demo screen Sign up, Sign in</w:t>
            </w:r>
          </w:p>
        </w:tc>
        <w:tc>
          <w:tcPr>
            <w:tcW w:w="2160" w:type="dxa"/>
          </w:tcPr>
          <w:p w:rsidR="00317B3B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317B3B" w:rsidRPr="003C416F" w:rsidRDefault="00EB6FA1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3C416F" w:rsidRDefault="00317B3B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3C416F" w:rsidRDefault="007705F9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3C416F" w:rsidRDefault="00C53FE6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Source code/guideline</w:t>
            </w:r>
          </w:p>
        </w:tc>
        <w:tc>
          <w:tcPr>
            <w:tcW w:w="2340" w:type="dxa"/>
            <w:vAlign w:val="center"/>
          </w:tcPr>
          <w:p w:rsidR="00AC343C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3C416F" w:rsidRDefault="0050377C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3C416F" w:rsidRDefault="00F467C8" w:rsidP="006B7EE0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  <w:lang w:eastAsia="ja-JP"/>
              </w:rPr>
              <w:t xml:space="preserve">Concept </w:t>
            </w:r>
            <w:r w:rsidR="006716A2" w:rsidRPr="003C416F">
              <w:rPr>
                <w:rFonts w:ascii="Arial" w:hAnsi="Arial" w:cs="Arial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2160" w:type="dxa"/>
          </w:tcPr>
          <w:p w:rsidR="009A1177" w:rsidRPr="003C416F" w:rsidRDefault="00FC60C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2070" w:type="dxa"/>
            <w:vAlign w:val="center"/>
          </w:tcPr>
          <w:p w:rsidR="007819D7" w:rsidRPr="003C416F" w:rsidRDefault="007705F9" w:rsidP="00FC60C6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3C416F" w:rsidRDefault="00910418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6716A2" w:rsidRPr="00B551C1" w:rsidTr="00C74B23">
        <w:tc>
          <w:tcPr>
            <w:tcW w:w="2790" w:type="dxa"/>
            <w:vAlign w:val="center"/>
          </w:tcPr>
          <w:p w:rsidR="006716A2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</w:rPr>
              <w:t>Project Plan</w:t>
            </w:r>
          </w:p>
        </w:tc>
        <w:tc>
          <w:tcPr>
            <w:tcW w:w="2160" w:type="dxa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Pr="003C416F">
              <w:rPr>
                <w:rFonts w:ascii="Arial" w:hAnsi="Arial" w:cs="Arial"/>
                <w:sz w:val="20"/>
                <w:szCs w:val="20"/>
              </w:rPr>
              <w:t>-05-2015</w:t>
            </w:r>
          </w:p>
        </w:tc>
      </w:tr>
      <w:tr w:rsidR="006716A2" w:rsidRPr="00B551C1" w:rsidTr="00C74B23">
        <w:tc>
          <w:tcPr>
            <w:tcW w:w="2790" w:type="dxa"/>
            <w:vAlign w:val="center"/>
          </w:tcPr>
          <w:p w:rsidR="006716A2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</w:rPr>
              <w:t>Project Schedule</w:t>
            </w:r>
          </w:p>
        </w:tc>
        <w:tc>
          <w:tcPr>
            <w:tcW w:w="2160" w:type="dxa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.mpp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Pr="003C416F">
              <w:rPr>
                <w:rFonts w:ascii="Arial" w:hAnsi="Arial" w:cs="Arial"/>
                <w:sz w:val="20"/>
                <w:szCs w:val="20"/>
              </w:rPr>
              <w:t>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User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Requirement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Specification</w:t>
            </w:r>
          </w:p>
        </w:tc>
        <w:tc>
          <w:tcPr>
            <w:tcW w:w="2160" w:type="dxa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Bui Bich Phuong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22-05-2015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Progress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Report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2160" w:type="dxa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22-05-2015</w:t>
            </w:r>
          </w:p>
        </w:tc>
      </w:tr>
      <w:tr w:rsidR="006716A2" w:rsidRPr="00B551C1" w:rsidTr="00D74B71">
        <w:tc>
          <w:tcPr>
            <w:tcW w:w="2790" w:type="dxa"/>
            <w:vAlign w:val="center"/>
          </w:tcPr>
          <w:p w:rsidR="006716A2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Checklist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S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oftware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R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equirement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Specification</w:t>
            </w:r>
          </w:p>
        </w:tc>
        <w:tc>
          <w:tcPr>
            <w:tcW w:w="216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6716A2" w:rsidRPr="00B551C1" w:rsidTr="00D74B71">
        <w:tc>
          <w:tcPr>
            <w:tcW w:w="2790" w:type="dxa"/>
            <w:vAlign w:val="center"/>
          </w:tcPr>
          <w:p w:rsidR="006716A2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Checklist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Project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Plan</w:t>
            </w:r>
          </w:p>
        </w:tc>
        <w:tc>
          <w:tcPr>
            <w:tcW w:w="216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6716A2" w:rsidRPr="00B551C1" w:rsidTr="00D74B71">
        <w:tc>
          <w:tcPr>
            <w:tcW w:w="2790" w:type="dxa"/>
            <w:vAlign w:val="center"/>
          </w:tcPr>
          <w:p w:rsidR="006716A2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Checklist Concept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Review Concept Design with checklist</w:t>
            </w:r>
          </w:p>
        </w:tc>
        <w:tc>
          <w:tcPr>
            <w:tcW w:w="216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50377C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</w:t>
            </w:r>
            <w:r w:rsidR="0050377C" w:rsidRPr="003C416F">
              <w:rPr>
                <w:rFonts w:ascii="Arial" w:hAnsi="Arial" w:cs="Arial"/>
                <w:sz w:val="20"/>
                <w:szCs w:val="20"/>
                <w:lang w:eastAsia="ja-JP"/>
              </w:rPr>
              <w:t>xls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AC4D33" w:rsidRPr="00B551C1" w:rsidTr="00D74B71">
        <w:tc>
          <w:tcPr>
            <w:tcW w:w="279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Review Project plan with checklist</w:t>
            </w:r>
          </w:p>
        </w:tc>
        <w:tc>
          <w:tcPr>
            <w:tcW w:w="216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AC4D33" w:rsidRPr="003C416F" w:rsidRDefault="0050377C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D40D0" w:rsidRDefault="003378CA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week 1</w:t>
      </w:r>
      <w:r w:rsidR="005D40D0">
        <w:rPr>
          <w:rFonts w:ascii="Times New Roman" w:hAnsi="Times New Roman"/>
          <w:sz w:val="22"/>
          <w:szCs w:val="22"/>
        </w:rPr>
        <w:t>, these problems were existed: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Under expected team communication: cause of different in timeline of team members, lack of communication way, ineffective communication between team members, lack of face-to-face working.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Ineffective management: task/assign… were not managed effectively, document management is not good – cause of </w:t>
      </w:r>
      <w:r w:rsidRPr="005D40D0">
        <w:rPr>
          <w:rFonts w:ascii="Times New Roman" w:hAnsi="Times New Roman"/>
          <w:sz w:val="22"/>
          <w:szCs w:val="22"/>
        </w:rPr>
        <w:t>inexperienced</w:t>
      </w:r>
      <w:r>
        <w:rPr>
          <w:rFonts w:ascii="Times New Roman" w:hAnsi="Times New Roman"/>
          <w:sz w:val="22"/>
          <w:szCs w:val="22"/>
        </w:rPr>
        <w:t xml:space="preserve"> and not clear about github.</w:t>
      </w:r>
    </w:p>
    <w:p w:rsidR="005D40D0" w:rsidRDefault="005D40D0" w:rsidP="005D40D0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Suggested solutions:</w:t>
      </w:r>
    </w:p>
    <w:p w:rsidR="004835B6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Increase communication in both number of communication way and</w:t>
      </w:r>
      <w:r w:rsidR="003378C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effect of communication, define face-to-face meeting timeline, encourage</w:t>
      </w:r>
      <w:r w:rsidR="004835B6">
        <w:rPr>
          <w:rFonts w:ascii="Times New Roman" w:hAnsi="Times New Roman"/>
          <w:sz w:val="22"/>
          <w:szCs w:val="22"/>
        </w:rPr>
        <w:t xml:space="preserve"> team members to communicate mo</w:t>
      </w:r>
      <w:r w:rsidR="005844E2">
        <w:rPr>
          <w:rFonts w:ascii="Times New Roman" w:hAnsi="Times New Roman"/>
          <w:sz w:val="22"/>
          <w:szCs w:val="22"/>
        </w:rPr>
        <w:t>re po</w:t>
      </w:r>
      <w:r w:rsidR="00E05862">
        <w:rPr>
          <w:rFonts w:ascii="Times New Roman" w:hAnsi="Times New Roman"/>
          <w:sz w:val="22"/>
          <w:szCs w:val="22"/>
        </w:rPr>
        <w:t>sitively, daily meeting 15 min</w:t>
      </w:r>
      <w:r w:rsidR="00CD3522">
        <w:rPr>
          <w:rFonts w:ascii="Times New Roman" w:hAnsi="Times New Roman"/>
          <w:sz w:val="22"/>
          <w:szCs w:val="22"/>
        </w:rPr>
        <w:t>ute</w:t>
      </w:r>
      <w:r w:rsidR="00E05862">
        <w:rPr>
          <w:rFonts w:ascii="Times New Roman" w:hAnsi="Times New Roman"/>
          <w:sz w:val="22"/>
          <w:szCs w:val="22"/>
        </w:rPr>
        <w:t>s, log issue and Q&amp;A.</w:t>
      </w:r>
    </w:p>
    <w:p w:rsidR="004E395B" w:rsidRDefault="004835B6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Study clearly about github, then manage all project asset by it. Define and protect team management plan.</w:t>
      </w: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B3D68" w:rsidRPr="00B551C1" w:rsidRDefault="005D40D0" w:rsidP="004E395B">
      <w:pPr>
        <w:pStyle w:val="Conten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0B543E" w:rsidRPr="00B551C1">
        <w:rPr>
          <w:rFonts w:ascii="Times New Roman" w:hAnsi="Times New Roman"/>
          <w:sz w:val="22"/>
          <w:szCs w:val="22"/>
        </w:rPr>
        <w:t xml:space="preserve">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804CB4">
      <w:footerReference w:type="default" r:id="rId8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6EE" w:rsidRDefault="008E36EE">
      <w:r>
        <w:separator/>
      </w:r>
    </w:p>
  </w:endnote>
  <w:endnote w:type="continuationSeparator" w:id="0">
    <w:p w:rsidR="008E36EE" w:rsidRDefault="008E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322A8">
    <w:pPr>
      <w:pStyle w:val="Footer"/>
      <w:rPr>
        <w:lang w:eastAsia="ja-JP"/>
      </w:rPr>
    </w:pPr>
    <w:r>
      <w:rPr>
        <w:lang w:eastAsia="ja-JP"/>
      </w:rPr>
      <w:t>B</w:t>
    </w:r>
    <w:r w:rsidR="001410E2">
      <w:rPr>
        <w:lang w:eastAsia="ja-JP"/>
      </w:rPr>
      <w:t>L_Progress_Report</w:t>
    </w:r>
    <w:r>
      <w:rPr>
        <w:lang w:eastAsia="ja-JP"/>
      </w:rPr>
      <w:t>1_Week01_EN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F467C8">
      <w:rPr>
        <w:rStyle w:val="PageNumber"/>
        <w:noProof/>
      </w:rPr>
      <w:t>3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F467C8">
      <w:rPr>
        <w:rStyle w:val="PageNumber"/>
        <w:noProof/>
      </w:rPr>
      <w:t>4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6EE" w:rsidRDefault="008E36EE">
      <w:r>
        <w:separator/>
      </w:r>
    </w:p>
  </w:footnote>
  <w:footnote w:type="continuationSeparator" w:id="0">
    <w:p w:rsidR="008E36EE" w:rsidRDefault="008E36EE">
      <w:r>
        <w:continuationSeparator/>
      </w:r>
    </w:p>
  </w:footnote>
  <w:footnote w:id="1">
    <w:p w:rsidR="004B3D68" w:rsidRDefault="004B3D68" w:rsidP="003C416F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1505A"/>
    <w:rsid w:val="000207BA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679E6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C236A"/>
    <w:rsid w:val="003C416F"/>
    <w:rsid w:val="00421092"/>
    <w:rsid w:val="004835B6"/>
    <w:rsid w:val="00492E30"/>
    <w:rsid w:val="00494A0E"/>
    <w:rsid w:val="004B3D68"/>
    <w:rsid w:val="004C6EC4"/>
    <w:rsid w:val="004D5A28"/>
    <w:rsid w:val="004E395B"/>
    <w:rsid w:val="004E3DC0"/>
    <w:rsid w:val="004F5A80"/>
    <w:rsid w:val="0050377C"/>
    <w:rsid w:val="005479CB"/>
    <w:rsid w:val="005844E2"/>
    <w:rsid w:val="005B4A3B"/>
    <w:rsid w:val="005D40D0"/>
    <w:rsid w:val="00611ACA"/>
    <w:rsid w:val="0065715C"/>
    <w:rsid w:val="006716A2"/>
    <w:rsid w:val="00671FE4"/>
    <w:rsid w:val="00684AC6"/>
    <w:rsid w:val="00693576"/>
    <w:rsid w:val="006A545C"/>
    <w:rsid w:val="006B7EE0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804CB4"/>
    <w:rsid w:val="008111D6"/>
    <w:rsid w:val="00861BA5"/>
    <w:rsid w:val="008A7CE7"/>
    <w:rsid w:val="008B5E58"/>
    <w:rsid w:val="008B6FAA"/>
    <w:rsid w:val="008E36EE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C7012"/>
    <w:rsid w:val="009D2FDE"/>
    <w:rsid w:val="009F43E0"/>
    <w:rsid w:val="00A0432A"/>
    <w:rsid w:val="00A04731"/>
    <w:rsid w:val="00A2156C"/>
    <w:rsid w:val="00A73195"/>
    <w:rsid w:val="00AC343C"/>
    <w:rsid w:val="00AC4D33"/>
    <w:rsid w:val="00AE16A4"/>
    <w:rsid w:val="00AE7A2C"/>
    <w:rsid w:val="00B068A2"/>
    <w:rsid w:val="00B551C1"/>
    <w:rsid w:val="00B6023C"/>
    <w:rsid w:val="00BA6E8F"/>
    <w:rsid w:val="00BA7F34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D3522"/>
    <w:rsid w:val="00CE0A85"/>
    <w:rsid w:val="00CE5B9A"/>
    <w:rsid w:val="00D0734D"/>
    <w:rsid w:val="00D07705"/>
    <w:rsid w:val="00D155F3"/>
    <w:rsid w:val="00D26CEA"/>
    <w:rsid w:val="00D2713C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A63D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67C8"/>
    <w:rsid w:val="00F4703D"/>
    <w:rsid w:val="00F83B57"/>
    <w:rsid w:val="00F9109B"/>
    <w:rsid w:val="00FA02FB"/>
    <w:rsid w:val="00FA052D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308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95</cp:revision>
  <cp:lastPrinted>2000-08-14T03:46:00Z</cp:lastPrinted>
  <dcterms:created xsi:type="dcterms:W3CDTF">2013-09-15T15:51:00Z</dcterms:created>
  <dcterms:modified xsi:type="dcterms:W3CDTF">2015-05-22T18:30:00Z</dcterms:modified>
  <cp:category>Template</cp:category>
</cp:coreProperties>
</file>