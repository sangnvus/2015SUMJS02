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Bus User Interactive Network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BUIN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>
              <w:t>Trinh Thi Tuyet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>Nguyen Thanh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22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－</w:t>
            </w:r>
          </w:p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22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C63C8A">
              <w:t>Nguyễn Văn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１１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Nguyen Thanh Nam, Trinh Thi Tuyet Mai, Nguyen Le Tuan Cuong, Bui Bich Phuong, Tran Tu Anh</w:t>
            </w:r>
          </w:p>
        </w:tc>
      </w:tr>
      <w:tr w:rsidR="00A41E4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50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bookmarkStart w:id="0" w:name="_GoBack"/>
            <w:bookmarkEnd w:id="0"/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6.5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3.5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90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1620"/>
      </w:tblGrid>
      <w:tr w:rsidR="004B3D68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  <w:rPr>
                <w:rFonts w:hint="eastAsia"/>
              </w:rPr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/>
                <w:sz w:val="20"/>
              </w:rPr>
              <w:t xml:space="preserve">Create </w:t>
            </w:r>
            <w:r w:rsidRPr="00BD7FB5">
              <w:rPr>
                <w:rFonts w:ascii="Arial" w:hAnsi="Arial"/>
                <w:sz w:val="20"/>
              </w:rPr>
              <w:t>Introduction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英語の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>
              <w:rPr>
                <w:rFonts w:hint="eastAsia"/>
                <w:lang w:eastAsia="ja-JP"/>
              </w:rPr>
              <w:t>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日本語の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>
              <w:rPr>
                <w:rFonts w:hint="eastAsia"/>
                <w:lang w:eastAsia="ja-JP"/>
              </w:rPr>
              <w:t>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英語の</w:t>
            </w:r>
            <w: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日本語の</w:t>
            </w:r>
            <w: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実現しています</w:t>
            </w:r>
            <w:r w:rsidRPr="004D1A5D">
              <w:t>(60%)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1710" w:type="dxa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実現しています</w:t>
            </w:r>
            <w:r w:rsidRPr="004D1A5D">
              <w:t>(</w:t>
            </w:r>
            <w:r>
              <w:t>2</w:t>
            </w:r>
            <w:r w:rsidRPr="004D1A5D">
              <w:t>0%)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blPrEx>
          <w:tblCellMar>
            <w:top w:w="0" w:type="dxa"/>
            <w:bottom w:w="0" w:type="dxa"/>
          </w:tblCellMar>
        </w:tblPrEx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lastRenderedPageBreak/>
              <w:t>Bui Bich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lastRenderedPageBreak/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blPrEx>
          <w:tblCellMar>
            <w:top w:w="0" w:type="dxa"/>
            <w:bottom w:w="0" w:type="dxa"/>
          </w:tblCellMar>
        </w:tblPrEx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4D1A5D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Study Android basic</w:t>
            </w:r>
          </w:p>
        </w:tc>
        <w:tc>
          <w:tcPr>
            <w:tcW w:w="3870" w:type="dxa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</w:tc>
        <w:tc>
          <w:tcPr>
            <w:tcW w:w="270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A67846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A67846" w:rsidRPr="00BD7FB5" w:rsidRDefault="00965039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画面をデモします</w:t>
            </w:r>
          </w:p>
        </w:tc>
        <w:tc>
          <w:tcPr>
            <w:tcW w:w="3870" w:type="dxa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</w:tc>
        <w:tc>
          <w:tcPr>
            <w:tcW w:w="2700" w:type="dxa"/>
            <w:vAlign w:val="center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</w:rPr>
              <w:t>画面フロ</w:t>
            </w:r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CB0D63" w:rsidRDefault="00965039" w:rsidP="00965039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建築デザイン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画面設計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データベース設計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クラス設計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Le Tuan Cuong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Tran Tu Anh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>
              <w:rPr>
                <w:rFonts w:hint="eastAsia"/>
                <w:lang w:eastAsia="ja-JP"/>
              </w:rPr>
              <w:t>３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Nguyen Thanh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アーキテクチャ設計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Trinh Thi Tuyet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画面設計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データベース設計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965039">
              <w:rPr>
                <w:rFonts w:ascii="Arial" w:hAnsi="Arial" w:hint="eastAsia"/>
                <w:sz w:val="20"/>
              </w:rPr>
              <w:t>クラス設計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Bui Bich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lastRenderedPageBreak/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>rinh Thi Tuyet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84E" w:rsidRDefault="006A684E">
      <w:r>
        <w:separator/>
      </w:r>
    </w:p>
  </w:endnote>
  <w:endnote w:type="continuationSeparator" w:id="0">
    <w:p w:rsidR="006A684E" w:rsidRDefault="006A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L_Progress_Report2_Week02</w:t>
    </w:r>
    <w:r>
      <w:rPr>
        <w:lang w:eastAsia="ja-JP"/>
      </w:rPr>
      <w:t xml:space="preserve">_JP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52C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52C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84E" w:rsidRDefault="006A684E">
      <w:r>
        <w:separator/>
      </w:r>
    </w:p>
  </w:footnote>
  <w:footnote w:type="continuationSeparator" w:id="0">
    <w:p w:rsidR="006A684E" w:rsidRDefault="006A684E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180D9D"/>
    <w:rsid w:val="001E3709"/>
    <w:rsid w:val="00217F45"/>
    <w:rsid w:val="002823FD"/>
    <w:rsid w:val="002A503B"/>
    <w:rsid w:val="003323D4"/>
    <w:rsid w:val="003840BC"/>
    <w:rsid w:val="003B50ED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3798B"/>
    <w:rsid w:val="00965039"/>
    <w:rsid w:val="00990DE8"/>
    <w:rsid w:val="009F7CEF"/>
    <w:rsid w:val="00A11F40"/>
    <w:rsid w:val="00A41E40"/>
    <w:rsid w:val="00A67846"/>
    <w:rsid w:val="00A7285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44115"/>
    <w:rsid w:val="00F973D4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53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Trinh Tuyet Mai</cp:lastModifiedBy>
  <cp:revision>5</cp:revision>
  <cp:lastPrinted>2000-08-14T03:46:00Z</cp:lastPrinted>
  <dcterms:created xsi:type="dcterms:W3CDTF">2015-05-22T17:46:00Z</dcterms:created>
  <dcterms:modified xsi:type="dcterms:W3CDTF">2015-05-22T18:53:00Z</dcterms:modified>
  <cp:category>Report, template</cp:category>
</cp:coreProperties>
</file>