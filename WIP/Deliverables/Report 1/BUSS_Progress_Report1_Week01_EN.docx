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804CB4">
                  <w:pPr>
                    <w:spacing w:before="0" w:after="120"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CE5B9A" w:rsidP="00E937C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 xml:space="preserve">Bus User </w:t>
            </w:r>
            <w:r w:rsidR="00E937C2">
              <w:rPr>
                <w:rFonts w:ascii="Arial" w:hAnsi="Arial" w:cs="Arial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E937C2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BUSS</w:t>
            </w:r>
            <w:bookmarkStart w:id="0" w:name="_GoBack"/>
            <w:bookmarkEnd w:id="0"/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Project </w:t>
            </w:r>
            <w:r w:rsidR="00F200AE" w:rsidRPr="003C416F">
              <w:rPr>
                <w:rFonts w:ascii="Arial" w:hAnsi="Arial" w:cs="Arial"/>
                <w:sz w:val="20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69357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192AEE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92AEE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Reporting period</w:t>
            </w:r>
            <w:r w:rsidRPr="003C416F">
              <w:rPr>
                <w:rStyle w:val="FootnoteReference"/>
                <w:rFonts w:ascii="Arial" w:hAnsi="Arial" w:cs="Arial"/>
                <w:sz w:val="20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D68" w:rsidRPr="003C416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3C416F" w:rsidRDefault="007C2D2B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3C416F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</w:t>
            </w:r>
            <w:r w:rsidR="003C416F" w:rsidRPr="003C416F">
              <w:rPr>
                <w:rFonts w:ascii="Arial" w:hAnsi="Arial" w:cs="Arial"/>
                <w:sz w:val="20"/>
                <w:szCs w:val="20"/>
              </w:rPr>
              <w:t>8</w:t>
            </w:r>
            <w:r w:rsidR="003C236A" w:rsidRPr="003C416F">
              <w:rPr>
                <w:rFonts w:ascii="Arial" w:hAnsi="Arial" w:cs="Arial"/>
                <w:sz w:val="20"/>
                <w:szCs w:val="20"/>
              </w:rPr>
              <w:t>-08</w:t>
            </w:r>
            <w:r w:rsidR="00B6023C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3C416F" w:rsidRDefault="00A0432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35</w:t>
            </w:r>
            <w:r w:rsidR="00AE16A4" w:rsidRPr="003C416F">
              <w:rPr>
                <w:rFonts w:ascii="Arial" w:hAnsi="Arial" w:cs="Arial"/>
                <w:sz w:val="20"/>
                <w:szCs w:val="20"/>
              </w:rPr>
              <w:t>0</w:t>
            </w:r>
            <w:r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AE16A4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0A66" w:rsidRPr="003C416F">
              <w:rPr>
                <w:rFonts w:ascii="Arial" w:hAnsi="Arial" w:cs="Arial"/>
                <w:sz w:val="20"/>
                <w:szCs w:val="20"/>
              </w:rPr>
              <w:t>person-day = 8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0B11C4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20</w:t>
            </w:r>
            <w:r w:rsidR="00246CC7"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330 person-day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</w:t>
      </w:r>
      <w:r w:rsidR="003C416F">
        <w:rPr>
          <w:rFonts w:ascii="Times New Roman" w:hAnsi="Times New Roman"/>
          <w:sz w:val="22"/>
          <w:szCs w:val="22"/>
        </w:rPr>
        <w:t>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DA60B7" w:rsidRPr="003C416F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3C416F" w:rsidRDefault="0065715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9D2FDE" w:rsidRPr="003C416F">
              <w:rPr>
                <w:rFonts w:ascii="Arial" w:hAnsi="Arial" w:cs="Arial"/>
                <w:sz w:val="20"/>
                <w:szCs w:val="20"/>
              </w:rPr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191C42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935" w:type="dxa"/>
            <w:vAlign w:val="center"/>
          </w:tcPr>
          <w:p w:rsidR="000A551A" w:rsidRPr="003C416F" w:rsidRDefault="00C0300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3C416F" w:rsidRDefault="004F5A80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C0300A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</w:t>
            </w:r>
            <w:r w:rsidR="002C08E5" w:rsidRPr="003C416F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935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F467C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F9109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="00F9109B"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0A551A" w:rsidRPr="003C416F" w:rsidRDefault="00684AC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3C416F" w:rsidRDefault="008111D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2D0B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09B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F467C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>Project Plan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(30%)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F467C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>Project Schedule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DC3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E136B4" w:rsidP="0078260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F467C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Checklist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R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pecification</w:t>
            </w:r>
          </w:p>
        </w:tc>
        <w:tc>
          <w:tcPr>
            <w:tcW w:w="1935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CC3C27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roject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lan</w:t>
            </w:r>
          </w:p>
        </w:tc>
        <w:tc>
          <w:tcPr>
            <w:tcW w:w="1935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3C416F" w:rsidRDefault="00CC3C27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Pr="003C416F" w:rsidRDefault="00F467C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8B5E58">
              <w:rPr>
                <w:rFonts w:ascii="Arial" w:hAnsi="Arial" w:cs="Arial"/>
                <w:sz w:val="20"/>
                <w:szCs w:val="20"/>
              </w:rPr>
              <w:t xml:space="preserve">Checklist Concept 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935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910418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3C416F" w:rsidRDefault="00EB6FA1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3C416F" w:rsidRDefault="00317B3B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3C416F" w:rsidRDefault="007705F9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3C416F" w:rsidRDefault="00C53FE6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3C416F" w:rsidRDefault="00F467C8" w:rsidP="006B7EE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="006716A2"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2160" w:type="dxa"/>
          </w:tcPr>
          <w:p w:rsidR="009A1177" w:rsidRPr="003C416F" w:rsidRDefault="00FC60C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3C416F" w:rsidRDefault="007705F9" w:rsidP="00FC60C6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3C416F" w:rsidRDefault="0091041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>Project Plan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>Project Schedule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User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Requirement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Checklist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R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Project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Plan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F467C8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716A2">
              <w:rPr>
                <w:rFonts w:ascii="Arial" w:hAnsi="Arial" w:cs="Arial"/>
                <w:sz w:val="20"/>
                <w:szCs w:val="20"/>
              </w:rPr>
              <w:t xml:space="preserve">Checklist Concept </w:t>
            </w:r>
            <w:r w:rsidR="006716A2"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50377C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</w:t>
            </w:r>
            <w:r w:rsidR="0050377C" w:rsidRPr="003C416F">
              <w:rPr>
                <w:rFonts w:ascii="Arial" w:hAnsi="Arial" w:cs="Arial"/>
                <w:sz w:val="20"/>
                <w:szCs w:val="20"/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Pr="003C416F" w:rsidRDefault="0050377C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</w:t>
      </w:r>
      <w:r w:rsidR="00CD3522">
        <w:rPr>
          <w:rFonts w:ascii="Times New Roman" w:hAnsi="Times New Roman"/>
          <w:sz w:val="22"/>
          <w:szCs w:val="22"/>
        </w:rPr>
        <w:t>ute</w:t>
      </w:r>
      <w:r w:rsidR="00E05862">
        <w:rPr>
          <w:rFonts w:ascii="Times New Roman" w:hAnsi="Times New Roman"/>
          <w:sz w:val="22"/>
          <w:szCs w:val="22"/>
        </w:rPr>
        <w:t>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804CB4">
      <w:footerReference w:type="default" r:id="rId8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DDB" w:rsidRDefault="00345DDB">
      <w:r>
        <w:separator/>
      </w:r>
    </w:p>
  </w:endnote>
  <w:endnote w:type="continuationSeparator" w:id="0">
    <w:p w:rsidR="00345DDB" w:rsidRDefault="0034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E937C2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E937C2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DDB" w:rsidRDefault="00345DDB">
      <w:r>
        <w:separator/>
      </w:r>
    </w:p>
  </w:footnote>
  <w:footnote w:type="continuationSeparator" w:id="0">
    <w:p w:rsidR="00345DDB" w:rsidRDefault="00345DDB">
      <w:r>
        <w:continuationSeparator/>
      </w:r>
    </w:p>
  </w:footnote>
  <w:footnote w:id="1">
    <w:p w:rsidR="004B3D68" w:rsidRDefault="004B3D68" w:rsidP="003C416F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45DDB"/>
    <w:rsid w:val="003C236A"/>
    <w:rsid w:val="003C416F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6A2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04CB4"/>
    <w:rsid w:val="008111D6"/>
    <w:rsid w:val="00861BA5"/>
    <w:rsid w:val="008A7CE7"/>
    <w:rsid w:val="008B5E58"/>
    <w:rsid w:val="008B6FAA"/>
    <w:rsid w:val="008E36EE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C7012"/>
    <w:rsid w:val="009D2FDE"/>
    <w:rsid w:val="009F43E0"/>
    <w:rsid w:val="00A0432A"/>
    <w:rsid w:val="00A04731"/>
    <w:rsid w:val="00A2156C"/>
    <w:rsid w:val="00A73195"/>
    <w:rsid w:val="00AC343C"/>
    <w:rsid w:val="00AC4D33"/>
    <w:rsid w:val="00AE16A4"/>
    <w:rsid w:val="00AE7A2C"/>
    <w:rsid w:val="00B068A2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D3522"/>
    <w:rsid w:val="00CE0A85"/>
    <w:rsid w:val="00CE5B9A"/>
    <w:rsid w:val="00D0734D"/>
    <w:rsid w:val="00D07705"/>
    <w:rsid w:val="00D155F3"/>
    <w:rsid w:val="00D26CEA"/>
    <w:rsid w:val="00D2713C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937C2"/>
    <w:rsid w:val="00EA63D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67C8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308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96</cp:revision>
  <cp:lastPrinted>2000-08-14T03:46:00Z</cp:lastPrinted>
  <dcterms:created xsi:type="dcterms:W3CDTF">2013-09-15T15:51:00Z</dcterms:created>
  <dcterms:modified xsi:type="dcterms:W3CDTF">2015-06-06T15:58:00Z</dcterms:modified>
  <cp:category>Template</cp:category>
</cp:coreProperties>
</file>