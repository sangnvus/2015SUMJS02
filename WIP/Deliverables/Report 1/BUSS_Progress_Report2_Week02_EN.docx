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  <w:bookmarkStart w:id="0" w:name="_GoBack"/>
            <w:bookmarkEnd w:id="0"/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26.5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303.5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A60B7" w:rsidRPr="00BD7FB5">
              <w:rPr>
                <w:rFonts w:ascii="Arial" w:hAnsi="Arial"/>
                <w:color w:val="auto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9485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Concept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D948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Schedule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oftware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equirement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Specification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roject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BC03FE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1935" w:type="dxa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(20%)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07E47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Review Project plan with checklist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D7FB5" w:rsidRDefault="00C53FE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116A50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9A117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8174A3" w:rsidRPr="00B551C1" w:rsidTr="00D74B71">
        <w:tc>
          <w:tcPr>
            <w:tcW w:w="2790" w:type="dxa"/>
            <w:vAlign w:val="center"/>
          </w:tcPr>
          <w:p w:rsidR="008174A3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8174A3" w:rsidRPr="00D129C3" w:rsidRDefault="00B43BBB" w:rsidP="00AB009D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3C" w:rsidRDefault="00022B3C">
      <w:r>
        <w:separator/>
      </w:r>
    </w:p>
  </w:endnote>
  <w:endnote w:type="continuationSeparator" w:id="0">
    <w:p w:rsidR="00022B3C" w:rsidRDefault="0002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BC1208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BC1208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3C" w:rsidRDefault="00022B3C">
      <w:r>
        <w:separator/>
      </w:r>
    </w:p>
  </w:footnote>
  <w:footnote w:type="continuationSeparator" w:id="0">
    <w:p w:rsidR="00022B3C" w:rsidRDefault="00022B3C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330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106</cp:revision>
  <cp:lastPrinted>2000-08-14T03:46:00Z</cp:lastPrinted>
  <dcterms:created xsi:type="dcterms:W3CDTF">2013-09-15T15:51:00Z</dcterms:created>
  <dcterms:modified xsi:type="dcterms:W3CDTF">2015-06-06T16:00:00Z</dcterms:modified>
  <cp:category>Template</cp:category>
</cp:coreProperties>
</file>