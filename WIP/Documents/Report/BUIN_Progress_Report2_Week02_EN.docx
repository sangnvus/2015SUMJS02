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Bus User Interactive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BUIN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</w:t>
            </w:r>
            <w:bookmarkStart w:id="0" w:name="_GoBack"/>
            <w:bookmarkEnd w:id="0"/>
            <w:r w:rsidRPr="00713D78">
              <w:t>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Nam, Trinh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Mai, Nguyen Le Tuan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, Bui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Phuong, Tran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B7CA7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00A6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35</w:t>
            </w:r>
            <w:r w:rsidR="00AE16A4" w:rsidRPr="00FB7CA7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26.5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303.5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C74B23" w:rsidRPr="00B551C1" w:rsidTr="00F1108A">
        <w:tc>
          <w:tcPr>
            <w:tcW w:w="2835" w:type="dxa"/>
            <w:vAlign w:val="center"/>
          </w:tcPr>
          <w:p w:rsidR="00C74B23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DA60B7" w:rsidRPr="00BD7FB5">
              <w:rPr>
                <w:rFonts w:ascii="Arial" w:hAnsi="Arial"/>
                <w:color w:val="auto"/>
                <w:sz w:val="20"/>
                <w:szCs w:val="20"/>
              </w:rPr>
              <w:t>_Introduction_Report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1</w:t>
            </w:r>
            <w:r w:rsidR="00C74B23" w:rsidRPr="00BD7FB5">
              <w:rPr>
                <w:rFonts w:ascii="Arial" w:hAnsi="Arial"/>
                <w:color w:val="auto"/>
                <w:sz w:val="20"/>
                <w:szCs w:val="20"/>
              </w:rPr>
              <w:t>_v</w:t>
            </w:r>
            <w:r w:rsidR="00693576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1.0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_EN</w:t>
            </w:r>
          </w:p>
        </w:tc>
        <w:tc>
          <w:tcPr>
            <w:tcW w:w="1935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</w:tc>
        <w:tc>
          <w:tcPr>
            <w:tcW w:w="1326" w:type="dxa"/>
            <w:vAlign w:val="center"/>
          </w:tcPr>
          <w:p w:rsidR="00C74B23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C74B23" w:rsidRPr="00BD7FB5" w:rsidRDefault="00C74B2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_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191C42" w:rsidRPr="00BD7FB5">
              <w:rPr>
                <w:rFonts w:ascii="Arial" w:hAnsi="Arial"/>
                <w:color w:val="auto"/>
                <w:sz w:val="20"/>
                <w:szCs w:val="20"/>
              </w:rPr>
              <w:t>Progress_Report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_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Week02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0A551A" w:rsidRPr="00BD7FB5" w:rsidRDefault="00C0300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0A551A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C0300A" w:rsidRPr="00BD7FB5">
              <w:rPr>
                <w:rFonts w:ascii="Arial" w:hAnsi="Arial"/>
                <w:color w:val="auto"/>
                <w:sz w:val="20"/>
                <w:szCs w:val="20"/>
              </w:rPr>
              <w:t>_</w:t>
            </w:r>
            <w:r w:rsidR="00C0300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C0300A" w:rsidRPr="00BD7FB5">
              <w:rPr>
                <w:rFonts w:ascii="Arial" w:hAnsi="Arial"/>
                <w:color w:val="auto"/>
                <w:sz w:val="20"/>
                <w:szCs w:val="20"/>
              </w:rPr>
              <w:t>Progress_Report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2</w:t>
            </w:r>
            <w:r w:rsidR="00C0300A" w:rsidRPr="00BD7FB5">
              <w:rPr>
                <w:rFonts w:ascii="Arial" w:hAnsi="Arial"/>
                <w:color w:val="auto"/>
                <w:sz w:val="20"/>
                <w:szCs w:val="20"/>
              </w:rPr>
              <w:t>_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Week02</w:t>
            </w:r>
            <w:r w:rsidR="00C0300A" w:rsidRPr="00BD7FB5">
              <w:rPr>
                <w:rFonts w:ascii="Arial" w:hAnsi="Arial"/>
                <w:color w:val="auto"/>
                <w:sz w:val="20"/>
                <w:szCs w:val="20"/>
              </w:rPr>
              <w:t>_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</w:rPr>
              <w:t>J</w:t>
            </w:r>
            <w:r w:rsidR="002C08E5" w:rsidRPr="00BD7FB5">
              <w:rPr>
                <w:rFonts w:ascii="Arial" w:hAnsi="Arial"/>
                <w:color w:val="auto"/>
                <w:sz w:val="20"/>
                <w:szCs w:val="20"/>
              </w:rPr>
              <w:t>P</w:t>
            </w:r>
          </w:p>
        </w:tc>
        <w:tc>
          <w:tcPr>
            <w:tcW w:w="1935" w:type="dxa"/>
            <w:vAlign w:val="center"/>
          </w:tcPr>
          <w:p w:rsidR="00B551C1" w:rsidRPr="00BD7FB5" w:rsidRDefault="004F5A8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B551C1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BD7FB5" w:rsidRDefault="00B551C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D7FB5" w:rsidRDefault="00B551C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BD7FB5" w:rsidRDefault="00B551C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_Q&amp;A Management Sheet_v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1.0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0A551A" w:rsidRPr="00BD7FB5" w:rsidRDefault="0012519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0A551A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B551C1" w:rsidRPr="00B551C1" w:rsidTr="00F1108A">
        <w:tc>
          <w:tcPr>
            <w:tcW w:w="2835" w:type="dxa"/>
            <w:vAlign w:val="center"/>
          </w:tcPr>
          <w:p w:rsidR="00B551C1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</w:rPr>
              <w:t>_Q&amp;A Management Sheet_v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1.0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</w:rPr>
              <w:t>_JP</w:t>
            </w:r>
          </w:p>
        </w:tc>
        <w:tc>
          <w:tcPr>
            <w:tcW w:w="1935" w:type="dxa"/>
            <w:vAlign w:val="center"/>
          </w:tcPr>
          <w:p w:rsidR="00B551C1" w:rsidRPr="00BD7FB5" w:rsidRDefault="0012519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B551C1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B551C1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B551C1" w:rsidRPr="00BD7FB5" w:rsidRDefault="00B551C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B551C1" w:rsidRPr="00BD7FB5" w:rsidRDefault="00B551C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B551C1" w:rsidRPr="00BD7FB5" w:rsidRDefault="00B551C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_</w:t>
            </w:r>
            <w:r w:rsidR="00F9109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Concept_Design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_v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1.0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0A551A" w:rsidRPr="00BD7FB5" w:rsidRDefault="00684AC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</w:tc>
        <w:tc>
          <w:tcPr>
            <w:tcW w:w="1326" w:type="dxa"/>
            <w:vAlign w:val="center"/>
          </w:tcPr>
          <w:p w:rsidR="000A551A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0A551A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</w:rPr>
              <w:t>_</w:t>
            </w:r>
            <w:r w:rsidR="00F9109B" w:rsidRPr="00BD7FB5">
              <w:rPr>
                <w:rFonts w:ascii="Arial" w:hAnsi="Arial"/>
                <w:color w:val="auto"/>
                <w:sz w:val="20"/>
                <w:szCs w:val="20"/>
              </w:rPr>
              <w:t>Project_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</w:rPr>
              <w:t>Plan_v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1.0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7819D7" w:rsidRPr="00BD7FB5" w:rsidRDefault="002D0B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7819D7" w:rsidRPr="00BD7FB5" w:rsidRDefault="007819D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D7FB5" w:rsidRDefault="007819D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7819D7" w:rsidRPr="00B551C1" w:rsidTr="00F1108A">
        <w:tc>
          <w:tcPr>
            <w:tcW w:w="2835" w:type="dxa"/>
            <w:vAlign w:val="center"/>
          </w:tcPr>
          <w:p w:rsidR="007819D7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905F04" w:rsidRPr="00BD7FB5">
              <w:rPr>
                <w:rFonts w:ascii="Arial" w:hAnsi="Arial"/>
                <w:color w:val="auto"/>
                <w:sz w:val="20"/>
                <w:szCs w:val="20"/>
              </w:rPr>
              <w:t>_Project_Schedule_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</w:rPr>
              <w:t>v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1.0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</w:rPr>
              <w:t>_EN</w:t>
            </w:r>
          </w:p>
        </w:tc>
        <w:tc>
          <w:tcPr>
            <w:tcW w:w="1935" w:type="dxa"/>
            <w:vAlign w:val="center"/>
          </w:tcPr>
          <w:p w:rsidR="007819D7" w:rsidRPr="00BD7FB5" w:rsidRDefault="002D0B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="007819D7"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1326" w:type="dxa"/>
            <w:vAlign w:val="center"/>
          </w:tcPr>
          <w:p w:rsidR="007819D7" w:rsidRPr="00BD7FB5" w:rsidRDefault="008111D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05</w:t>
            </w:r>
            <w:r w:rsidR="007819D7" w:rsidRPr="00BD7FB5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992" w:type="dxa"/>
            <w:vAlign w:val="center"/>
          </w:tcPr>
          <w:p w:rsidR="007819D7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7819D7" w:rsidRPr="00BD7FB5" w:rsidRDefault="007819D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7819D7" w:rsidRPr="00BD7FB5" w:rsidRDefault="007819D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E136B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Study Android basic</w:t>
            </w:r>
          </w:p>
        </w:tc>
        <w:tc>
          <w:tcPr>
            <w:tcW w:w="1935" w:type="dxa"/>
            <w:vAlign w:val="center"/>
          </w:tcPr>
          <w:p w:rsidR="000A551A" w:rsidRPr="00BD7FB5" w:rsidRDefault="00E136B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326" w:type="dxa"/>
            <w:vAlign w:val="center"/>
          </w:tcPr>
          <w:p w:rsidR="000A551A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</w:t>
            </w:r>
            <w:r w:rsidR="00E136B4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6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0%)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0A551A" w:rsidRPr="00B551C1" w:rsidTr="00F1108A">
        <w:tc>
          <w:tcPr>
            <w:tcW w:w="2835" w:type="dxa"/>
            <w:vAlign w:val="center"/>
          </w:tcPr>
          <w:p w:rsidR="000A551A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0E13F8" w:rsidRPr="00BD7FB5">
              <w:rPr>
                <w:rFonts w:ascii="Arial" w:hAnsi="Arial"/>
                <w:color w:val="auto"/>
                <w:sz w:val="20"/>
                <w:szCs w:val="20"/>
              </w:rPr>
              <w:t>_Checklist_S</w:t>
            </w:r>
            <w:r w:rsidR="003378CA" w:rsidRPr="00BD7FB5">
              <w:rPr>
                <w:rFonts w:ascii="Arial" w:hAnsi="Arial"/>
                <w:color w:val="auto"/>
                <w:sz w:val="20"/>
                <w:szCs w:val="20"/>
              </w:rPr>
              <w:t>oftware_</w:t>
            </w:r>
            <w:r w:rsidR="000E13F8" w:rsidRPr="00BD7FB5">
              <w:rPr>
                <w:rFonts w:ascii="Arial" w:hAnsi="Arial"/>
                <w:color w:val="auto"/>
                <w:sz w:val="20"/>
                <w:szCs w:val="20"/>
              </w:rPr>
              <w:t>R</w:t>
            </w:r>
            <w:r w:rsidR="003378CA" w:rsidRPr="00BD7FB5">
              <w:rPr>
                <w:rFonts w:ascii="Arial" w:hAnsi="Arial"/>
                <w:color w:val="auto"/>
                <w:sz w:val="20"/>
                <w:szCs w:val="20"/>
              </w:rPr>
              <w:t>equirement_</w:t>
            </w:r>
            <w:r w:rsidR="000E13F8" w:rsidRPr="00BD7FB5">
              <w:rPr>
                <w:rFonts w:ascii="Arial" w:hAnsi="Arial"/>
                <w:color w:val="auto"/>
                <w:sz w:val="20"/>
                <w:szCs w:val="20"/>
              </w:rPr>
              <w:t>S</w:t>
            </w:r>
            <w:r w:rsidR="003378CA" w:rsidRPr="00BD7FB5">
              <w:rPr>
                <w:rFonts w:ascii="Arial" w:hAnsi="Arial"/>
                <w:color w:val="auto"/>
                <w:sz w:val="20"/>
                <w:szCs w:val="20"/>
              </w:rPr>
              <w:t>pecification</w:t>
            </w:r>
            <w:r w:rsidR="000E13F8" w:rsidRPr="00BD7FB5">
              <w:rPr>
                <w:rFonts w:ascii="Arial" w:hAnsi="Arial"/>
                <w:color w:val="auto"/>
                <w:sz w:val="20"/>
                <w:szCs w:val="20"/>
              </w:rPr>
              <w:t>_v1.0</w:t>
            </w:r>
          </w:p>
        </w:tc>
        <w:tc>
          <w:tcPr>
            <w:tcW w:w="1935" w:type="dxa"/>
            <w:vAlign w:val="center"/>
          </w:tcPr>
          <w:p w:rsidR="000A551A" w:rsidRPr="00BD7FB5" w:rsidRDefault="000E13F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0A551A" w:rsidRPr="00BD7FB5" w:rsidRDefault="000E13F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A551A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A551A" w:rsidRPr="00BD7FB5" w:rsidRDefault="000A551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0E13F8" w:rsidRPr="00B551C1" w:rsidTr="00F1108A">
        <w:tc>
          <w:tcPr>
            <w:tcW w:w="2835" w:type="dxa"/>
            <w:vAlign w:val="center"/>
          </w:tcPr>
          <w:p w:rsidR="000E13F8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0E13F8" w:rsidRPr="00BD7FB5">
              <w:rPr>
                <w:rFonts w:ascii="Arial" w:hAnsi="Arial"/>
                <w:color w:val="auto"/>
                <w:sz w:val="20"/>
                <w:szCs w:val="20"/>
              </w:rPr>
              <w:t>_Checklist_P</w:t>
            </w:r>
            <w:r w:rsidR="003378CA" w:rsidRPr="00BD7FB5">
              <w:rPr>
                <w:rFonts w:ascii="Arial" w:hAnsi="Arial"/>
                <w:color w:val="auto"/>
                <w:sz w:val="20"/>
                <w:szCs w:val="20"/>
              </w:rPr>
              <w:t>roject_</w:t>
            </w:r>
            <w:r w:rsidR="000E13F8" w:rsidRPr="00BD7FB5">
              <w:rPr>
                <w:rFonts w:ascii="Arial" w:hAnsi="Arial"/>
                <w:color w:val="auto"/>
                <w:sz w:val="20"/>
                <w:szCs w:val="20"/>
              </w:rPr>
              <w:t>P</w:t>
            </w:r>
            <w:r w:rsidR="003378CA" w:rsidRPr="00BD7FB5">
              <w:rPr>
                <w:rFonts w:ascii="Arial" w:hAnsi="Arial"/>
                <w:color w:val="auto"/>
                <w:sz w:val="20"/>
                <w:szCs w:val="20"/>
              </w:rPr>
              <w:t>lan</w:t>
            </w:r>
            <w:r w:rsidR="000E13F8" w:rsidRPr="00BD7FB5">
              <w:rPr>
                <w:rFonts w:ascii="Arial" w:hAnsi="Arial"/>
                <w:color w:val="auto"/>
                <w:sz w:val="20"/>
                <w:szCs w:val="20"/>
              </w:rPr>
              <w:t>_v1.0</w:t>
            </w:r>
          </w:p>
        </w:tc>
        <w:tc>
          <w:tcPr>
            <w:tcW w:w="1935" w:type="dxa"/>
            <w:vAlign w:val="center"/>
          </w:tcPr>
          <w:p w:rsidR="000E13F8" w:rsidRPr="00BD7FB5" w:rsidRDefault="000E13F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0E13F8" w:rsidRPr="00BD7FB5" w:rsidRDefault="000E13F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  <w:tc>
          <w:tcPr>
            <w:tcW w:w="992" w:type="dxa"/>
            <w:vAlign w:val="center"/>
          </w:tcPr>
          <w:p w:rsidR="000E13F8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0E13F8" w:rsidRPr="00BD7FB5" w:rsidRDefault="000E13F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E13F8" w:rsidRPr="00BD7FB5" w:rsidRDefault="000E13F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D372AE" w:rsidRPr="00B551C1" w:rsidTr="00BC03FE">
        <w:tc>
          <w:tcPr>
            <w:tcW w:w="2835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1935" w:type="dxa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1326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In progress (20%)</w:t>
            </w:r>
          </w:p>
        </w:tc>
        <w:tc>
          <w:tcPr>
            <w:tcW w:w="992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D372AE" w:rsidRPr="00B551C1" w:rsidTr="00F07E47">
        <w:tc>
          <w:tcPr>
            <w:tcW w:w="2835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Review Project plan with checklist</w:t>
            </w:r>
          </w:p>
        </w:tc>
        <w:tc>
          <w:tcPr>
            <w:tcW w:w="1935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1326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22-05-2015</w:t>
            </w:r>
          </w:p>
        </w:tc>
        <w:tc>
          <w:tcPr>
            <w:tcW w:w="992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D372AE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lastRenderedPageBreak/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Android basic</w:t>
            </w:r>
          </w:p>
        </w:tc>
        <w:tc>
          <w:tcPr>
            <w:tcW w:w="2160" w:type="dxa"/>
          </w:tcPr>
          <w:p w:rsidR="00C74B23" w:rsidRPr="00BD7FB5" w:rsidRDefault="0091041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C74B23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317B3B" w:rsidRPr="00B551C1" w:rsidTr="00C74B23">
        <w:tc>
          <w:tcPr>
            <w:tcW w:w="2790" w:type="dxa"/>
            <w:vAlign w:val="center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Demo screen </w:t>
            </w:r>
          </w:p>
        </w:tc>
        <w:tc>
          <w:tcPr>
            <w:tcW w:w="2160" w:type="dxa"/>
          </w:tcPr>
          <w:p w:rsidR="00317B3B" w:rsidRPr="00BD7FB5" w:rsidRDefault="00317B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2070" w:type="dxa"/>
            <w:vAlign w:val="center"/>
          </w:tcPr>
          <w:p w:rsidR="00317B3B" w:rsidRPr="00BD7FB5" w:rsidRDefault="00EB6FA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Code demo</w:t>
            </w:r>
          </w:p>
        </w:tc>
        <w:tc>
          <w:tcPr>
            <w:tcW w:w="2340" w:type="dxa"/>
            <w:vAlign w:val="center"/>
          </w:tcPr>
          <w:p w:rsidR="00317B3B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317B3B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C74B23" w:rsidRPr="00B551C1" w:rsidTr="00C74B23">
        <w:tc>
          <w:tcPr>
            <w:tcW w:w="2790" w:type="dxa"/>
            <w:vAlign w:val="center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Screen flow</w:t>
            </w:r>
          </w:p>
        </w:tc>
        <w:tc>
          <w:tcPr>
            <w:tcW w:w="2160" w:type="dxa"/>
          </w:tcPr>
          <w:p w:rsidR="00C74B23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C74B23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Visio draw</w:t>
            </w:r>
          </w:p>
        </w:tc>
        <w:tc>
          <w:tcPr>
            <w:tcW w:w="2340" w:type="dxa"/>
            <w:vAlign w:val="center"/>
          </w:tcPr>
          <w:p w:rsidR="00C74B23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AC343C" w:rsidRPr="00B551C1" w:rsidTr="00C74B23">
        <w:tc>
          <w:tcPr>
            <w:tcW w:w="2790" w:type="dxa"/>
            <w:vAlign w:val="center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Study Web service with .NET</w:t>
            </w:r>
          </w:p>
        </w:tc>
        <w:tc>
          <w:tcPr>
            <w:tcW w:w="2160" w:type="dxa"/>
          </w:tcPr>
          <w:p w:rsidR="00AC343C" w:rsidRPr="00BD7FB5" w:rsidRDefault="008E6212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AC343C" w:rsidRPr="00BD7FB5" w:rsidRDefault="00C53FE6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code/guideline</w:t>
            </w:r>
          </w:p>
        </w:tc>
        <w:tc>
          <w:tcPr>
            <w:tcW w:w="2340" w:type="dxa"/>
            <w:vAlign w:val="center"/>
          </w:tcPr>
          <w:p w:rsidR="00AC343C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ED1C11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</w:t>
            </w:r>
            <w:r w:rsidR="00910418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2015</w:t>
            </w:r>
          </w:p>
        </w:tc>
      </w:tr>
      <w:tr w:rsidR="00116A50" w:rsidRPr="00B551C1" w:rsidTr="00C74B23">
        <w:tc>
          <w:tcPr>
            <w:tcW w:w="2790" w:type="dxa"/>
            <w:vAlign w:val="center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Q&amp;A Management</w:t>
            </w:r>
          </w:p>
        </w:tc>
        <w:tc>
          <w:tcPr>
            <w:tcW w:w="2160" w:type="dxa"/>
          </w:tcPr>
          <w:p w:rsidR="00116A50" w:rsidRPr="00BD7FB5" w:rsidRDefault="00116A50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116A50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116A50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116A50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BUIN_Architecture_Design_v1.0_EN</w:t>
            </w:r>
          </w:p>
        </w:tc>
        <w:tc>
          <w:tcPr>
            <w:tcW w:w="2160" w:type="dxa"/>
          </w:tcPr>
          <w:p w:rsidR="009A117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  <w:tr w:rsidR="007819D7" w:rsidRPr="00B551C1" w:rsidTr="00C74B23">
        <w:tc>
          <w:tcPr>
            <w:tcW w:w="2790" w:type="dxa"/>
            <w:vAlign w:val="center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BUIN_Screen_Design_v1.0_EN</w:t>
            </w:r>
          </w:p>
        </w:tc>
        <w:tc>
          <w:tcPr>
            <w:tcW w:w="2160" w:type="dxa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7819D7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BUIN_Database_Design_v1.0_EN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BUIN_Class_Design_v1.0_EN</w:t>
            </w:r>
          </w:p>
        </w:tc>
        <w:tc>
          <w:tcPr>
            <w:tcW w:w="2160" w:type="dxa"/>
          </w:tcPr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Le Tuan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Cuong</w:t>
            </w:r>
            <w:proofErr w:type="spellEnd"/>
          </w:p>
          <w:p w:rsidR="00157DDD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Tran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Anh</w:t>
            </w:r>
            <w:proofErr w:type="spellEnd"/>
          </w:p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</w:tc>
        <w:tc>
          <w:tcPr>
            <w:tcW w:w="2070" w:type="dxa"/>
            <w:vAlign w:val="center"/>
          </w:tcPr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7705F9" w:rsidRPr="00BD7FB5" w:rsidRDefault="00157DD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_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Progress_Report3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_Week0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Nguyen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Thanh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Nam</w:t>
            </w:r>
          </w:p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docx</w:t>
            </w:r>
            <w:proofErr w:type="spellEnd"/>
          </w:p>
        </w:tc>
        <w:tc>
          <w:tcPr>
            <w:tcW w:w="2340" w:type="dxa"/>
            <w:vAlign w:val="center"/>
          </w:tcPr>
          <w:p w:rsidR="007705F9" w:rsidRPr="00BD7FB5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_Checklist_Architecture_Design_v1.0</w:t>
            </w:r>
          </w:p>
        </w:tc>
        <w:tc>
          <w:tcPr>
            <w:tcW w:w="216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Trinh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Thi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Tuyet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Mai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_Checklist_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Screen_Design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_v1.0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7705F9" w:rsidRPr="00B551C1" w:rsidTr="00D74B71">
        <w:tc>
          <w:tcPr>
            <w:tcW w:w="2790" w:type="dxa"/>
            <w:vAlign w:val="center"/>
          </w:tcPr>
          <w:p w:rsidR="007705F9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_Checklist_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Database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_Design_v1.0</w:t>
            </w:r>
          </w:p>
        </w:tc>
        <w:tc>
          <w:tcPr>
            <w:tcW w:w="2160" w:type="dxa"/>
            <w:vAlign w:val="center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7705F9" w:rsidRPr="00BD7FB5" w:rsidRDefault="0050377C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7705F9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-05-2015</w:t>
            </w:r>
          </w:p>
        </w:tc>
      </w:tr>
      <w:tr w:rsidR="008174A3" w:rsidRPr="00B551C1" w:rsidTr="00D74B71">
        <w:tc>
          <w:tcPr>
            <w:tcW w:w="2790" w:type="dxa"/>
            <w:vAlign w:val="center"/>
          </w:tcPr>
          <w:p w:rsidR="008174A3" w:rsidRPr="00BD7FB5" w:rsidRDefault="00174C3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BUIN</w:t>
            </w:r>
            <w:r w:rsidR="008174A3" w:rsidRPr="00BD7FB5">
              <w:rPr>
                <w:rFonts w:ascii="Arial" w:hAnsi="Arial"/>
                <w:color w:val="auto"/>
                <w:sz w:val="20"/>
                <w:szCs w:val="20"/>
              </w:rPr>
              <w:t>_Checklist_Class_Design_v1.0</w:t>
            </w:r>
          </w:p>
        </w:tc>
        <w:tc>
          <w:tcPr>
            <w:tcW w:w="216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Bui 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Bich</w:t>
            </w:r>
            <w:proofErr w:type="spellEnd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Phuong</w:t>
            </w:r>
          </w:p>
        </w:tc>
        <w:tc>
          <w:tcPr>
            <w:tcW w:w="207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</w:t>
            </w:r>
            <w:proofErr w:type="spellStart"/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xls</w:t>
            </w:r>
            <w:proofErr w:type="spellEnd"/>
          </w:p>
        </w:tc>
        <w:tc>
          <w:tcPr>
            <w:tcW w:w="2340" w:type="dxa"/>
            <w:vAlign w:val="center"/>
          </w:tcPr>
          <w:p w:rsidR="008174A3" w:rsidRPr="00BD7FB5" w:rsidRDefault="008174A3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29-05-2015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Nguyen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Thanh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Nam</w:t>
      </w:r>
    </w:p>
    <w:sectPr w:rsidR="000B543E" w:rsidRPr="00B551C1" w:rsidSect="009A2DA2">
      <w:headerReference w:type="default" r:id="rId8"/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463" w:rsidRDefault="00B97463">
      <w:r>
        <w:separator/>
      </w:r>
    </w:p>
  </w:endnote>
  <w:endnote w:type="continuationSeparator" w:id="0">
    <w:p w:rsidR="00B97463" w:rsidRDefault="00B9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2_Week02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FB7CA7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FB7CA7">
      <w:rPr>
        <w:rStyle w:val="PageNumber"/>
        <w:noProof/>
      </w:rPr>
      <w:t>3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463" w:rsidRDefault="00B97463">
      <w:r>
        <w:separator/>
      </w:r>
    </w:p>
  </w:footnote>
  <w:footnote w:type="continuationSeparator" w:id="0">
    <w:p w:rsidR="00B97463" w:rsidRDefault="00B97463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BUIN_Progress_Report2_Week02_EN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1505A"/>
    <w:rsid w:val="000207BA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52F77"/>
    <w:rsid w:val="00157DDD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2201A1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8111D6"/>
    <w:rsid w:val="008174A3"/>
    <w:rsid w:val="00861BA5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73195"/>
    <w:rsid w:val="00AB009D"/>
    <w:rsid w:val="00AC343C"/>
    <w:rsid w:val="00AC4D33"/>
    <w:rsid w:val="00AE16A4"/>
    <w:rsid w:val="00AE7A2C"/>
    <w:rsid w:val="00B551C1"/>
    <w:rsid w:val="00B6023C"/>
    <w:rsid w:val="00B97463"/>
    <w:rsid w:val="00BA6E8F"/>
    <w:rsid w:val="00BA7F34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55F3"/>
    <w:rsid w:val="00D26CEA"/>
    <w:rsid w:val="00D372AE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9109B"/>
    <w:rsid w:val="00FA02FB"/>
    <w:rsid w:val="00FA052D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321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Hang</dc:creator>
  <dc:description>Newly issue</dc:description>
  <cp:lastModifiedBy>Nam Nguyễn Thành</cp:lastModifiedBy>
  <cp:revision>98</cp:revision>
  <cp:lastPrinted>2000-08-14T03:46:00Z</cp:lastPrinted>
  <dcterms:created xsi:type="dcterms:W3CDTF">2013-09-15T15:51:00Z</dcterms:created>
  <dcterms:modified xsi:type="dcterms:W3CDTF">2015-05-22T15:58:00Z</dcterms:modified>
  <cp:category>Template</cp:category>
</cp:coreProperties>
</file>