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804CB4">
                  <w:pPr>
                    <w:spacing w:before="0" w:after="120"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</w:t>
                  </w:r>
                  <w:bookmarkStart w:id="0" w:name="_GoBack"/>
                  <w:bookmarkEnd w:id="0"/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3C416F" w:rsidRDefault="00CE5B9A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Bus User Interactive Network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3C416F" w:rsidRDefault="00CE5B9A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BUIN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3C416F" w:rsidRDefault="00152F7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 xml:space="preserve">Project </w:t>
            </w:r>
            <w:r w:rsidR="00F200AE" w:rsidRPr="003C416F">
              <w:rPr>
                <w:rFonts w:ascii="Arial" w:hAnsi="Arial" w:cs="Arial"/>
                <w:sz w:val="20"/>
              </w:rPr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3C416F" w:rsidRDefault="00152F7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3C416F" w:rsidRDefault="00152F7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15</w:t>
            </w:r>
            <w:r w:rsidR="00693576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E674E9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192AEE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3C416F" w:rsidRDefault="00192AEE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Reporting period</w:t>
            </w:r>
            <w:r w:rsidRPr="003C416F">
              <w:rPr>
                <w:rStyle w:val="FootnoteReference"/>
                <w:rFonts w:ascii="Arial" w:hAnsi="Arial" w:cs="Arial"/>
                <w:sz w:val="20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3C416F" w:rsidRDefault="00152F7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11</w:t>
            </w:r>
            <w:r w:rsidR="00E674E9" w:rsidRPr="003C416F">
              <w:rPr>
                <w:rFonts w:ascii="Arial" w:hAnsi="Arial" w:cs="Arial"/>
                <w:sz w:val="20"/>
                <w:szCs w:val="20"/>
              </w:rPr>
              <w:t>-05-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  <w:r w:rsidR="00E674E9" w:rsidRPr="003C41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3D68" w:rsidRPr="003C416F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15</w:t>
            </w:r>
            <w:r w:rsidR="00E674E9" w:rsidRPr="003C416F">
              <w:rPr>
                <w:rFonts w:ascii="Arial" w:hAnsi="Arial" w:cs="Arial"/>
                <w:sz w:val="20"/>
                <w:szCs w:val="20"/>
                <w:lang w:eastAsia="ja-JP"/>
              </w:rPr>
              <w:t>-05</w:t>
            </w:r>
            <w:r w:rsidR="00E674E9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3C416F" w:rsidRDefault="00152F7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3C416F" w:rsidRDefault="007C2D2B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11</w:t>
            </w:r>
            <w:r w:rsidR="00E674E9" w:rsidRPr="003C416F">
              <w:rPr>
                <w:rFonts w:ascii="Arial" w:hAnsi="Arial" w:cs="Arial"/>
                <w:sz w:val="20"/>
                <w:szCs w:val="20"/>
              </w:rPr>
              <w:t>-05</w:t>
            </w:r>
            <w:r w:rsidR="00785DA6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3C416F" w:rsidRDefault="00000A66" w:rsidP="003C416F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2</w:t>
            </w:r>
            <w:r w:rsidR="003C416F" w:rsidRPr="003C416F">
              <w:rPr>
                <w:rFonts w:ascii="Arial" w:hAnsi="Arial" w:cs="Arial"/>
                <w:sz w:val="20"/>
                <w:szCs w:val="20"/>
              </w:rPr>
              <w:t>8</w:t>
            </w:r>
            <w:r w:rsidR="003C236A" w:rsidRPr="003C416F">
              <w:rPr>
                <w:rFonts w:ascii="Arial" w:hAnsi="Arial" w:cs="Arial"/>
                <w:sz w:val="20"/>
                <w:szCs w:val="20"/>
              </w:rPr>
              <w:t>-08</w:t>
            </w:r>
            <w:r w:rsidR="00B6023C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3C416F" w:rsidRDefault="00000A66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5</w:t>
            </w:r>
            <w:r w:rsidR="00785DA6" w:rsidRPr="003C416F">
              <w:rPr>
                <w:rFonts w:ascii="Arial" w:hAnsi="Arial" w:cs="Arial"/>
                <w:sz w:val="20"/>
                <w:szCs w:val="20"/>
              </w:rPr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3C416F" w:rsidRDefault="00A0432A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Nam, Trinh Thi Tuyet Mai, Nguyen Le Tuan Cuong, Bui Bich Phuong, Tran Tu Anh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3C416F" w:rsidRDefault="00000A66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35</w:t>
            </w:r>
            <w:r w:rsidR="00AE16A4" w:rsidRPr="003C416F">
              <w:rPr>
                <w:rFonts w:ascii="Arial" w:hAnsi="Arial" w:cs="Arial"/>
                <w:sz w:val="20"/>
                <w:szCs w:val="20"/>
              </w:rPr>
              <w:t>0</w:t>
            </w:r>
            <w:r w:rsidRPr="003C416F">
              <w:rPr>
                <w:rFonts w:ascii="Arial" w:hAnsi="Arial" w:cs="Arial"/>
                <w:sz w:val="20"/>
                <w:szCs w:val="20"/>
              </w:rPr>
              <w:t xml:space="preserve"> person-</w:t>
            </w:r>
            <w:r w:rsidR="00785DA6" w:rsidRPr="003C416F">
              <w:rPr>
                <w:rFonts w:ascii="Arial" w:hAnsi="Arial" w:cs="Arial"/>
                <w:sz w:val="20"/>
                <w:szCs w:val="20"/>
              </w:rPr>
              <w:t>day</w:t>
            </w:r>
            <w:r w:rsidR="00D26CEA" w:rsidRPr="003C416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3C416F" w:rsidRDefault="00AE16A4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000A66" w:rsidRPr="003C416F">
              <w:rPr>
                <w:rFonts w:ascii="Arial" w:hAnsi="Arial" w:cs="Arial"/>
                <w:sz w:val="20"/>
                <w:szCs w:val="20"/>
              </w:rPr>
              <w:t>person-day = 8 person-</w:t>
            </w:r>
            <w:r w:rsidR="00785DA6" w:rsidRPr="003C416F">
              <w:rPr>
                <w:rFonts w:ascii="Arial" w:hAnsi="Arial" w:cs="Arial"/>
                <w:sz w:val="20"/>
                <w:szCs w:val="20"/>
              </w:rPr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7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3C416F" w:rsidRDefault="00F83B57" w:rsidP="000B11C4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20</w:t>
            </w:r>
            <w:r w:rsidR="00246CC7" w:rsidRPr="003C416F">
              <w:rPr>
                <w:rFonts w:ascii="Arial" w:hAnsi="Arial" w:cs="Arial"/>
                <w:sz w:val="20"/>
                <w:szCs w:val="20"/>
              </w:rPr>
              <w:t xml:space="preserve"> person-</w:t>
            </w:r>
            <w:r w:rsidR="00785DA6" w:rsidRPr="003C416F">
              <w:rPr>
                <w:rFonts w:ascii="Arial" w:hAnsi="Arial" w:cs="Arial"/>
                <w:sz w:val="20"/>
                <w:szCs w:val="20"/>
              </w:rPr>
              <w:t>day</w:t>
            </w:r>
            <w:r w:rsidR="00D26CEA" w:rsidRPr="003C416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3C416F" w:rsidRDefault="004B3D68" w:rsidP="00192AEE">
            <w:pPr>
              <w:pStyle w:val="HeadingLv1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3C416F" w:rsidRDefault="00F83B57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330 person-day</w:t>
            </w:r>
            <w:r w:rsidR="00D26CEA" w:rsidRPr="003C416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3C416F" w:rsidRDefault="004B3D6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Change Managemen</w:t>
      </w:r>
      <w:r w:rsidR="003C416F">
        <w:rPr>
          <w:rFonts w:ascii="Times New Roman" w:hAnsi="Times New Roman"/>
          <w:sz w:val="22"/>
          <w:szCs w:val="22"/>
        </w:rPr>
        <w:t>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35"/>
        <w:gridCol w:w="1326"/>
        <w:gridCol w:w="992"/>
        <w:gridCol w:w="992"/>
        <w:gridCol w:w="1280"/>
      </w:tblGrid>
      <w:tr w:rsidR="004B3D68" w:rsidRPr="00B551C1" w:rsidTr="00F1108A">
        <w:tc>
          <w:tcPr>
            <w:tcW w:w="2835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Task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Responsibility</w:t>
            </w:r>
          </w:p>
        </w:tc>
        <w:tc>
          <w:tcPr>
            <w:tcW w:w="1326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Deliverable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3C416F" w:rsidRDefault="004B3D68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Re-schedule</w:t>
            </w:r>
          </w:p>
        </w:tc>
      </w:tr>
      <w:tr w:rsidR="00C74B23" w:rsidRPr="00B551C1" w:rsidTr="00F1108A">
        <w:tc>
          <w:tcPr>
            <w:tcW w:w="2835" w:type="dxa"/>
            <w:vAlign w:val="center"/>
          </w:tcPr>
          <w:p w:rsidR="00C74B23" w:rsidRPr="003C416F" w:rsidRDefault="008B5E58" w:rsidP="008B5E58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</w:t>
            </w:r>
            <w:r w:rsidR="00DA60B7" w:rsidRPr="003C416F">
              <w:rPr>
                <w:rFonts w:ascii="Arial" w:hAnsi="Arial" w:cs="Arial"/>
                <w:sz w:val="20"/>
                <w:szCs w:val="20"/>
              </w:rPr>
              <w:t>Introduction</w:t>
            </w:r>
          </w:p>
        </w:tc>
        <w:tc>
          <w:tcPr>
            <w:tcW w:w="1935" w:type="dxa"/>
            <w:vAlign w:val="center"/>
          </w:tcPr>
          <w:p w:rsidR="00C74B23" w:rsidRPr="003C416F" w:rsidRDefault="008111D6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Le Tuan Cuong</w:t>
            </w:r>
          </w:p>
        </w:tc>
        <w:tc>
          <w:tcPr>
            <w:tcW w:w="1326" w:type="dxa"/>
            <w:vAlign w:val="center"/>
          </w:tcPr>
          <w:p w:rsidR="00C74B23" w:rsidRPr="003C416F" w:rsidRDefault="008111D6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0A551A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C74B23" w:rsidRPr="003C416F" w:rsidRDefault="0065715C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In progress</w:t>
            </w:r>
            <w:r w:rsidR="009D2FDE" w:rsidRPr="003C416F">
              <w:rPr>
                <w:rFonts w:ascii="Arial" w:hAnsi="Arial" w:cs="Arial"/>
                <w:sz w:val="20"/>
                <w:szCs w:val="20"/>
              </w:rPr>
              <w:t xml:space="preserve"> (20%)</w:t>
            </w:r>
          </w:p>
        </w:tc>
        <w:tc>
          <w:tcPr>
            <w:tcW w:w="992" w:type="dxa"/>
            <w:vAlign w:val="center"/>
          </w:tcPr>
          <w:p w:rsidR="00C74B23" w:rsidRPr="003C416F" w:rsidRDefault="00C74B23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C74B23" w:rsidRPr="003C416F" w:rsidRDefault="00C74B23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3C416F" w:rsidRDefault="008B5E58" w:rsidP="008B5E58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  <w:r w:rsidR="000A551A" w:rsidRPr="003C416F">
              <w:rPr>
                <w:rFonts w:ascii="Arial" w:hAnsi="Arial" w:cs="Arial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Progress </w:t>
            </w:r>
            <w:r w:rsidR="00191C42" w:rsidRPr="003C416F">
              <w:rPr>
                <w:rFonts w:ascii="Arial" w:hAnsi="Arial" w:cs="Arial"/>
                <w:sz w:val="20"/>
                <w:szCs w:val="20"/>
              </w:rPr>
              <w:t>Report</w:t>
            </w:r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1935" w:type="dxa"/>
            <w:vAlign w:val="center"/>
          </w:tcPr>
          <w:p w:rsidR="000A551A" w:rsidRPr="003C416F" w:rsidRDefault="00C0300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0A551A" w:rsidRPr="003C416F" w:rsidRDefault="004F5A80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18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0A551A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51C1" w:rsidRPr="00B551C1" w:rsidTr="00F1108A">
        <w:tc>
          <w:tcPr>
            <w:tcW w:w="2835" w:type="dxa"/>
            <w:vAlign w:val="center"/>
          </w:tcPr>
          <w:p w:rsidR="00B551C1" w:rsidRPr="003C416F" w:rsidRDefault="008B5E58" w:rsidP="008B5E58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  <w:r w:rsidR="00C0300A" w:rsidRPr="003C416F">
              <w:rPr>
                <w:rFonts w:ascii="Arial" w:hAnsi="Arial" w:cs="Arial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Progress </w:t>
            </w:r>
            <w:r w:rsidR="00C0300A" w:rsidRPr="003C416F">
              <w:rPr>
                <w:rFonts w:ascii="Arial" w:hAnsi="Arial" w:cs="Arial"/>
                <w:sz w:val="20"/>
                <w:szCs w:val="20"/>
              </w:rPr>
              <w:t>Report</w:t>
            </w:r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J</w:t>
            </w:r>
            <w:r w:rsidR="002C08E5" w:rsidRPr="003C416F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1935" w:type="dxa"/>
            <w:vAlign w:val="center"/>
          </w:tcPr>
          <w:p w:rsidR="00B551C1" w:rsidRPr="003C416F" w:rsidRDefault="004F5A80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B551C1" w:rsidRPr="003C416F" w:rsidRDefault="004F5A80" w:rsidP="00B551C1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18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B551C1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3C416F" w:rsidRDefault="008B5E58" w:rsidP="008B5E58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Q&amp;A Management Sheet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EN</w:t>
            </w:r>
          </w:p>
        </w:tc>
        <w:tc>
          <w:tcPr>
            <w:tcW w:w="1935" w:type="dxa"/>
            <w:vAlign w:val="center"/>
          </w:tcPr>
          <w:p w:rsidR="000A551A" w:rsidRPr="003C416F" w:rsidRDefault="00125198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0A551A" w:rsidRPr="003C416F" w:rsidRDefault="00125198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18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0A551A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51C1" w:rsidRPr="00B551C1" w:rsidTr="00F1108A">
        <w:tc>
          <w:tcPr>
            <w:tcW w:w="2835" w:type="dxa"/>
            <w:vAlign w:val="center"/>
          </w:tcPr>
          <w:p w:rsidR="00B551C1" w:rsidRPr="003C416F" w:rsidRDefault="008B5E58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</w:t>
            </w:r>
            <w:r w:rsidRPr="003C416F">
              <w:rPr>
                <w:rFonts w:ascii="Arial" w:hAnsi="Arial" w:cs="Arial"/>
                <w:sz w:val="20"/>
                <w:szCs w:val="20"/>
              </w:rPr>
              <w:t>Q&amp;A Management Sheet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935" w:type="dxa"/>
            <w:vAlign w:val="center"/>
          </w:tcPr>
          <w:p w:rsidR="00B551C1" w:rsidRPr="003C416F" w:rsidRDefault="00125198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B551C1" w:rsidRPr="003C416F" w:rsidRDefault="00125198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18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B551C1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B551C1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B551C1" w:rsidRPr="003C416F" w:rsidRDefault="00B551C1" w:rsidP="00B551C1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3C416F" w:rsidRDefault="008B5E58" w:rsidP="00F9109B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</w:t>
            </w:r>
            <w:r>
              <w:rPr>
                <w:rFonts w:ascii="Arial" w:hAnsi="Arial" w:cs="Arial"/>
                <w:sz w:val="20"/>
                <w:szCs w:val="20"/>
                <w:lang w:eastAsia="ja-JP"/>
              </w:rPr>
              <w:t xml:space="preserve">Concept </w:t>
            </w:r>
            <w:r w:rsidR="00F9109B" w:rsidRPr="003C416F">
              <w:rPr>
                <w:rFonts w:ascii="Arial" w:hAnsi="Arial" w:cs="Arial"/>
                <w:sz w:val="20"/>
                <w:szCs w:val="20"/>
                <w:lang w:eastAsia="ja-JP"/>
              </w:rPr>
              <w:t>Design</w:t>
            </w:r>
          </w:p>
        </w:tc>
        <w:tc>
          <w:tcPr>
            <w:tcW w:w="1935" w:type="dxa"/>
            <w:vAlign w:val="center"/>
          </w:tcPr>
          <w:p w:rsidR="000A551A" w:rsidRPr="003C416F" w:rsidRDefault="00684AC6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Le Tuan Cuong</w:t>
            </w:r>
          </w:p>
        </w:tc>
        <w:tc>
          <w:tcPr>
            <w:tcW w:w="1326" w:type="dxa"/>
            <w:vAlign w:val="center"/>
          </w:tcPr>
          <w:p w:rsidR="000A551A" w:rsidRPr="003C416F" w:rsidRDefault="008111D6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0A551A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3C416F" w:rsidRDefault="002D0B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In progress</w:t>
            </w:r>
            <w:r w:rsidR="005479CB" w:rsidRPr="003C41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109B" w:rsidRPr="003C416F">
              <w:rPr>
                <w:rFonts w:ascii="Arial" w:hAnsi="Arial" w:cs="Arial"/>
                <w:sz w:val="20"/>
                <w:szCs w:val="20"/>
              </w:rPr>
              <w:t>(7</w:t>
            </w:r>
            <w:r w:rsidR="000A551A" w:rsidRPr="003C416F">
              <w:rPr>
                <w:rFonts w:ascii="Arial" w:hAnsi="Arial" w:cs="Arial"/>
                <w:sz w:val="20"/>
                <w:szCs w:val="20"/>
              </w:rPr>
              <w:t>0%)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9D7" w:rsidRPr="00B551C1" w:rsidTr="00F1108A">
        <w:tc>
          <w:tcPr>
            <w:tcW w:w="2835" w:type="dxa"/>
            <w:vAlign w:val="center"/>
          </w:tcPr>
          <w:p w:rsidR="007819D7" w:rsidRPr="003C416F" w:rsidRDefault="008B5E58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Project Plan</w:t>
            </w:r>
          </w:p>
        </w:tc>
        <w:tc>
          <w:tcPr>
            <w:tcW w:w="1935" w:type="dxa"/>
            <w:vAlign w:val="center"/>
          </w:tcPr>
          <w:p w:rsidR="007819D7" w:rsidRPr="003C416F" w:rsidRDefault="002D0B1A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7819D7" w:rsidRPr="003C416F" w:rsidRDefault="008111D6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7819D7" w:rsidRPr="003C416F">
              <w:rPr>
                <w:rFonts w:ascii="Arial" w:hAnsi="Arial" w:cs="Arial"/>
                <w:sz w:val="20"/>
                <w:szCs w:val="20"/>
                <w:lang w:eastAsia="ja-JP"/>
              </w:rPr>
              <w:t>-05-</w:t>
            </w:r>
            <w:r w:rsidR="00910418"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In progress</w:t>
            </w:r>
            <w:r w:rsidR="005479CB" w:rsidRPr="003C41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16F">
              <w:rPr>
                <w:rFonts w:ascii="Arial" w:hAnsi="Arial" w:cs="Arial"/>
                <w:sz w:val="20"/>
                <w:szCs w:val="20"/>
              </w:rPr>
              <w:t>(30%)</w:t>
            </w:r>
          </w:p>
        </w:tc>
        <w:tc>
          <w:tcPr>
            <w:tcW w:w="992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7819D7" w:rsidRPr="00B551C1" w:rsidTr="00F1108A">
        <w:tc>
          <w:tcPr>
            <w:tcW w:w="2835" w:type="dxa"/>
            <w:vAlign w:val="center"/>
          </w:tcPr>
          <w:p w:rsidR="007819D7" w:rsidRPr="003C416F" w:rsidRDefault="008B5E58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Project Schedule</w:t>
            </w:r>
          </w:p>
        </w:tc>
        <w:tc>
          <w:tcPr>
            <w:tcW w:w="1935" w:type="dxa"/>
            <w:vAlign w:val="center"/>
          </w:tcPr>
          <w:p w:rsidR="007819D7" w:rsidRPr="003C416F" w:rsidRDefault="002D0B1A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 xml:space="preserve"> Nam</w:t>
            </w:r>
          </w:p>
        </w:tc>
        <w:tc>
          <w:tcPr>
            <w:tcW w:w="1326" w:type="dxa"/>
            <w:vAlign w:val="center"/>
          </w:tcPr>
          <w:p w:rsidR="007819D7" w:rsidRPr="003C416F" w:rsidRDefault="008111D6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7819D7" w:rsidRPr="003C416F">
              <w:rPr>
                <w:rFonts w:ascii="Arial" w:hAnsi="Arial" w:cs="Arial"/>
                <w:sz w:val="20"/>
                <w:szCs w:val="20"/>
                <w:lang w:eastAsia="ja-JP"/>
              </w:rPr>
              <w:t>05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>-</w:t>
            </w:r>
            <w:r w:rsidR="00910418"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In progress</w:t>
            </w:r>
            <w:r w:rsidR="005479CB" w:rsidRPr="003C41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0DC3" w:rsidRPr="003C416F">
              <w:rPr>
                <w:rFonts w:ascii="Arial" w:hAnsi="Arial" w:cs="Arial"/>
                <w:sz w:val="20"/>
                <w:szCs w:val="20"/>
              </w:rPr>
              <w:t>(7</w:t>
            </w:r>
            <w:r w:rsidRPr="003C416F">
              <w:rPr>
                <w:rFonts w:ascii="Arial" w:hAnsi="Arial" w:cs="Arial"/>
                <w:sz w:val="20"/>
                <w:szCs w:val="20"/>
              </w:rPr>
              <w:t>0%)</w:t>
            </w:r>
          </w:p>
        </w:tc>
        <w:tc>
          <w:tcPr>
            <w:tcW w:w="992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3C416F" w:rsidRDefault="007819D7" w:rsidP="007819D7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3C416F" w:rsidRDefault="00E136B4" w:rsidP="00782600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Study Android basic</w:t>
            </w:r>
          </w:p>
        </w:tc>
        <w:tc>
          <w:tcPr>
            <w:tcW w:w="1935" w:type="dxa"/>
            <w:vAlign w:val="center"/>
          </w:tcPr>
          <w:p w:rsidR="000A551A" w:rsidRPr="003C416F" w:rsidRDefault="00E136B4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Tran Tu Anh</w:t>
            </w:r>
          </w:p>
        </w:tc>
        <w:tc>
          <w:tcPr>
            <w:tcW w:w="1326" w:type="dxa"/>
            <w:vAlign w:val="center"/>
          </w:tcPr>
          <w:p w:rsidR="000A551A" w:rsidRPr="003C416F" w:rsidRDefault="00E136B4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18-05-</w:t>
            </w:r>
            <w:r w:rsidR="00910418"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3C416F" w:rsidRDefault="00317B3B" w:rsidP="00317B3B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In progress (30%)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3C416F" w:rsidRDefault="008B5E58" w:rsidP="000A551A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Checklist </w:t>
            </w:r>
            <w:r w:rsidR="000E13F8" w:rsidRPr="003C416F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oftware </w:t>
            </w:r>
            <w:r w:rsidR="000E13F8" w:rsidRPr="003C416F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equirement </w:t>
            </w:r>
            <w:r w:rsidR="000E13F8" w:rsidRPr="003C416F">
              <w:rPr>
                <w:rFonts w:ascii="Arial" w:hAnsi="Arial" w:cs="Arial"/>
                <w:sz w:val="20"/>
                <w:szCs w:val="20"/>
              </w:rPr>
              <w:t>S</w:t>
            </w:r>
            <w:r w:rsidR="003378CA" w:rsidRPr="003C416F">
              <w:rPr>
                <w:rFonts w:ascii="Arial" w:hAnsi="Arial" w:cs="Arial"/>
                <w:sz w:val="20"/>
                <w:szCs w:val="20"/>
              </w:rPr>
              <w:t>pecification</w:t>
            </w:r>
          </w:p>
        </w:tc>
        <w:tc>
          <w:tcPr>
            <w:tcW w:w="1935" w:type="dxa"/>
            <w:vAlign w:val="center"/>
          </w:tcPr>
          <w:p w:rsidR="000A551A" w:rsidRPr="003C416F" w:rsidRDefault="000E13F8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0A551A" w:rsidRPr="003C416F" w:rsidRDefault="000E13F8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</w:t>
            </w:r>
            <w:r w:rsidR="00910418"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3C416F" w:rsidRDefault="00CC3C27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3C416F" w:rsidRDefault="000A551A" w:rsidP="000A551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0E13F8" w:rsidRPr="00B551C1" w:rsidTr="00F1108A">
        <w:tc>
          <w:tcPr>
            <w:tcW w:w="2835" w:type="dxa"/>
            <w:vAlign w:val="center"/>
          </w:tcPr>
          <w:p w:rsidR="000E13F8" w:rsidRPr="003C416F" w:rsidRDefault="008B5E58" w:rsidP="008B5E58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</w:t>
            </w:r>
            <w:r w:rsidR="000E13F8" w:rsidRPr="003C416F">
              <w:rPr>
                <w:rFonts w:ascii="Arial" w:hAnsi="Arial" w:cs="Arial"/>
                <w:sz w:val="20"/>
                <w:szCs w:val="20"/>
              </w:rPr>
              <w:t>Checklist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13F8" w:rsidRPr="003C416F">
              <w:rPr>
                <w:rFonts w:ascii="Arial" w:hAnsi="Arial" w:cs="Arial"/>
                <w:sz w:val="20"/>
                <w:szCs w:val="20"/>
              </w:rPr>
              <w:t>P</w:t>
            </w:r>
            <w:r w:rsidR="003378CA" w:rsidRPr="003C416F">
              <w:rPr>
                <w:rFonts w:ascii="Arial" w:hAnsi="Arial" w:cs="Arial"/>
                <w:sz w:val="20"/>
                <w:szCs w:val="20"/>
              </w:rPr>
              <w:t>roject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13F8" w:rsidRPr="003C416F">
              <w:rPr>
                <w:rFonts w:ascii="Arial" w:hAnsi="Arial" w:cs="Arial"/>
                <w:sz w:val="20"/>
                <w:szCs w:val="20"/>
              </w:rPr>
              <w:t>P</w:t>
            </w:r>
            <w:r w:rsidR="003378CA" w:rsidRPr="003C416F">
              <w:rPr>
                <w:rFonts w:ascii="Arial" w:hAnsi="Arial" w:cs="Arial"/>
                <w:sz w:val="20"/>
                <w:szCs w:val="20"/>
              </w:rPr>
              <w:t>lan</w:t>
            </w:r>
          </w:p>
        </w:tc>
        <w:tc>
          <w:tcPr>
            <w:tcW w:w="1935" w:type="dxa"/>
            <w:vAlign w:val="center"/>
          </w:tcPr>
          <w:p w:rsidR="000E13F8" w:rsidRPr="003C416F" w:rsidRDefault="000E13F8" w:rsidP="000E13F8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0E13F8" w:rsidRPr="003C416F" w:rsidRDefault="000E13F8" w:rsidP="000E13F8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</w:t>
            </w:r>
            <w:r w:rsidR="00910418"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E13F8" w:rsidRPr="003C416F" w:rsidRDefault="00CC3C27" w:rsidP="000E13F8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0E13F8" w:rsidRPr="003C416F" w:rsidRDefault="000E13F8" w:rsidP="000E13F8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E13F8" w:rsidRPr="003C416F" w:rsidRDefault="000E13F8" w:rsidP="000E13F8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3378CA" w:rsidRPr="00B551C1" w:rsidTr="00F1108A">
        <w:tc>
          <w:tcPr>
            <w:tcW w:w="2835" w:type="dxa"/>
            <w:vAlign w:val="center"/>
          </w:tcPr>
          <w:p w:rsidR="003378CA" w:rsidRPr="003C416F" w:rsidRDefault="008B5E58" w:rsidP="008B5E58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Checklist Concept </w:t>
            </w:r>
            <w:r w:rsidR="003378CA" w:rsidRPr="003C416F">
              <w:rPr>
                <w:rFonts w:ascii="Arial" w:hAnsi="Arial" w:cs="Arial"/>
                <w:sz w:val="20"/>
                <w:szCs w:val="20"/>
              </w:rPr>
              <w:t>Design</w:t>
            </w:r>
          </w:p>
        </w:tc>
        <w:tc>
          <w:tcPr>
            <w:tcW w:w="1935" w:type="dxa"/>
            <w:vAlign w:val="center"/>
          </w:tcPr>
          <w:p w:rsidR="003378CA" w:rsidRPr="003C416F" w:rsidRDefault="003378CA" w:rsidP="003378C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3378CA" w:rsidRPr="003C416F" w:rsidRDefault="003378CA" w:rsidP="003378C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3378CA" w:rsidRPr="003C416F" w:rsidRDefault="003378CA" w:rsidP="003378C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In progress (50%)</w:t>
            </w:r>
          </w:p>
        </w:tc>
        <w:tc>
          <w:tcPr>
            <w:tcW w:w="992" w:type="dxa"/>
            <w:vAlign w:val="center"/>
          </w:tcPr>
          <w:p w:rsidR="003378CA" w:rsidRPr="003C416F" w:rsidRDefault="003378CA" w:rsidP="003378C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3378CA" w:rsidRPr="003C416F" w:rsidRDefault="003378CA" w:rsidP="003378CA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3C416F" w:rsidRDefault="00C74B23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lastRenderedPageBreak/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3C416F" w:rsidRDefault="00C74B23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3C416F" w:rsidRDefault="00C74B23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Deliverable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3C416F" w:rsidRDefault="00C74B23" w:rsidP="00192AEE">
            <w:pPr>
              <w:pStyle w:val="headingbang"/>
              <w:rPr>
                <w:rFonts w:ascii="Arial" w:hAnsi="Arial" w:cs="Arial"/>
                <w:sz w:val="20"/>
              </w:rPr>
            </w:pPr>
            <w:r w:rsidRPr="003C416F">
              <w:rPr>
                <w:rFonts w:ascii="Arial" w:hAnsi="Arial" w:cs="Arial"/>
                <w:sz w:val="20"/>
              </w:rPr>
              <w:t>Planned end date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3C416F" w:rsidRDefault="00910418" w:rsidP="00317B3B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Study Android basic</w:t>
            </w:r>
          </w:p>
        </w:tc>
        <w:tc>
          <w:tcPr>
            <w:tcW w:w="2160" w:type="dxa"/>
          </w:tcPr>
          <w:p w:rsidR="00C74B23" w:rsidRPr="003C416F" w:rsidRDefault="00910418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C74B23" w:rsidRPr="003C416F" w:rsidRDefault="0050377C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Source code</w:t>
            </w:r>
          </w:p>
        </w:tc>
        <w:tc>
          <w:tcPr>
            <w:tcW w:w="2340" w:type="dxa"/>
            <w:vAlign w:val="center"/>
          </w:tcPr>
          <w:p w:rsidR="00C74B23" w:rsidRPr="003C416F" w:rsidRDefault="00910418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ED1C11" w:rsidRPr="003C416F">
              <w:rPr>
                <w:rFonts w:ascii="Arial" w:hAnsi="Arial" w:cs="Arial"/>
                <w:sz w:val="20"/>
                <w:szCs w:val="20"/>
                <w:lang w:eastAsia="ja-JP"/>
              </w:rPr>
              <w:t>-05-</w:t>
            </w: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</w:tr>
      <w:tr w:rsidR="00317B3B" w:rsidRPr="00B551C1" w:rsidTr="00C74B23">
        <w:tc>
          <w:tcPr>
            <w:tcW w:w="2790" w:type="dxa"/>
            <w:vAlign w:val="center"/>
          </w:tcPr>
          <w:p w:rsidR="00317B3B" w:rsidRPr="003C416F" w:rsidRDefault="00317B3B" w:rsidP="00317B3B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Demo screen Sign up, Sign in</w:t>
            </w:r>
          </w:p>
        </w:tc>
        <w:tc>
          <w:tcPr>
            <w:tcW w:w="2160" w:type="dxa"/>
          </w:tcPr>
          <w:p w:rsidR="00317B3B" w:rsidRPr="003C416F" w:rsidRDefault="00317B3B" w:rsidP="00317B3B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317B3B" w:rsidRPr="003C416F" w:rsidRDefault="00EB6FA1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Code demo</w:t>
            </w:r>
          </w:p>
        </w:tc>
        <w:tc>
          <w:tcPr>
            <w:tcW w:w="2340" w:type="dxa"/>
            <w:vAlign w:val="center"/>
          </w:tcPr>
          <w:p w:rsidR="00317B3B" w:rsidRPr="003C416F" w:rsidRDefault="00317B3B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3C416F" w:rsidRDefault="008E6212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Screen flow</w:t>
            </w:r>
          </w:p>
        </w:tc>
        <w:tc>
          <w:tcPr>
            <w:tcW w:w="2160" w:type="dxa"/>
          </w:tcPr>
          <w:p w:rsidR="00C74B23" w:rsidRPr="003C416F" w:rsidRDefault="008E6212" w:rsidP="00E674E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C74B23" w:rsidRPr="003C416F" w:rsidRDefault="007705F9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Visio draw</w:t>
            </w:r>
          </w:p>
        </w:tc>
        <w:tc>
          <w:tcPr>
            <w:tcW w:w="2340" w:type="dxa"/>
            <w:vAlign w:val="center"/>
          </w:tcPr>
          <w:p w:rsidR="00C74B23" w:rsidRPr="003C416F" w:rsidRDefault="00910418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ED1C11" w:rsidRPr="003C416F">
              <w:rPr>
                <w:rFonts w:ascii="Arial" w:hAnsi="Arial" w:cs="Arial"/>
                <w:sz w:val="20"/>
                <w:szCs w:val="20"/>
                <w:lang w:eastAsia="ja-JP"/>
              </w:rPr>
              <w:t>-05-</w:t>
            </w: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</w:tr>
      <w:tr w:rsidR="00AC343C" w:rsidRPr="00B551C1" w:rsidTr="00C74B23">
        <w:tc>
          <w:tcPr>
            <w:tcW w:w="2790" w:type="dxa"/>
            <w:vAlign w:val="center"/>
          </w:tcPr>
          <w:p w:rsidR="00AC343C" w:rsidRPr="003C416F" w:rsidRDefault="008E6212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Study Web service with .NET</w:t>
            </w:r>
          </w:p>
        </w:tc>
        <w:tc>
          <w:tcPr>
            <w:tcW w:w="2160" w:type="dxa"/>
          </w:tcPr>
          <w:p w:rsidR="00AC343C" w:rsidRPr="003C416F" w:rsidRDefault="008E6212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AC343C" w:rsidRPr="003C416F" w:rsidRDefault="00C53FE6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Source code/guideline</w:t>
            </w:r>
          </w:p>
        </w:tc>
        <w:tc>
          <w:tcPr>
            <w:tcW w:w="2340" w:type="dxa"/>
            <w:vAlign w:val="center"/>
          </w:tcPr>
          <w:p w:rsidR="00AC343C" w:rsidRPr="003C416F" w:rsidRDefault="00910418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ED1C11" w:rsidRPr="003C416F">
              <w:rPr>
                <w:rFonts w:ascii="Arial" w:hAnsi="Arial" w:cs="Arial"/>
                <w:sz w:val="20"/>
                <w:szCs w:val="20"/>
                <w:lang w:eastAsia="ja-JP"/>
              </w:rPr>
              <w:t>-05-</w:t>
            </w: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2015</w:t>
            </w:r>
          </w:p>
        </w:tc>
      </w:tr>
      <w:tr w:rsidR="00116A50" w:rsidRPr="00B551C1" w:rsidTr="00C74B23">
        <w:tc>
          <w:tcPr>
            <w:tcW w:w="2790" w:type="dxa"/>
            <w:vAlign w:val="center"/>
          </w:tcPr>
          <w:p w:rsidR="00116A50" w:rsidRPr="003C416F" w:rsidRDefault="00116A50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Q&amp;A Management</w:t>
            </w:r>
          </w:p>
        </w:tc>
        <w:tc>
          <w:tcPr>
            <w:tcW w:w="2160" w:type="dxa"/>
          </w:tcPr>
          <w:p w:rsidR="00116A50" w:rsidRPr="003C416F" w:rsidRDefault="00116A50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116A50" w:rsidRPr="003C416F" w:rsidRDefault="0050377C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116A50" w:rsidRPr="003C416F" w:rsidRDefault="00116A50" w:rsidP="00E674E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3C416F" w:rsidRDefault="006716A2" w:rsidP="006B7EE0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</w:t>
            </w:r>
            <w:r>
              <w:rPr>
                <w:rFonts w:ascii="Arial" w:hAnsi="Arial" w:cs="Arial"/>
                <w:sz w:val="20"/>
                <w:szCs w:val="20"/>
                <w:lang w:eastAsia="ja-JP"/>
              </w:rPr>
              <w:t xml:space="preserve">Concept </w:t>
            </w: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Design</w:t>
            </w:r>
          </w:p>
        </w:tc>
        <w:tc>
          <w:tcPr>
            <w:tcW w:w="2160" w:type="dxa"/>
          </w:tcPr>
          <w:p w:rsidR="009A1177" w:rsidRPr="003C416F" w:rsidRDefault="00FC60C6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Le Tuan Cuong</w:t>
            </w:r>
          </w:p>
        </w:tc>
        <w:tc>
          <w:tcPr>
            <w:tcW w:w="2070" w:type="dxa"/>
            <w:vAlign w:val="center"/>
          </w:tcPr>
          <w:p w:rsidR="007819D7" w:rsidRPr="003C416F" w:rsidRDefault="007705F9" w:rsidP="00FC60C6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819D7" w:rsidRPr="003C416F" w:rsidRDefault="00910418" w:rsidP="007819D7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="007819D7" w:rsidRPr="003C416F">
              <w:rPr>
                <w:rFonts w:ascii="Arial" w:hAnsi="Arial" w:cs="Arial"/>
                <w:sz w:val="20"/>
                <w:szCs w:val="20"/>
              </w:rPr>
              <w:t>-05-</w:t>
            </w:r>
            <w:r w:rsidRPr="003C416F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  <w:tr w:rsidR="006716A2" w:rsidRPr="00B551C1" w:rsidTr="00C74B23">
        <w:tc>
          <w:tcPr>
            <w:tcW w:w="279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Project Plan</w:t>
            </w:r>
          </w:p>
        </w:tc>
        <w:tc>
          <w:tcPr>
            <w:tcW w:w="2160" w:type="dxa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Pr="003C416F">
              <w:rPr>
                <w:rFonts w:ascii="Arial" w:hAnsi="Arial" w:cs="Arial"/>
                <w:sz w:val="20"/>
                <w:szCs w:val="20"/>
              </w:rPr>
              <w:t>-05-2015</w:t>
            </w:r>
          </w:p>
        </w:tc>
      </w:tr>
      <w:tr w:rsidR="006716A2" w:rsidRPr="00B551C1" w:rsidTr="00C74B23">
        <w:tc>
          <w:tcPr>
            <w:tcW w:w="279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Project Schedule</w:t>
            </w:r>
          </w:p>
        </w:tc>
        <w:tc>
          <w:tcPr>
            <w:tcW w:w="2160" w:type="dxa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</w:tc>
        <w:tc>
          <w:tcPr>
            <w:tcW w:w="207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.mpp</w:t>
            </w:r>
          </w:p>
        </w:tc>
        <w:tc>
          <w:tcPr>
            <w:tcW w:w="234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</w:t>
            </w:r>
            <w:r w:rsidRPr="003C416F">
              <w:rPr>
                <w:rFonts w:ascii="Arial" w:hAnsi="Arial" w:cs="Arial"/>
                <w:sz w:val="20"/>
                <w:szCs w:val="20"/>
              </w:rPr>
              <w:t>-05-2015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</w:t>
            </w:r>
            <w:r w:rsidR="007705F9" w:rsidRPr="003C416F">
              <w:rPr>
                <w:rFonts w:ascii="Arial" w:hAnsi="Arial" w:cs="Arial"/>
                <w:sz w:val="20"/>
                <w:szCs w:val="20"/>
              </w:rPr>
              <w:t>User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05F9" w:rsidRPr="003C416F">
              <w:rPr>
                <w:rFonts w:ascii="Arial" w:hAnsi="Arial" w:cs="Arial"/>
                <w:sz w:val="20"/>
                <w:szCs w:val="20"/>
              </w:rPr>
              <w:t>Requirement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05F9" w:rsidRPr="003C416F">
              <w:rPr>
                <w:rFonts w:ascii="Arial" w:hAnsi="Arial" w:cs="Arial"/>
                <w:sz w:val="20"/>
                <w:szCs w:val="20"/>
              </w:rPr>
              <w:t>Specification</w:t>
            </w:r>
          </w:p>
        </w:tc>
        <w:tc>
          <w:tcPr>
            <w:tcW w:w="2160" w:type="dxa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Trinh Thi Tuyet Mai</w:t>
            </w:r>
          </w:p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Le Tuan Cuong</w:t>
            </w:r>
          </w:p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Bui Bich Phuong</w:t>
            </w:r>
          </w:p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22-05-2015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  <w:r w:rsidR="007705F9" w:rsidRPr="003C416F">
              <w:rPr>
                <w:rFonts w:ascii="Arial" w:hAnsi="Arial" w:cs="Arial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Progress </w:t>
            </w:r>
            <w:r w:rsidR="007705F9" w:rsidRPr="003C416F">
              <w:rPr>
                <w:rFonts w:ascii="Arial" w:hAnsi="Arial" w:cs="Arial"/>
                <w:sz w:val="20"/>
                <w:szCs w:val="20"/>
              </w:rPr>
              <w:t>Report</w:t>
            </w: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2160" w:type="dxa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Nguyen Thanh Nam</w:t>
            </w:r>
          </w:p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22-05-2015</w:t>
            </w:r>
          </w:p>
        </w:tc>
      </w:tr>
      <w:tr w:rsidR="006716A2" w:rsidRPr="00B551C1" w:rsidTr="00D74B71">
        <w:tc>
          <w:tcPr>
            <w:tcW w:w="279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Checklist </w:t>
            </w:r>
            <w:r w:rsidRPr="003C416F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oftware </w:t>
            </w:r>
            <w:r w:rsidRPr="003C416F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equirement </w:t>
            </w:r>
            <w:r w:rsidRPr="003C416F">
              <w:rPr>
                <w:rFonts w:ascii="Arial" w:hAnsi="Arial" w:cs="Arial"/>
                <w:sz w:val="20"/>
                <w:szCs w:val="20"/>
              </w:rPr>
              <w:t>Specification</w:t>
            </w:r>
          </w:p>
        </w:tc>
        <w:tc>
          <w:tcPr>
            <w:tcW w:w="216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6716A2" w:rsidRPr="00B551C1" w:rsidTr="00D74B71">
        <w:tc>
          <w:tcPr>
            <w:tcW w:w="279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</w:t>
            </w:r>
            <w:r w:rsidRPr="003C416F">
              <w:rPr>
                <w:rFonts w:ascii="Arial" w:hAnsi="Arial" w:cs="Arial"/>
                <w:sz w:val="20"/>
                <w:szCs w:val="20"/>
              </w:rPr>
              <w:t>Checklist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16F">
              <w:rPr>
                <w:rFonts w:ascii="Arial" w:hAnsi="Arial" w:cs="Arial"/>
                <w:sz w:val="20"/>
                <w:szCs w:val="20"/>
              </w:rPr>
              <w:t>Project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416F">
              <w:rPr>
                <w:rFonts w:ascii="Arial" w:hAnsi="Arial" w:cs="Arial"/>
                <w:sz w:val="20"/>
                <w:szCs w:val="20"/>
              </w:rPr>
              <w:t>Plan</w:t>
            </w:r>
          </w:p>
        </w:tc>
        <w:tc>
          <w:tcPr>
            <w:tcW w:w="216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6716A2" w:rsidRPr="00B551C1" w:rsidTr="00D74B71">
        <w:tc>
          <w:tcPr>
            <w:tcW w:w="279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Checklist Concept </w:t>
            </w:r>
            <w:r w:rsidRPr="003C416F">
              <w:rPr>
                <w:rFonts w:ascii="Arial" w:hAnsi="Arial" w:cs="Arial"/>
                <w:sz w:val="20"/>
                <w:szCs w:val="20"/>
              </w:rPr>
              <w:t>Design</w:t>
            </w:r>
          </w:p>
        </w:tc>
        <w:tc>
          <w:tcPr>
            <w:tcW w:w="216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6716A2" w:rsidRPr="003C416F" w:rsidRDefault="006716A2" w:rsidP="006716A2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Review Concept Design with checklist</w:t>
            </w:r>
          </w:p>
        </w:tc>
        <w:tc>
          <w:tcPr>
            <w:tcW w:w="216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Trinh Thi Tuyet Mai</w:t>
            </w:r>
          </w:p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7705F9" w:rsidRPr="003C416F" w:rsidRDefault="007705F9" w:rsidP="0050377C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</w:t>
            </w:r>
            <w:r w:rsidR="0050377C" w:rsidRPr="003C416F">
              <w:rPr>
                <w:rFonts w:ascii="Arial" w:hAnsi="Arial" w:cs="Arial"/>
                <w:sz w:val="20"/>
                <w:szCs w:val="20"/>
                <w:lang w:eastAsia="ja-JP"/>
              </w:rPr>
              <w:t>xls</w:t>
            </w:r>
          </w:p>
        </w:tc>
        <w:tc>
          <w:tcPr>
            <w:tcW w:w="2340" w:type="dxa"/>
            <w:vAlign w:val="center"/>
          </w:tcPr>
          <w:p w:rsidR="007705F9" w:rsidRPr="003C416F" w:rsidRDefault="007705F9" w:rsidP="007705F9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  <w:tr w:rsidR="00AC4D33" w:rsidRPr="00B551C1" w:rsidTr="00D74B71">
        <w:tc>
          <w:tcPr>
            <w:tcW w:w="2790" w:type="dxa"/>
            <w:vAlign w:val="center"/>
          </w:tcPr>
          <w:p w:rsidR="00AC4D33" w:rsidRPr="003C416F" w:rsidRDefault="00AC4D33" w:rsidP="00AC4D33">
            <w:pPr>
              <w:pStyle w:val="Bang"/>
              <w:rPr>
                <w:rFonts w:ascii="Arial" w:hAnsi="Arial" w:cs="Arial"/>
                <w:sz w:val="20"/>
                <w:szCs w:val="20"/>
              </w:rPr>
            </w:pPr>
            <w:r w:rsidRPr="003C416F">
              <w:rPr>
                <w:rFonts w:ascii="Arial" w:hAnsi="Arial" w:cs="Arial"/>
                <w:sz w:val="20"/>
                <w:szCs w:val="20"/>
              </w:rPr>
              <w:t>Review Project plan with checklist</w:t>
            </w:r>
          </w:p>
        </w:tc>
        <w:tc>
          <w:tcPr>
            <w:tcW w:w="2160" w:type="dxa"/>
            <w:vAlign w:val="center"/>
          </w:tcPr>
          <w:p w:rsidR="00AC4D33" w:rsidRPr="003C416F" w:rsidRDefault="00AC4D33" w:rsidP="00AC4D33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Trinh Thi Tuyet Mai</w:t>
            </w:r>
          </w:p>
          <w:p w:rsidR="00AC4D33" w:rsidRPr="003C416F" w:rsidRDefault="00AC4D33" w:rsidP="00AC4D33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AC4D33" w:rsidRPr="003C416F" w:rsidRDefault="0050377C" w:rsidP="00AC4D33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AC4D33" w:rsidRPr="003C416F" w:rsidRDefault="00AC4D33" w:rsidP="00AC4D33">
            <w:pPr>
              <w:pStyle w:val="Bang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3C416F">
              <w:rPr>
                <w:rFonts w:ascii="Arial" w:hAnsi="Arial" w:cs="Arial"/>
                <w:sz w:val="20"/>
                <w:szCs w:val="20"/>
                <w:lang w:eastAsia="ja-JP"/>
              </w:rPr>
              <w:t>22-05-2015</w:t>
            </w:r>
          </w:p>
        </w:tc>
      </w:tr>
    </w:tbl>
    <w:p w:rsidR="004B3D68" w:rsidRPr="00B551C1" w:rsidRDefault="004B3D68" w:rsidP="00BA6E8F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Problems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5D40D0" w:rsidRDefault="003378CA">
      <w:pPr>
        <w:pStyle w:val="Conten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During week 1</w:t>
      </w:r>
      <w:r w:rsidR="005D40D0">
        <w:rPr>
          <w:rFonts w:ascii="Times New Roman" w:hAnsi="Times New Roman"/>
          <w:sz w:val="22"/>
          <w:szCs w:val="22"/>
        </w:rPr>
        <w:t>, these problems were existed:</w:t>
      </w:r>
    </w:p>
    <w:p w:rsidR="005D40D0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Under expected team communication: cause of different in timeline of team members, lack of communication way, ineffective communication between team members, lack of face-to-face working.</w:t>
      </w:r>
    </w:p>
    <w:p w:rsidR="005D40D0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Ineffective management: task/assign… were not managed effectively, document management is not good – cause of </w:t>
      </w:r>
      <w:r w:rsidRPr="005D40D0">
        <w:rPr>
          <w:rFonts w:ascii="Times New Roman" w:hAnsi="Times New Roman"/>
          <w:sz w:val="22"/>
          <w:szCs w:val="22"/>
        </w:rPr>
        <w:t>inexperienced</w:t>
      </w:r>
      <w:r>
        <w:rPr>
          <w:rFonts w:ascii="Times New Roman" w:hAnsi="Times New Roman"/>
          <w:sz w:val="22"/>
          <w:szCs w:val="22"/>
        </w:rPr>
        <w:t xml:space="preserve"> and not clear about github.</w:t>
      </w:r>
    </w:p>
    <w:p w:rsidR="005D40D0" w:rsidRDefault="005D40D0" w:rsidP="005D40D0">
      <w:pPr>
        <w:pStyle w:val="Conten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Suggested solutions:</w:t>
      </w:r>
    </w:p>
    <w:p w:rsidR="004835B6" w:rsidRDefault="005D40D0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Increase communication in both number of communication way and</w:t>
      </w:r>
      <w:r w:rsidR="003378C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effect of communication, define face-to-face meeting timeline, encourage</w:t>
      </w:r>
      <w:r w:rsidR="004835B6">
        <w:rPr>
          <w:rFonts w:ascii="Times New Roman" w:hAnsi="Times New Roman"/>
          <w:sz w:val="22"/>
          <w:szCs w:val="22"/>
        </w:rPr>
        <w:t xml:space="preserve"> team members to communicate mo</w:t>
      </w:r>
      <w:r w:rsidR="005844E2">
        <w:rPr>
          <w:rFonts w:ascii="Times New Roman" w:hAnsi="Times New Roman"/>
          <w:sz w:val="22"/>
          <w:szCs w:val="22"/>
        </w:rPr>
        <w:t>re po</w:t>
      </w:r>
      <w:r w:rsidR="00E05862">
        <w:rPr>
          <w:rFonts w:ascii="Times New Roman" w:hAnsi="Times New Roman"/>
          <w:sz w:val="22"/>
          <w:szCs w:val="22"/>
        </w:rPr>
        <w:t>sitively, daily meeting 15 min</w:t>
      </w:r>
      <w:r w:rsidR="00CD3522">
        <w:rPr>
          <w:rFonts w:ascii="Times New Roman" w:hAnsi="Times New Roman"/>
          <w:sz w:val="22"/>
          <w:szCs w:val="22"/>
        </w:rPr>
        <w:t>ute</w:t>
      </w:r>
      <w:r w:rsidR="00E05862">
        <w:rPr>
          <w:rFonts w:ascii="Times New Roman" w:hAnsi="Times New Roman"/>
          <w:sz w:val="22"/>
          <w:szCs w:val="22"/>
        </w:rPr>
        <w:t>s, log issue and Q&amp;A.</w:t>
      </w:r>
    </w:p>
    <w:p w:rsidR="004E395B" w:rsidRDefault="004835B6" w:rsidP="005D40D0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Study clearly about github, then manage all project asset by it. Define and protect team management plan.</w:t>
      </w: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E395B" w:rsidRDefault="004E395B" w:rsidP="004E395B">
      <w:pPr>
        <w:pStyle w:val="Content"/>
        <w:rPr>
          <w:rFonts w:ascii="Times New Roman" w:hAnsi="Times New Roman"/>
          <w:sz w:val="22"/>
          <w:szCs w:val="22"/>
        </w:rPr>
      </w:pPr>
    </w:p>
    <w:p w:rsidR="004B3D68" w:rsidRPr="00B551C1" w:rsidRDefault="005D40D0" w:rsidP="004E395B">
      <w:pPr>
        <w:pStyle w:val="Conten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0B543E" w:rsidRPr="00B551C1">
        <w:rPr>
          <w:rFonts w:ascii="Times New Roman" w:hAnsi="Times New Roman"/>
          <w:sz w:val="22"/>
          <w:szCs w:val="22"/>
        </w:rPr>
        <w:t xml:space="preserve">                      </w:t>
      </w:r>
    </w:p>
    <w:p w:rsidR="00C74B23" w:rsidRPr="00B551C1" w:rsidRDefault="00C74B23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Nguyen Thanh Nam</w:t>
      </w:r>
    </w:p>
    <w:sectPr w:rsidR="000B543E" w:rsidRPr="00B551C1" w:rsidSect="00804CB4">
      <w:footerReference w:type="default" r:id="rId8"/>
      <w:pgSz w:w="11907" w:h="16839" w:code="9"/>
      <w:pgMar w:top="1728" w:right="1800" w:bottom="1728" w:left="1152" w:header="720" w:footer="720" w:gutter="648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34D" w:rsidRDefault="00D0734D">
      <w:r>
        <w:separator/>
      </w:r>
    </w:p>
  </w:endnote>
  <w:endnote w:type="continuationSeparator" w:id="0">
    <w:p w:rsidR="00D0734D" w:rsidRDefault="00D07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Arial"/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3322A8">
    <w:pPr>
      <w:pStyle w:val="Footer"/>
      <w:rPr>
        <w:lang w:eastAsia="ja-JP"/>
      </w:rPr>
    </w:pPr>
    <w:r>
      <w:rPr>
        <w:lang w:eastAsia="ja-JP"/>
      </w:rPr>
      <w:t>B</w:t>
    </w:r>
    <w:r w:rsidR="001410E2">
      <w:rPr>
        <w:lang w:eastAsia="ja-JP"/>
      </w:rPr>
      <w:t>L_Progress_Report</w:t>
    </w:r>
    <w:r>
      <w:rPr>
        <w:lang w:eastAsia="ja-JP"/>
      </w:rPr>
      <w:t>1_Week01_EN</w:t>
    </w:r>
    <w:r w:rsidR="004B3D68">
      <w:tab/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492E30">
      <w:rPr>
        <w:rStyle w:val="PageNumber"/>
      </w:rPr>
      <w:fldChar w:fldCharType="separate"/>
    </w:r>
    <w:r w:rsidR="009C7012">
      <w:rPr>
        <w:rStyle w:val="PageNumber"/>
        <w:noProof/>
      </w:rPr>
      <w:t>1</w:t>
    </w:r>
    <w:r w:rsidR="00492E30">
      <w:rPr>
        <w:rStyle w:val="PageNumber"/>
      </w:rPr>
      <w:fldChar w:fldCharType="end"/>
    </w:r>
    <w:r w:rsidR="004B3D68">
      <w:rPr>
        <w:rStyle w:val="PageNumber"/>
      </w:rPr>
      <w:t>/</w:t>
    </w:r>
    <w:r w:rsidR="00492E30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492E30">
      <w:rPr>
        <w:rStyle w:val="PageNumber"/>
      </w:rPr>
      <w:fldChar w:fldCharType="separate"/>
    </w:r>
    <w:r w:rsidR="009C7012">
      <w:rPr>
        <w:rStyle w:val="PageNumber"/>
        <w:noProof/>
      </w:rPr>
      <w:t>4</w:t>
    </w:r>
    <w:r w:rsidR="00492E3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34D" w:rsidRDefault="00D0734D">
      <w:r>
        <w:separator/>
      </w:r>
    </w:p>
  </w:footnote>
  <w:footnote w:type="continuationSeparator" w:id="0">
    <w:p w:rsidR="00D0734D" w:rsidRDefault="00D0734D">
      <w:r>
        <w:continuationSeparator/>
      </w:r>
    </w:p>
  </w:footnote>
  <w:footnote w:id="1">
    <w:p w:rsidR="004B3D68" w:rsidRDefault="004B3D68" w:rsidP="003C416F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6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1505A"/>
    <w:rsid w:val="000207BA"/>
    <w:rsid w:val="00045DB9"/>
    <w:rsid w:val="000A3E3D"/>
    <w:rsid w:val="000A4F20"/>
    <w:rsid w:val="000A551A"/>
    <w:rsid w:val="000B11C4"/>
    <w:rsid w:val="000B543E"/>
    <w:rsid w:val="000E13F8"/>
    <w:rsid w:val="00116A50"/>
    <w:rsid w:val="00125198"/>
    <w:rsid w:val="00125298"/>
    <w:rsid w:val="001410E2"/>
    <w:rsid w:val="00152F77"/>
    <w:rsid w:val="001679E6"/>
    <w:rsid w:val="00177638"/>
    <w:rsid w:val="001916F2"/>
    <w:rsid w:val="00191C42"/>
    <w:rsid w:val="00192AEE"/>
    <w:rsid w:val="001955F3"/>
    <w:rsid w:val="001B1849"/>
    <w:rsid w:val="001C03E1"/>
    <w:rsid w:val="002201A1"/>
    <w:rsid w:val="00246CC7"/>
    <w:rsid w:val="00282888"/>
    <w:rsid w:val="002C08E5"/>
    <w:rsid w:val="002C332A"/>
    <w:rsid w:val="002D0B1A"/>
    <w:rsid w:val="002D6B79"/>
    <w:rsid w:val="002D7DAF"/>
    <w:rsid w:val="002E0DC3"/>
    <w:rsid w:val="002F062E"/>
    <w:rsid w:val="00305B28"/>
    <w:rsid w:val="0031116A"/>
    <w:rsid w:val="00317B3B"/>
    <w:rsid w:val="0032484C"/>
    <w:rsid w:val="003322A8"/>
    <w:rsid w:val="003378CA"/>
    <w:rsid w:val="003C236A"/>
    <w:rsid w:val="003C416F"/>
    <w:rsid w:val="00421092"/>
    <w:rsid w:val="004835B6"/>
    <w:rsid w:val="00492E30"/>
    <w:rsid w:val="00494A0E"/>
    <w:rsid w:val="004B3D68"/>
    <w:rsid w:val="004C6EC4"/>
    <w:rsid w:val="004D5A28"/>
    <w:rsid w:val="004E395B"/>
    <w:rsid w:val="004E3DC0"/>
    <w:rsid w:val="004F5A80"/>
    <w:rsid w:val="0050377C"/>
    <w:rsid w:val="005479CB"/>
    <w:rsid w:val="005844E2"/>
    <w:rsid w:val="005B4A3B"/>
    <w:rsid w:val="005D40D0"/>
    <w:rsid w:val="00611ACA"/>
    <w:rsid w:val="0065715C"/>
    <w:rsid w:val="006716A2"/>
    <w:rsid w:val="00671FE4"/>
    <w:rsid w:val="00684AC6"/>
    <w:rsid w:val="00693576"/>
    <w:rsid w:val="006A545C"/>
    <w:rsid w:val="006B7EE0"/>
    <w:rsid w:val="00734BC7"/>
    <w:rsid w:val="00742D86"/>
    <w:rsid w:val="007705F9"/>
    <w:rsid w:val="007819D7"/>
    <w:rsid w:val="00782600"/>
    <w:rsid w:val="00785DA6"/>
    <w:rsid w:val="007C2D2B"/>
    <w:rsid w:val="007C4C8D"/>
    <w:rsid w:val="007D0392"/>
    <w:rsid w:val="00804CB4"/>
    <w:rsid w:val="008111D6"/>
    <w:rsid w:val="00861BA5"/>
    <w:rsid w:val="008A7CE7"/>
    <w:rsid w:val="008B5E58"/>
    <w:rsid w:val="008B6FAA"/>
    <w:rsid w:val="008E6212"/>
    <w:rsid w:val="0090532B"/>
    <w:rsid w:val="00905F04"/>
    <w:rsid w:val="00910418"/>
    <w:rsid w:val="00923FB3"/>
    <w:rsid w:val="00947344"/>
    <w:rsid w:val="009A1177"/>
    <w:rsid w:val="009A2DA2"/>
    <w:rsid w:val="009B4D19"/>
    <w:rsid w:val="009C7012"/>
    <w:rsid w:val="009D2FDE"/>
    <w:rsid w:val="009F43E0"/>
    <w:rsid w:val="00A0432A"/>
    <w:rsid w:val="00A04731"/>
    <w:rsid w:val="00A2156C"/>
    <w:rsid w:val="00A73195"/>
    <w:rsid w:val="00AC343C"/>
    <w:rsid w:val="00AC4D33"/>
    <w:rsid w:val="00AE16A4"/>
    <w:rsid w:val="00AE7A2C"/>
    <w:rsid w:val="00B068A2"/>
    <w:rsid w:val="00B551C1"/>
    <w:rsid w:val="00B6023C"/>
    <w:rsid w:val="00BA6E8F"/>
    <w:rsid w:val="00BA7F34"/>
    <w:rsid w:val="00C0300A"/>
    <w:rsid w:val="00C50049"/>
    <w:rsid w:val="00C53FE6"/>
    <w:rsid w:val="00C63C8A"/>
    <w:rsid w:val="00C74B23"/>
    <w:rsid w:val="00C766F6"/>
    <w:rsid w:val="00CB055C"/>
    <w:rsid w:val="00CC18D3"/>
    <w:rsid w:val="00CC3C27"/>
    <w:rsid w:val="00CC528D"/>
    <w:rsid w:val="00CD3522"/>
    <w:rsid w:val="00CE0A85"/>
    <w:rsid w:val="00CE5B9A"/>
    <w:rsid w:val="00D0734D"/>
    <w:rsid w:val="00D07705"/>
    <w:rsid w:val="00D155F3"/>
    <w:rsid w:val="00D26CEA"/>
    <w:rsid w:val="00D2713C"/>
    <w:rsid w:val="00D9504E"/>
    <w:rsid w:val="00DA60B7"/>
    <w:rsid w:val="00E0475D"/>
    <w:rsid w:val="00E05862"/>
    <w:rsid w:val="00E136B4"/>
    <w:rsid w:val="00E1537B"/>
    <w:rsid w:val="00E4672F"/>
    <w:rsid w:val="00E50502"/>
    <w:rsid w:val="00E674E9"/>
    <w:rsid w:val="00EA63D9"/>
    <w:rsid w:val="00EB6FA1"/>
    <w:rsid w:val="00ED0615"/>
    <w:rsid w:val="00ED1C11"/>
    <w:rsid w:val="00F1108A"/>
    <w:rsid w:val="00F12D78"/>
    <w:rsid w:val="00F140BC"/>
    <w:rsid w:val="00F200AE"/>
    <w:rsid w:val="00F231F6"/>
    <w:rsid w:val="00F26B44"/>
    <w:rsid w:val="00F4703D"/>
    <w:rsid w:val="00F83B57"/>
    <w:rsid w:val="00F9109B"/>
    <w:rsid w:val="00FA02FB"/>
    <w:rsid w:val="00FA052D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192AEE"/>
    <w:pPr>
      <w:spacing w:before="80" w:after="80"/>
    </w:pPr>
    <w:rPr>
      <w:rFonts w:ascii="Tahoma" w:hAnsi="Tahoma"/>
      <w:b/>
      <w:color w:val="6E2500"/>
      <w:sz w:val="18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307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Nam Nguyễn Thành</dc:creator>
  <dc:description>Newly issue</dc:description>
  <cp:lastModifiedBy>Nam Nguyễn Thành</cp:lastModifiedBy>
  <cp:revision>94</cp:revision>
  <cp:lastPrinted>2000-08-14T03:46:00Z</cp:lastPrinted>
  <dcterms:created xsi:type="dcterms:W3CDTF">2013-09-15T15:51:00Z</dcterms:created>
  <dcterms:modified xsi:type="dcterms:W3CDTF">2015-05-22T18:13:00Z</dcterms:modified>
  <cp:category>Template</cp:category>
</cp:coreProperties>
</file>